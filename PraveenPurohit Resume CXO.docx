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BA162D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BA162D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99C0D5C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Delhi  |  (+91) 981-063-3204  |  email: </w:t>
            </w:r>
            <w:hyperlink r:id="rId9" w:history="1">
              <w:r w:rsidRPr="00B6168F">
                <w:rPr>
                  <w:rStyle w:val="Hyperlink"/>
                  <w:color w:val="000000" w:themeColor="text1"/>
                  <w:szCs w:val="16"/>
                </w:rPr>
                <w:t>Purohit@MakeThingsHappen.com</w:t>
              </w:r>
            </w:hyperlink>
            <w:r w:rsidRPr="00B6168F">
              <w:rPr>
                <w:color w:val="000000" w:themeColor="text1"/>
                <w:szCs w:val="16"/>
              </w:rPr>
              <w:t xml:space="preserve">  </w:t>
            </w:r>
            <w:r w:rsidR="00154F79" w:rsidRPr="00B6168F">
              <w:rPr>
                <w:color w:val="000000" w:themeColor="text1"/>
                <w:szCs w:val="16"/>
              </w:rPr>
              <w:t xml:space="preserve">\ </w:t>
            </w:r>
            <w:hyperlink r:id="rId10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2B469E88" w:rsidR="00C0765E" w:rsidRPr="00B6168F" w:rsidRDefault="004A234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Engineering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lead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 xml:space="preserve"> and</w:t>
            </w:r>
            <w:r w:rsidR="00BA162D">
              <w:rPr>
                <w:rStyle w:val="Emphasis"/>
                <w:color w:val="000000" w:themeColor="text1"/>
                <w:sz w:val="20"/>
                <w:szCs w:val="28"/>
              </w:rPr>
              <w:t xml:space="preserve"> Transformation lead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 xml:space="preserve"> with 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>25+years’ experience</w:t>
            </w:r>
            <w:r w:rsidR="003E5283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>A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track record of delivering complex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cross-organizational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>projects with large teams</w:t>
            </w:r>
            <w:r w:rsidR="003E5283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BA162D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Agile and DevOps leader-coach. 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Strong project and program management skills.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L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ed multiple client engagements and accounts</w:t>
            </w:r>
            <w:r w:rsidR="00154F79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D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eep experience in building BFSI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/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Investment banking, Investment management(401k) and HR </w:t>
            </w:r>
            <w:r w:rsidR="00293298" w:rsidRPr="00B6168F">
              <w:rPr>
                <w:rStyle w:val="Emphasis"/>
                <w:color w:val="000000" w:themeColor="text1"/>
                <w:sz w:val="20"/>
                <w:szCs w:val="28"/>
              </w:rPr>
              <w:t>applications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C42373" w:rsidRPr="00B6168F">
              <w:rPr>
                <w:rStyle w:val="Emphasis"/>
                <w:color w:val="000000" w:themeColor="text1"/>
                <w:sz w:val="20"/>
                <w:szCs w:val="28"/>
              </w:rPr>
              <w:t>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trong </w:t>
            </w:r>
            <w:r w:rsidR="00BD5748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leadership,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people, client management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, communication,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A16159" w:rsidRPr="00B6168F">
              <w:rPr>
                <w:rStyle w:val="Emphasis"/>
                <w:color w:val="000000" w:themeColor="text1"/>
                <w:sz w:val="20"/>
                <w:szCs w:val="28"/>
              </w:rPr>
              <w:t>presentation,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and public speaking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skills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. Agile, Google cloud and MongoDB 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AC4976">
              <w:rPr>
                <w:rStyle w:val="Emphasis"/>
                <w:color w:val="000000" w:themeColor="text1"/>
                <w:sz w:val="20"/>
                <w:szCs w:val="28"/>
              </w:rPr>
              <w:t xml:space="preserve"> Hands on with R, Python in Data Science.</w:t>
            </w:r>
          </w:p>
        </w:tc>
      </w:tr>
      <w:tr w:rsidR="00B6168F" w:rsidRPr="00B6168F" w14:paraId="48D770C0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6168F" w:rsidRPr="00B6168F" w14:paraId="1C62B606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2DE11EF" w14:textId="7D1B6C43" w:rsidR="00130FC1" w:rsidRPr="00B6168F" w:rsidRDefault="000538EE" w:rsidP="00130FC1">
            <w:pPr>
              <w:pStyle w:val="PersonalInformation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t>ngineering</w:t>
            </w:r>
            <w:r w:rsidR="00130FC1" w:rsidRPr="00B6168F">
              <w:rPr>
                <w:color w:val="000000" w:themeColor="text1"/>
              </w:rPr>
              <w:t xml:space="preserve"> Leadership</w:t>
            </w:r>
          </w:p>
        </w:tc>
      </w:tr>
      <w:tr w:rsidR="00B6168F" w:rsidRPr="00B6168F" w14:paraId="7538ABE1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03AE0F3" w14:textId="596BA29F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Engineering lead for large size teams ensuring successful </w:t>
            </w:r>
            <w:r w:rsidR="000538EE">
              <w:rPr>
                <w:color w:val="000000" w:themeColor="text1"/>
              </w:rPr>
              <w:t>production release</w:t>
            </w:r>
            <w:r w:rsidR="004A2346" w:rsidRPr="00B6168F">
              <w:rPr>
                <w:color w:val="000000" w:themeColor="text1"/>
              </w:rPr>
              <w:t xml:space="preserve"> of projects.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7E1E8372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 and highly satisfied customers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B93EEAF" w14:textId="4C3A17D9" w:rsidR="00A16159" w:rsidRPr="00B6168F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Delivered projects on Java, .Net, C++, Python, Hadoop, Scala, Spark, MongoDB, Google cloud and Azure for clients like Fidelity, RBS, UBS, HSBC and Phillips 66</w:t>
            </w:r>
          </w:p>
        </w:tc>
      </w:tr>
      <w:tr w:rsidR="00B6168F" w:rsidRPr="00B6168F" w14:paraId="34FD2697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78A7026" w14:textId="0AAF576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Project - Program management</w:t>
            </w:r>
          </w:p>
        </w:tc>
      </w:tr>
      <w:tr w:rsidR="00B6168F" w:rsidRPr="00B6168F" w14:paraId="5D9BFBEF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64D26C10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Detail oriented program and project manager with extensive experience managing complex technical projects</w:t>
            </w:r>
          </w:p>
          <w:p w14:paraId="3D597078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at creating release plans in agile setups</w:t>
            </w:r>
          </w:p>
          <w:p w14:paraId="390D672C" w14:textId="48E48FD3" w:rsidR="00D773F4" w:rsidRPr="00B6168F" w:rsidRDefault="00D773F4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Track record of delivering projects with multiple inter organization dependencies across multiple business units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14CB93A7" w14:textId="1BCB118E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Program and project managed multiple projects at Fidelity, UBS, HSBC, CMRS and P66</w:t>
            </w:r>
          </w:p>
          <w:p w14:paraId="07C1A02B" w14:textId="036E6D12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agile release plans for HSBC, CMRS and P66</w:t>
            </w:r>
          </w:p>
          <w:p w14:paraId="523BDD0C" w14:textId="73A59C6E" w:rsidR="00073337" w:rsidRPr="00B6168F" w:rsidRDefault="00D773F4" w:rsidP="00A13D85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Known in Fidelity for ability to get things done across large internal organizations while maintaining great relationships</w:t>
            </w:r>
          </w:p>
        </w:tc>
      </w:tr>
      <w:tr w:rsidR="00B6168F" w:rsidRPr="00B6168F" w14:paraId="1381F727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EBE3EF4" w14:textId="614C9C3D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Transformation leader and coach</w:t>
            </w:r>
          </w:p>
        </w:tc>
      </w:tr>
      <w:tr w:rsidR="00B6168F" w:rsidRPr="00B6168F" w14:paraId="5B86F141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B44DAEB" w14:textId="77777777" w:rsidR="00A13D85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multiple transformation engagements</w:t>
            </w:r>
          </w:p>
          <w:p w14:paraId="3745E44C" w14:textId="447CE7F8" w:rsidR="007E4DED" w:rsidRPr="00B6168F" w:rsidRDefault="00A13D85" w:rsidP="0078227F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7E4DED"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</w:t>
            </w:r>
            <w:r w:rsidR="007E4DED" w:rsidRPr="00B6168F">
              <w:rPr>
                <w:color w:val="000000" w:themeColor="text1"/>
              </w:rPr>
              <w:t xml:space="preserve">ransformed </w:t>
            </w:r>
            <w:r w:rsidR="000538EE">
              <w:rPr>
                <w:color w:val="000000" w:themeColor="text1"/>
              </w:rPr>
              <w:t xml:space="preserve">organizations </w:t>
            </w:r>
            <w:r w:rsidR="007E4DED" w:rsidRPr="00B6168F">
              <w:rPr>
                <w:color w:val="000000" w:themeColor="text1"/>
              </w:rPr>
              <w:t xml:space="preserve">from </w:t>
            </w:r>
            <w:r w:rsidR="000538EE">
              <w:rPr>
                <w:color w:val="000000" w:themeColor="text1"/>
              </w:rPr>
              <w:t>waterfall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project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 xml:space="preserve">delivery </w:t>
            </w:r>
            <w:r w:rsidR="007E4DED" w:rsidRPr="00B6168F">
              <w:rPr>
                <w:color w:val="000000" w:themeColor="text1"/>
              </w:rPr>
              <w:t xml:space="preserve">to Agile, CI/CD, DevOps fully automated </w:t>
            </w:r>
            <w:r w:rsidR="000538EE">
              <w:rPr>
                <w:color w:val="000000" w:themeColor="text1"/>
              </w:rPr>
              <w:t>releases</w:t>
            </w:r>
            <w:r w:rsidR="007E4DED" w:rsidRPr="00B6168F">
              <w:rPr>
                <w:color w:val="000000" w:themeColor="text1"/>
              </w:rPr>
              <w:t xml:space="preserve">. </w:t>
            </w:r>
          </w:p>
          <w:p w14:paraId="0F53FB33" w14:textId="7CA8A8C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V</w:t>
            </w:r>
            <w:r w:rsidRPr="00B6168F">
              <w:rPr>
                <w:color w:val="000000" w:themeColor="text1"/>
              </w:rPr>
              <w:t>alue stream mapping workshops to identify bottlenecks and process improvement</w:t>
            </w:r>
            <w:r w:rsidR="00065825" w:rsidRPr="00B6168F">
              <w:rPr>
                <w:color w:val="000000" w:themeColor="text1"/>
              </w:rPr>
              <w:t>s</w:t>
            </w:r>
          </w:p>
          <w:p w14:paraId="23D880DC" w14:textId="7A08E66C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D</w:t>
            </w:r>
            <w:r w:rsidRPr="00B6168F">
              <w:rPr>
                <w:color w:val="000000" w:themeColor="text1"/>
              </w:rPr>
              <w:t>esign thinking workshops to solve organizational transformation problems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43D44DA4" w14:textId="7255951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Led Agile and Devops Transformation for multiple large engagements</w:t>
            </w:r>
            <w:r w:rsidR="00065825" w:rsidRPr="00B6168F">
              <w:rPr>
                <w:color w:val="000000" w:themeColor="text1"/>
              </w:rPr>
              <w:t xml:space="preserve"> at</w:t>
            </w:r>
            <w:r w:rsidRPr="00B6168F">
              <w:rPr>
                <w:color w:val="000000" w:themeColor="text1"/>
              </w:rPr>
              <w:t xml:space="preserve"> HSBC, UBS, CMRS, ADIA, Phillips 66</w:t>
            </w:r>
          </w:p>
          <w:p w14:paraId="42B35EA0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Identified process improvement opportunities via value stream mapping workshops for multiple teams in ADIA and P66</w:t>
            </w:r>
          </w:p>
          <w:p w14:paraId="7641F5FD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Certified Scrum Professional, Scrum Master and SAFe Agelist</w:t>
            </w:r>
          </w:p>
        </w:tc>
      </w:tr>
      <w:tr w:rsidR="00B6168F" w:rsidRPr="00B6168F" w14:paraId="3EA4FCB8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BF344D8" w14:textId="730909F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Large Teams setup, ODC setup and Training</w:t>
            </w:r>
          </w:p>
        </w:tc>
      </w:tr>
      <w:tr w:rsidR="00B6168F" w:rsidRPr="00B6168F" w14:paraId="69774249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957134D" w14:textId="1A78396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 w:rsidR="00A13D85"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6C8C21C0" w14:textId="1E1AE431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</w:t>
            </w:r>
            <w:r w:rsidR="001B7549" w:rsidRPr="00B6168F">
              <w:rPr>
                <w:color w:val="000000" w:themeColor="text1"/>
              </w:rPr>
              <w:t xml:space="preserve">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6F7A61B" w14:textId="35723CF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 w:rsidR="00A13D85"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5AC2E40" w14:textId="530A31B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 xml:space="preserve">Setup trainings for </w:t>
            </w:r>
            <w:r w:rsidRPr="00B6168F">
              <w:rPr>
                <w:color w:val="000000" w:themeColor="text1"/>
              </w:rPr>
              <w:t>teams on Big data, Spark, Scala, Java, Google Cloud, Scrum and SAFe</w:t>
            </w:r>
          </w:p>
        </w:tc>
      </w:tr>
      <w:tr w:rsidR="00B6168F" w:rsidRPr="00B6168F" w14:paraId="77FBBFB2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A7FE832" w14:textId="06B13D5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BFSI</w:t>
            </w:r>
          </w:p>
        </w:tc>
      </w:tr>
      <w:tr w:rsidR="00B6168F" w:rsidRPr="00B6168F" w14:paraId="185E8287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6168F" w14:paraId="6B9DE27B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FF60155" w14:textId="09DD3230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Agile and DevOps</w:t>
            </w:r>
          </w:p>
        </w:tc>
      </w:tr>
      <w:tr w:rsidR="00B6168F" w:rsidRPr="00B6168F" w14:paraId="27603220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F73B084" w14:textId="77777777" w:rsidR="001C3238" w:rsidRPr="00B6168F" w:rsidRDefault="00427E01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Track record of delivering projects with Agile, automation and DevOps with frequent releases to production</w:t>
            </w:r>
          </w:p>
          <w:p w14:paraId="74042D02" w14:textId="74478F64" w:rsidR="004A2346" w:rsidRPr="00B6168F" w:rsidRDefault="001C323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F3FA314" w14:textId="4A4665E4" w:rsidR="00BE7D2F" w:rsidRPr="00B6168F" w:rsidRDefault="00BE7D2F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Led and coached teams to deliver projects weekly/biweekly for P66 and HSBC with complete automation</w:t>
            </w:r>
          </w:p>
        </w:tc>
      </w:tr>
      <w:tr w:rsidR="00B6168F" w:rsidRPr="00B6168F" w14:paraId="4CCC9D7D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3068943" w14:textId="6F3C01C6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Reporting and metric measurement</w:t>
            </w:r>
          </w:p>
        </w:tc>
      </w:tr>
      <w:tr w:rsidR="00B6168F" w:rsidRPr="00B6168F" w14:paraId="38CD4054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24D77B1" w14:textId="217B3ABD" w:rsidR="00BD5748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Use code, </w:t>
            </w:r>
            <w:r w:rsidR="00073337" w:rsidRPr="00B6168F">
              <w:rPr>
                <w:color w:val="000000" w:themeColor="text1"/>
              </w:rPr>
              <w:t>D</w:t>
            </w:r>
            <w:r w:rsidR="004A2346" w:rsidRPr="00B6168F">
              <w:rPr>
                <w:color w:val="000000" w:themeColor="text1"/>
              </w:rPr>
              <w:t>ev</w:t>
            </w:r>
            <w:r w:rsidR="00073337" w:rsidRPr="00B6168F">
              <w:rPr>
                <w:color w:val="000000" w:themeColor="text1"/>
              </w:rPr>
              <w:t>O</w:t>
            </w:r>
            <w:r w:rsidR="004A2346" w:rsidRPr="00B6168F">
              <w:rPr>
                <w:color w:val="000000" w:themeColor="text1"/>
              </w:rPr>
              <w:t>ps and agile metrics to manage</w:t>
            </w:r>
            <w:r w:rsidR="000538EE">
              <w:rPr>
                <w:color w:val="000000" w:themeColor="text1"/>
              </w:rPr>
              <w:t xml:space="preserve"> </w:t>
            </w:r>
            <w:r w:rsidR="000538EE">
              <w:t>project</w:t>
            </w:r>
            <w:r w:rsidR="004A2346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releases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  <w:p w14:paraId="24B517A6" w14:textId="346381BD" w:rsidR="004A2346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S</w:t>
            </w:r>
            <w:r w:rsidR="004A2346" w:rsidRPr="00B6168F">
              <w:rPr>
                <w:color w:val="000000" w:themeColor="text1"/>
              </w:rPr>
              <w:t xml:space="preserve">enior </w:t>
            </w:r>
            <w:r w:rsidR="00F22AC5">
              <w:rPr>
                <w:color w:val="000000" w:themeColor="text1"/>
              </w:rPr>
              <w:t>management</w:t>
            </w:r>
            <w:r w:rsidR="004A2346" w:rsidRPr="00B6168F">
              <w:rPr>
                <w:color w:val="000000" w:themeColor="text1"/>
              </w:rPr>
              <w:t xml:space="preserve"> reporting </w:t>
            </w:r>
            <w:r w:rsidR="001118F4" w:rsidRPr="00B6168F">
              <w:rPr>
                <w:color w:val="000000" w:themeColor="text1"/>
              </w:rPr>
              <w:t>and tracking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E573535" w14:textId="56D48729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Created </w:t>
            </w:r>
            <w:r w:rsidR="00AC4976">
              <w:rPr>
                <w:color w:val="000000" w:themeColor="text1"/>
              </w:rPr>
              <w:t xml:space="preserve">Scrum and Kanban metrics </w:t>
            </w:r>
            <w:r w:rsidRPr="00B6168F">
              <w:rPr>
                <w:color w:val="000000" w:themeColor="text1"/>
              </w:rPr>
              <w:t>PowerBI reports</w:t>
            </w:r>
            <w:r w:rsidR="00AC4976">
              <w:rPr>
                <w:color w:val="000000" w:themeColor="text1"/>
              </w:rPr>
              <w:t>,</w:t>
            </w:r>
            <w:r w:rsidRPr="00B6168F">
              <w:rPr>
                <w:color w:val="000000" w:themeColor="text1"/>
              </w:rPr>
              <w:t xml:space="preserve"> with ADO import</w:t>
            </w:r>
            <w:r w:rsidR="00AC4976">
              <w:rPr>
                <w:color w:val="000000" w:themeColor="text1"/>
              </w:rPr>
              <w:t>, for all agile team in Phillips 66</w:t>
            </w:r>
          </w:p>
          <w:p w14:paraId="5258EEC8" w14:textId="11EC7013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excel based reports for P&amp;L, capacity, plans, RAID</w:t>
            </w:r>
          </w:p>
        </w:tc>
      </w:tr>
      <w:tr w:rsidR="00B6168F" w:rsidRPr="00B6168F" w14:paraId="27D5D10D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0C2AF8E" w14:textId="74F99FD9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Relationships - Communication – Presentation</w:t>
            </w:r>
          </w:p>
        </w:tc>
      </w:tr>
      <w:tr w:rsidR="00B6168F" w:rsidRPr="00B6168F" w14:paraId="2E99758E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758149F" w14:textId="329D510B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>Proven</w:t>
            </w:r>
            <w:r w:rsidRPr="00B6168F">
              <w:rPr>
                <w:color w:val="000000" w:themeColor="text1"/>
              </w:rPr>
              <w:t xml:space="preserve"> team and client communication skills</w:t>
            </w:r>
          </w:p>
          <w:p w14:paraId="5371B702" w14:textId="583AF46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presentation and public speaking skills</w:t>
            </w:r>
          </w:p>
          <w:p w14:paraId="68BEF25A" w14:textId="4641BAF0" w:rsidR="00CC4982" w:rsidRPr="00B6168F" w:rsidRDefault="00CC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Ability to build relationships and navigate across all levels of an organization</w:t>
            </w:r>
          </w:p>
          <w:p w14:paraId="215B2DBE" w14:textId="3AF0E23B" w:rsidR="00CC4982" w:rsidRPr="00B6168F" w:rsidRDefault="00786227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Proven ability to influence decision making at all levels within an organization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08109420" w14:textId="1B10D7E8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Owned client relationships for RBS, UBS, HSBC, P66</w:t>
            </w:r>
          </w:p>
          <w:p w14:paraId="148169A3" w14:textId="6BCD78C5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working easily across a matrix organization</w:t>
            </w:r>
          </w:p>
          <w:p w14:paraId="01B8ACDD" w14:textId="7777777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Facilitated multiple large workshops, trainings for ADIA, P66, Sapient internal teams</w:t>
            </w:r>
          </w:p>
          <w:p w14:paraId="41F6A80B" w14:textId="64A9C1B5" w:rsidR="00AC4976" w:rsidRPr="00B6168F" w:rsidRDefault="007E4DED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Dale Carnegie public speaking certified. Duarte presentation techniques certified</w:t>
            </w:r>
          </w:p>
        </w:tc>
      </w:tr>
      <w:tr w:rsidR="00B6168F" w:rsidRPr="00B6168F" w14:paraId="2E38B1B1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C199DE" w14:textId="00856A7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Leader in Ambiguous environments</w:t>
            </w:r>
          </w:p>
        </w:tc>
      </w:tr>
      <w:tr w:rsidR="00B6168F" w:rsidRPr="00B6168F" w14:paraId="0B22D7B4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623BC23" w14:textId="77777777" w:rsidR="00C522B8" w:rsidRDefault="00A90341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 direction in highly ambiguous environments</w:t>
            </w:r>
          </w:p>
          <w:p w14:paraId="5EF81793" w14:textId="550118A4" w:rsidR="00A90341" w:rsidRPr="00B6168F" w:rsidRDefault="00C522B8" w:rsidP="00A13D85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Believe in leading with influence and minimal use of authority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2558D10" w14:textId="48B14DC3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77777777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 using creative techniques, many done first time in the organization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6168F" w14:paraId="0185D5A6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05972F" w14:textId="16040D33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Business Development</w:t>
            </w:r>
          </w:p>
        </w:tc>
      </w:tr>
      <w:tr w:rsidR="00B6168F" w:rsidRPr="00B6168F" w14:paraId="6BFBB71A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EC4C607" w14:textId="1B14BF46" w:rsidR="008E7E8B" w:rsidRPr="00B6168F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 and business development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3DEDEF22" w14:textId="095364AB" w:rsidR="008E7E8B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</w:tc>
      </w:tr>
      <w:tr w:rsidR="00B6168F" w:rsidRPr="00B6168F" w14:paraId="73E1F1E4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661E02E" w14:textId="057BBBC1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P&amp;L and operational ownership</w:t>
            </w:r>
          </w:p>
        </w:tc>
      </w:tr>
      <w:tr w:rsidR="00B6168F" w:rsidRPr="00B6168F" w14:paraId="22964D0E" w14:textId="77777777" w:rsidTr="00BA162D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2DC1595" w14:textId="7881E307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2034BF29" w14:textId="5A6B1B3F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 xml:space="preserve">Managed P&amp;L and operational teams for RBS and UBS </w:t>
            </w:r>
            <w:r w:rsidR="00CC4982" w:rsidRPr="00B6168F">
              <w:rPr>
                <w:color w:val="000000" w:themeColor="text1"/>
              </w:rPr>
              <w:t xml:space="preserve">accounts </w:t>
            </w:r>
            <w:r w:rsidR="001C3238" w:rsidRPr="00B6168F">
              <w:rPr>
                <w:color w:val="000000" w:themeColor="text1"/>
              </w:rPr>
              <w:t>with 30M+ USD revenue</w:t>
            </w:r>
          </w:p>
        </w:tc>
      </w:tr>
      <w:tr w:rsidR="00B6168F" w:rsidRPr="00B6168F" w14:paraId="14EA29EE" w14:textId="77777777" w:rsidTr="00BA16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E09B178" w14:textId="287B691C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Learning mindset</w:t>
            </w:r>
          </w:p>
        </w:tc>
      </w:tr>
      <w:tr w:rsidR="00B6168F" w:rsidRPr="00B6168F" w14:paraId="557E6F91" w14:textId="77777777" w:rsidTr="00BA162D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271529AD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An avid technology learner who continuously tries to keep updated with industry technology and trends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1EC871E" w14:textId="752923E2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Pursuing</w:t>
            </w:r>
            <w:r w:rsidRPr="00B6168F">
              <w:rPr>
                <w:color w:val="000000" w:themeColor="text1"/>
              </w:rPr>
              <w:t xml:space="preserve"> Masters in Data Science</w:t>
            </w:r>
            <w:r w:rsidR="001C3238" w:rsidRPr="00B6168F">
              <w:rPr>
                <w:color w:val="000000" w:themeColor="text1"/>
              </w:rPr>
              <w:t xml:space="preserve"> from UIUC</w:t>
            </w:r>
          </w:p>
          <w:p w14:paraId="1A088FB9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Hands on with R, Python and statistical analysis for Data Science and Machine learning- Certified in Google cloud and MongoDB.</w:t>
            </w:r>
          </w:p>
        </w:tc>
      </w:tr>
      <w:tr w:rsidR="00B6168F" w:rsidRPr="00B6168F" w14:paraId="0475D856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1805A" w14:textId="0A27F925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3BEAA4BE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79869AB9" w14:textId="6E0F27F2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EDUCATION AND CERTIFICATIONS</w:t>
            </w:r>
          </w:p>
        </w:tc>
      </w:tr>
      <w:tr w:rsidR="00B6168F" w:rsidRPr="00B6168F" w14:paraId="098941B2" w14:textId="77777777" w:rsidTr="00BA162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B4ADE" w14:textId="77B6D0B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Masters in Computer Science in Data Science.         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</w:t>
            </w:r>
            <w:r w:rsidRPr="00B6168F">
              <w:rPr>
                <w:color w:val="000000" w:themeColor="text1"/>
              </w:rPr>
              <w:t>20</w:t>
            </w:r>
            <w:r w:rsidR="00C859F8">
              <w:rPr>
                <w:color w:val="000000" w:themeColor="text1"/>
              </w:rPr>
              <w:t>19</w:t>
            </w:r>
            <w:r w:rsidRPr="00B6168F">
              <w:rPr>
                <w:color w:val="000000" w:themeColor="text1"/>
              </w:rPr>
              <w:t>-Present</w:t>
            </w:r>
          </w:p>
          <w:p w14:paraId="16398CB7" w14:textId="4F002000" w:rsidR="007D4B84" w:rsidRPr="00B6168F" w:rsidRDefault="007D4B84" w:rsidP="001E75B8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  <w:r w:rsidR="002748A3">
              <w:rPr>
                <w:color w:val="000000" w:themeColor="text1"/>
              </w:rPr>
              <w:t xml:space="preserve">     </w:t>
            </w:r>
          </w:p>
          <w:p w14:paraId="65D6329B" w14:textId="1C7FB519" w:rsidR="007D4B84" w:rsidRPr="00B6168F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6F892EE1" w14:textId="4F3C9FF9" w:rsidR="007D4B84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Statistical analysis of Data using R</w:t>
            </w:r>
          </w:p>
          <w:p w14:paraId="63D1E1C1" w14:textId="49765C9B" w:rsidR="003E5283" w:rsidRDefault="003E5283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3E5283">
              <w:rPr>
                <w:color w:val="000000" w:themeColor="text1"/>
              </w:rPr>
              <w:t>PSL (Advanced Machine Learning</w:t>
            </w:r>
            <w:r>
              <w:rPr>
                <w:color w:val="000000" w:themeColor="text1"/>
              </w:rPr>
              <w:t xml:space="preserve"> using Statistics</w:t>
            </w:r>
            <w:r w:rsidRPr="003E5283">
              <w:rPr>
                <w:color w:val="000000" w:themeColor="text1"/>
              </w:rPr>
              <w:t>)</w:t>
            </w:r>
          </w:p>
          <w:p w14:paraId="54434765" w14:textId="631B8355" w:rsidR="00C4525B" w:rsidRDefault="003E5283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C4525B">
              <w:rPr>
                <w:color w:val="000000" w:themeColor="text1"/>
              </w:rPr>
              <w:t xml:space="preserve"> courses remaining</w:t>
            </w:r>
          </w:p>
          <w:p w14:paraId="271CD0DA" w14:textId="77777777" w:rsidR="00A13D85" w:rsidRPr="00B6168F" w:rsidRDefault="00A13D85" w:rsidP="00A13D85">
            <w:pPr>
              <w:pStyle w:val="PersonalInformation"/>
              <w:ind w:left="1080"/>
              <w:rPr>
                <w:color w:val="000000" w:themeColor="text1"/>
              </w:rPr>
            </w:pPr>
          </w:p>
          <w:p w14:paraId="38D80300" w14:textId="77777777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05248C09" w14:textId="77777777" w:rsidR="00C4525B" w:rsidRPr="00B6168F" w:rsidRDefault="007D4B84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79B2C9DC" w14:textId="56BA9D94" w:rsidR="009C4300" w:rsidRPr="00C4525B" w:rsidRDefault="00C4525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MongoDB University certified Developer</w:t>
            </w:r>
          </w:p>
          <w:p w14:paraId="2F1322F6" w14:textId="2C3CDBF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0C310273" w14:textId="1FB4C55C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64740F3F" w14:textId="6D1F69E1" w:rsidR="00A13D85" w:rsidRDefault="00D87EA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Certified </w:t>
            </w:r>
            <w:r w:rsidR="007D4B84" w:rsidRPr="00B6168F">
              <w:rPr>
                <w:color w:val="000000" w:themeColor="text1"/>
              </w:rPr>
              <w:t>SAFe Agelist</w:t>
            </w:r>
          </w:p>
          <w:p w14:paraId="692DC975" w14:textId="77777777" w:rsidR="00C4525B" w:rsidRPr="00B6168F" w:rsidRDefault="00C4525B" w:rsidP="00C4525B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256AB407" w14:textId="1E7A1713" w:rsidR="007D4B84" w:rsidRPr="00B6168F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Bachelor in Technology in Computer Engineering. </w:t>
            </w:r>
            <w:r w:rsidR="00FE0A68" w:rsidRPr="00B6168F">
              <w:rPr>
                <w:color w:val="000000" w:themeColor="text1"/>
              </w:rPr>
              <w:t xml:space="preserve">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   </w:t>
            </w:r>
          </w:p>
        </w:tc>
      </w:tr>
      <w:tr w:rsidR="00B6168F" w:rsidRPr="00B6168F" w14:paraId="159C642E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77777777" w:rsidR="003D267D" w:rsidRPr="00B6168F" w:rsidRDefault="003D267D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BA162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B6168F" w:rsidRPr="00B6168F" w14:paraId="1688195E" w14:textId="77777777" w:rsidTr="00BA162D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5A62A5F7" w14:textId="77777777" w:rsidR="007D4B84" w:rsidRPr="00B6168F" w:rsidRDefault="007D4B84" w:rsidP="007D4B84">
            <w:pPr>
              <w:pStyle w:val="SectionHeading"/>
              <w:rPr>
                <w:color w:val="000000" w:themeColor="text1"/>
              </w:rPr>
            </w:pPr>
          </w:p>
          <w:p w14:paraId="1079DCF0" w14:textId="22C28601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Gurgaon,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746948BA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FE0A68" w:rsidRPr="00B6168F">
              <w:rPr>
                <w:color w:val="000000" w:themeColor="text1"/>
                <w:szCs w:val="16"/>
              </w:rPr>
              <w:t xml:space="preserve">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 w:rsidR="007D4B84" w:rsidRPr="00B6168F">
              <w:rPr>
                <w:color w:val="000000" w:themeColor="text1"/>
                <w:szCs w:val="16"/>
              </w:rPr>
              <w:t xml:space="preserve">Coach for Phillips 66                                                                                                     </w:t>
            </w:r>
            <w:r w:rsidR="005D5C13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 xml:space="preserve">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5F1E332E" w:rsidR="007D4B84" w:rsidRPr="00B6168F" w:rsidRDefault="00843CBB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Pr="00B6168F">
              <w:rPr>
                <w:color w:val="000000" w:themeColor="text1"/>
                <w:szCs w:val="16"/>
              </w:rPr>
              <w:t xml:space="preserve"> 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36229E30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 w:rsidRPr="00B6168F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>
              <w:rPr>
                <w:color w:val="000000" w:themeColor="text1"/>
                <w:szCs w:val="16"/>
              </w:rPr>
              <w:t xml:space="preserve">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463DC554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Product </w:t>
            </w:r>
            <w:r w:rsidR="00F22AC5">
              <w:rPr>
                <w:color w:val="000000" w:themeColor="text1"/>
                <w:szCs w:val="16"/>
              </w:rPr>
              <w:t xml:space="preserve">Engineering </w:t>
            </w:r>
            <w:r w:rsidRPr="00B6168F">
              <w:rPr>
                <w:color w:val="000000" w:themeColor="text1"/>
                <w:szCs w:val="16"/>
              </w:rPr>
              <w:t>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2341EE1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Global 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61BBC8C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</w:t>
            </w:r>
            <w:r w:rsidR="000538EE">
              <w:rPr>
                <w:color w:val="000000" w:themeColor="text1"/>
                <w:szCs w:val="16"/>
              </w:rPr>
              <w:t xml:space="preserve"> 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58E68DF6" w14:textId="0192CB2F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69AB179F" w:rsidR="00843CBB" w:rsidRPr="00B6168F" w:rsidRDefault="00FE0A68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Engineering lead accountable for </w:t>
            </w:r>
            <w:r w:rsidR="000538EE">
              <w:rPr>
                <w:color w:val="000000" w:themeColor="text1"/>
                <w:szCs w:val="16"/>
              </w:rPr>
              <w:t>project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and</w:t>
            </w:r>
            <w:r w:rsidR="000538EE">
              <w:rPr>
                <w:color w:val="000000" w:themeColor="text1"/>
                <w:szCs w:val="16"/>
              </w:rPr>
              <w:t xml:space="preserve"> customer</w:t>
            </w:r>
            <w:r w:rsidRPr="00B6168F">
              <w:rPr>
                <w:color w:val="000000" w:themeColor="text1"/>
                <w:szCs w:val="16"/>
              </w:rPr>
              <w:t xml:space="preserve"> satisfaction</w:t>
            </w:r>
            <w:r w:rsidR="00843CBB" w:rsidRPr="00B6168F">
              <w:rPr>
                <w:color w:val="000000" w:themeColor="text1"/>
                <w:szCs w:val="16"/>
              </w:rPr>
              <w:t>, delivering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>, Azure</w:t>
            </w:r>
          </w:p>
          <w:p w14:paraId="0B00E679" w14:textId="34FEA1A9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Scrum Master, Agile coach for agile deliveries</w:t>
            </w:r>
          </w:p>
          <w:p w14:paraId="12A669E9" w14:textId="56A71850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Project and program managing client engagements to ensure timely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with high quality</w:t>
            </w:r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635CA6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teams</w:t>
            </w:r>
          </w:p>
          <w:p w14:paraId="140B7B9D" w14:textId="164C37F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Owning </w:t>
            </w:r>
            <w:r w:rsidR="000538EE">
              <w:rPr>
                <w:color w:val="000000" w:themeColor="text1"/>
                <w:szCs w:val="16"/>
              </w:rPr>
              <w:t>project releases for</w:t>
            </w:r>
            <w:r w:rsidRPr="00B6168F">
              <w:rPr>
                <w:color w:val="000000" w:themeColor="text1"/>
                <w:szCs w:val="16"/>
              </w:rPr>
              <w:t xml:space="preserve"> Investment banking and commodities clients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Client relationship management to ensure client satisfaction</w:t>
            </w:r>
          </w:p>
          <w:p w14:paraId="03DF0400" w14:textId="772162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Status reporting to clients and internal senior management to track </w:t>
            </w:r>
            <w:r w:rsidR="000538EE">
              <w:rPr>
                <w:color w:val="000000" w:themeColor="text1"/>
                <w:szCs w:val="16"/>
              </w:rPr>
              <w:t>release</w:t>
            </w:r>
            <w:r w:rsidRPr="00B6168F">
              <w:rPr>
                <w:color w:val="000000" w:themeColor="text1"/>
                <w:szCs w:val="16"/>
              </w:rPr>
              <w:t xml:space="preserve"> progress, risks, issues, and dependencies</w:t>
            </w:r>
          </w:p>
          <w:p w14:paraId="29A76987" w14:textId="36A5EAF3" w:rsidR="00E376B4" w:rsidRPr="00B6168F" w:rsidRDefault="005408B2" w:rsidP="005408B2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Managing and tracking PnL and account finances</w:t>
            </w:r>
          </w:p>
        </w:tc>
      </w:tr>
      <w:tr w:rsidR="00B6168F" w:rsidRPr="00B6168F" w14:paraId="12B0DC90" w14:textId="77777777" w:rsidTr="00BA162D"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2E52B5D3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27777F13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313BB50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 for FeB-I BU, Bangalore</w:t>
            </w:r>
            <w:r w:rsidR="000538EE">
              <w:rPr>
                <w:color w:val="000000" w:themeColor="text1"/>
                <w:szCs w:val="16"/>
              </w:rPr>
              <w:t xml:space="preserve">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4C41D2C4" w14:textId="4B7A6AEF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Expat assignment to setup Fidelity eBuisness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Team building and setup to deliver projects from offshore for 401k.com</w:t>
            </w:r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  <w:tr w:rsidR="00BA162D" w:rsidRPr="00B6168F" w14:paraId="065D6176" w14:textId="77777777" w:rsidTr="00BA162D"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6C241519" w14:textId="77777777" w:rsidR="00BA162D" w:rsidRDefault="00BA162D" w:rsidP="00386AA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3F4A40D1" w14:textId="7D371C9C" w:rsidR="00BA162D" w:rsidRPr="00B6168F" w:rsidRDefault="00BA162D" w:rsidP="00386AA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I</w:t>
            </w:r>
            <w:r>
              <w:rPr>
                <w:sz w:val="18"/>
                <w:szCs w:val="24"/>
              </w:rPr>
              <w:t>nfinium Software</w:t>
            </w:r>
            <w:r w:rsidRPr="00B6168F">
              <w:rPr>
                <w:color w:val="000000" w:themeColor="text1"/>
                <w:sz w:val="18"/>
                <w:szCs w:val="24"/>
              </w:rPr>
              <w:t>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>
              <w:rPr>
                <w:color w:val="000000" w:themeColor="text1"/>
                <w:sz w:val="18"/>
                <w:szCs w:val="24"/>
              </w:rPr>
              <w:t>Architect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r>
              <w:rPr>
                <w:color w:val="000000" w:themeColor="text1"/>
                <w:sz w:val="18"/>
                <w:szCs w:val="24"/>
              </w:rPr>
              <w:t xml:space="preserve">                        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047372344"/>
                <w:placeholder>
                  <w:docPart w:val="0793178651AC45F58DA9EE3E953DB79B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335970471"/>
                <w:placeholder>
                  <w:docPart w:val="C39BEE8D6A634209BFBA236898D04D4E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</w:t>
                </w:r>
                <w:r>
                  <w:rPr>
                    <w:color w:val="000000" w:themeColor="text1"/>
                    <w:sz w:val="18"/>
                    <w:szCs w:val="24"/>
                  </w:rPr>
                  <w:t>0</w:t>
                </w:r>
              </w:sdtContent>
            </w:sdt>
          </w:p>
          <w:p w14:paraId="58CE88A7" w14:textId="42A293FC" w:rsidR="00BA162D" w:rsidRPr="00B6168F" w:rsidRDefault="00BA162D" w:rsidP="00BA162D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000000" w:themeColor="text1"/>
                <w:szCs w:val="16"/>
              </w:rPr>
            </w:pPr>
          </w:p>
        </w:tc>
      </w:tr>
      <w:tr w:rsidR="00BA162D" w:rsidRPr="00B6168F" w14:paraId="7A753376" w14:textId="77777777" w:rsidTr="00BA162D">
        <w:tc>
          <w:tcPr>
            <w:tcW w:w="10440" w:type="dxa"/>
            <w:gridSpan w:val="3"/>
            <w:tcBorders>
              <w:left w:val="nil"/>
              <w:right w:val="nil"/>
            </w:tcBorders>
          </w:tcPr>
          <w:p w14:paraId="0C34F937" w14:textId="77777777" w:rsidR="00BA162D" w:rsidRDefault="00BA162D" w:rsidP="00386AA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67497717" w14:textId="3AE7E992" w:rsidR="00BA162D" w:rsidRPr="00B6168F" w:rsidRDefault="00BA162D" w:rsidP="00386AA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>
              <w:rPr>
                <w:color w:val="000000" w:themeColor="text1"/>
                <w:sz w:val="18"/>
                <w:szCs w:val="24"/>
              </w:rPr>
              <w:t>NIIT SOFTWARE EXPORTS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</w:t>
            </w:r>
            <w:r>
              <w:rPr>
                <w:color w:val="000000" w:themeColor="text1"/>
                <w:sz w:val="18"/>
                <w:szCs w:val="24"/>
              </w:rPr>
              <w:t>Delhi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, </w:t>
            </w:r>
            <w:r>
              <w:rPr>
                <w:color w:val="000000" w:themeColor="text1"/>
                <w:sz w:val="18"/>
                <w:szCs w:val="24"/>
              </w:rPr>
              <w:t>INDIA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>
              <w:rPr>
                <w:color w:val="000000" w:themeColor="text1"/>
                <w:sz w:val="18"/>
                <w:szCs w:val="24"/>
              </w:rPr>
              <w:t>Developer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</w:t>
            </w:r>
            <w:r>
              <w:rPr>
                <w:color w:val="000000" w:themeColor="text1"/>
                <w:sz w:val="18"/>
                <w:szCs w:val="24"/>
              </w:rPr>
              <w:t xml:space="preserve">                                  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288692833"/>
                <w:placeholder>
                  <w:docPart w:val="B4F926C6D4E045F29016DAFCB57E4D7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color w:val="000000" w:themeColor="text1"/>
                    <w:sz w:val="18"/>
                    <w:szCs w:val="24"/>
                  </w:rPr>
                  <w:t>1995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181578648"/>
                <w:placeholder>
                  <w:docPart w:val="6CFDA405D31F4211AE6ED8093850D92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color w:val="000000" w:themeColor="text1"/>
                    <w:sz w:val="18"/>
                    <w:szCs w:val="24"/>
                  </w:rPr>
                  <w:t>1997</w:t>
                </w:r>
              </w:sdtContent>
            </w:sdt>
          </w:p>
          <w:p w14:paraId="086A8B78" w14:textId="77777777" w:rsidR="00BA162D" w:rsidRPr="00B6168F" w:rsidRDefault="00BA162D" w:rsidP="00386AA4">
            <w:pPr>
              <w:pStyle w:val="ListParagraph"/>
              <w:numPr>
                <w:ilvl w:val="0"/>
                <w:numId w:val="0"/>
              </w:numPr>
              <w:ind w:left="360"/>
              <w:rPr>
                <w:color w:val="000000" w:themeColor="text1"/>
                <w:szCs w:val="16"/>
              </w:rPr>
            </w:pPr>
          </w:p>
        </w:tc>
      </w:tr>
    </w:tbl>
    <w:p w14:paraId="162563D8" w14:textId="3CC6B55D" w:rsidR="00A36986" w:rsidRPr="00B6168F" w:rsidRDefault="00A36986" w:rsidP="00BA162D">
      <w:pPr>
        <w:rPr>
          <w:color w:val="000000" w:themeColor="text1"/>
          <w:sz w:val="20"/>
          <w:szCs w:val="28"/>
        </w:rPr>
      </w:pPr>
    </w:p>
    <w:sectPr w:rsidR="00A36986" w:rsidRPr="00B6168F" w:rsidSect="00833945"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4B60B" w14:textId="77777777" w:rsidR="00701D4E" w:rsidRDefault="00701D4E" w:rsidP="0073009C">
      <w:pPr>
        <w:spacing w:line="240" w:lineRule="auto"/>
      </w:pPr>
      <w:r>
        <w:separator/>
      </w:r>
    </w:p>
  </w:endnote>
  <w:endnote w:type="continuationSeparator" w:id="0">
    <w:p w14:paraId="75A83924" w14:textId="77777777" w:rsidR="00701D4E" w:rsidRDefault="00701D4E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3E7F0" w14:textId="77777777" w:rsidR="00701D4E" w:rsidRDefault="00701D4E" w:rsidP="0073009C">
      <w:pPr>
        <w:spacing w:line="240" w:lineRule="auto"/>
      </w:pPr>
      <w:r>
        <w:separator/>
      </w:r>
    </w:p>
  </w:footnote>
  <w:footnote w:type="continuationSeparator" w:id="0">
    <w:p w14:paraId="2BED15BB" w14:textId="77777777" w:rsidR="00701D4E" w:rsidRDefault="00701D4E" w:rsidP="0073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291"/>
    <w:rsid w:val="0001310A"/>
    <w:rsid w:val="00013113"/>
    <w:rsid w:val="0001600B"/>
    <w:rsid w:val="00016680"/>
    <w:rsid w:val="0002166E"/>
    <w:rsid w:val="000249BE"/>
    <w:rsid w:val="000259F7"/>
    <w:rsid w:val="000320BC"/>
    <w:rsid w:val="000338D0"/>
    <w:rsid w:val="00041451"/>
    <w:rsid w:val="00043287"/>
    <w:rsid w:val="00053073"/>
    <w:rsid w:val="000538EE"/>
    <w:rsid w:val="00061EDD"/>
    <w:rsid w:val="00065825"/>
    <w:rsid w:val="00072DFB"/>
    <w:rsid w:val="00073337"/>
    <w:rsid w:val="00087D03"/>
    <w:rsid w:val="000B0F98"/>
    <w:rsid w:val="000C05AB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7986"/>
    <w:rsid w:val="001B21D3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748A3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5ABB"/>
    <w:rsid w:val="003C721E"/>
    <w:rsid w:val="003D267D"/>
    <w:rsid w:val="003E2263"/>
    <w:rsid w:val="003E528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A4A2D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57D1"/>
    <w:rsid w:val="005332C1"/>
    <w:rsid w:val="005408B2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1024"/>
    <w:rsid w:val="005C5263"/>
    <w:rsid w:val="005D4488"/>
    <w:rsid w:val="005D5C13"/>
    <w:rsid w:val="005D6C07"/>
    <w:rsid w:val="005E01F5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01D4E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4976"/>
    <w:rsid w:val="00AC6064"/>
    <w:rsid w:val="00AD248A"/>
    <w:rsid w:val="00AD321A"/>
    <w:rsid w:val="00AE153D"/>
    <w:rsid w:val="00AE6B94"/>
    <w:rsid w:val="00B47883"/>
    <w:rsid w:val="00B52A0D"/>
    <w:rsid w:val="00B57545"/>
    <w:rsid w:val="00B6168F"/>
    <w:rsid w:val="00B74081"/>
    <w:rsid w:val="00B82B5C"/>
    <w:rsid w:val="00B944A9"/>
    <w:rsid w:val="00B97A34"/>
    <w:rsid w:val="00BA08C3"/>
    <w:rsid w:val="00BA162D"/>
    <w:rsid w:val="00BA78D0"/>
    <w:rsid w:val="00BB365A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3A05"/>
    <w:rsid w:val="00C7653B"/>
    <w:rsid w:val="00C80D10"/>
    <w:rsid w:val="00C859F8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2FFD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2AC5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0A68"/>
    <w:rsid w:val="00FE3495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urohitPrav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0793178651AC45F58DA9EE3E953DB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2B31B-8EBE-402A-8A4E-AF09BBCF833C}"/>
      </w:docPartPr>
      <w:docPartBody>
        <w:p w:rsidR="00000000" w:rsidRDefault="005F5F5D" w:rsidP="005F5F5D">
          <w:pPr>
            <w:pStyle w:val="0793178651AC45F58DA9EE3E953DB79B"/>
          </w:pPr>
          <w:r>
            <w:t>[Start Date]</w:t>
          </w:r>
        </w:p>
      </w:docPartBody>
    </w:docPart>
    <w:docPart>
      <w:docPartPr>
        <w:name w:val="C39BEE8D6A634209BFBA236898D04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00181-BAF3-4F1F-9BAD-32479C69BFE3}"/>
      </w:docPartPr>
      <w:docPartBody>
        <w:p w:rsidR="00000000" w:rsidRDefault="005F5F5D" w:rsidP="005F5F5D">
          <w:pPr>
            <w:pStyle w:val="C39BEE8D6A634209BFBA236898D04D4E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B4F926C6D4E045F29016DAFCB57E4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0139E-62B6-433F-AA0A-14FB5D8DCFC0}"/>
      </w:docPartPr>
      <w:docPartBody>
        <w:p w:rsidR="00000000" w:rsidRDefault="005F5F5D" w:rsidP="005F5F5D">
          <w:pPr>
            <w:pStyle w:val="B4F926C6D4E045F29016DAFCB57E4D70"/>
          </w:pPr>
          <w:r>
            <w:t>[Start Date]</w:t>
          </w:r>
        </w:p>
      </w:docPartBody>
    </w:docPart>
    <w:docPart>
      <w:docPartPr>
        <w:name w:val="6CFDA405D31F4211AE6ED8093850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C4B56-91EB-4A0A-BF25-25A2820CA0CA}"/>
      </w:docPartPr>
      <w:docPartBody>
        <w:p w:rsidR="00000000" w:rsidRDefault="005F5F5D" w:rsidP="005F5F5D">
          <w:pPr>
            <w:pStyle w:val="6CFDA405D31F4211AE6ED8093850D920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90787"/>
    <w:rsid w:val="003A3483"/>
    <w:rsid w:val="003E752E"/>
    <w:rsid w:val="00411CBA"/>
    <w:rsid w:val="004A6EFC"/>
    <w:rsid w:val="004D32C5"/>
    <w:rsid w:val="004D6B2C"/>
    <w:rsid w:val="00517A8C"/>
    <w:rsid w:val="00530BFA"/>
    <w:rsid w:val="005F5F5D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D1794"/>
    <w:rsid w:val="008E2748"/>
    <w:rsid w:val="008F0886"/>
    <w:rsid w:val="008F0B83"/>
    <w:rsid w:val="00901271"/>
    <w:rsid w:val="00972410"/>
    <w:rsid w:val="009A6C61"/>
    <w:rsid w:val="009C4F96"/>
    <w:rsid w:val="00A445D3"/>
    <w:rsid w:val="00A93D6E"/>
    <w:rsid w:val="00AB5757"/>
    <w:rsid w:val="00B13EAD"/>
    <w:rsid w:val="00B33985"/>
    <w:rsid w:val="00B339C3"/>
    <w:rsid w:val="00B56239"/>
    <w:rsid w:val="00B950C4"/>
    <w:rsid w:val="00BB4551"/>
    <w:rsid w:val="00BB6F95"/>
    <w:rsid w:val="00C66403"/>
    <w:rsid w:val="00CC588A"/>
    <w:rsid w:val="00D57341"/>
    <w:rsid w:val="00D85381"/>
    <w:rsid w:val="00DA6F3C"/>
    <w:rsid w:val="00DD57AD"/>
    <w:rsid w:val="00E00BF8"/>
    <w:rsid w:val="00E15211"/>
    <w:rsid w:val="00E430CD"/>
    <w:rsid w:val="00E447DA"/>
    <w:rsid w:val="00E80545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0793178651AC45F58DA9EE3E953DB79B">
    <w:name w:val="0793178651AC45F58DA9EE3E953DB79B"/>
    <w:rsid w:val="005F5F5D"/>
    <w:pPr>
      <w:spacing w:after="160" w:line="259" w:lineRule="auto"/>
    </w:pPr>
    <w:rPr>
      <w:lang w:val="en-IN" w:eastAsia="en-IN"/>
    </w:rPr>
  </w:style>
  <w:style w:type="paragraph" w:customStyle="1" w:styleId="C39BEE8D6A634209BFBA236898D04D4E">
    <w:name w:val="C39BEE8D6A634209BFBA236898D04D4E"/>
    <w:rsid w:val="005F5F5D"/>
    <w:pPr>
      <w:spacing w:after="160" w:line="259" w:lineRule="auto"/>
    </w:pPr>
    <w:rPr>
      <w:lang w:val="en-IN" w:eastAsia="en-IN"/>
    </w:rPr>
  </w:style>
  <w:style w:type="paragraph" w:customStyle="1" w:styleId="B4F926C6D4E045F29016DAFCB57E4D70">
    <w:name w:val="B4F926C6D4E045F29016DAFCB57E4D70"/>
    <w:rsid w:val="005F5F5D"/>
    <w:pPr>
      <w:spacing w:after="160" w:line="259" w:lineRule="auto"/>
    </w:pPr>
    <w:rPr>
      <w:lang w:val="en-IN" w:eastAsia="en-IN"/>
    </w:rPr>
  </w:style>
  <w:style w:type="paragraph" w:customStyle="1" w:styleId="6CFDA405D31F4211AE6ED8093850D920">
    <w:name w:val="6CFDA405D31F4211AE6ED8093850D920"/>
    <w:rsid w:val="005F5F5D"/>
    <w:pPr>
      <w:spacing w:after="160" w:line="259" w:lineRule="auto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character" w:styleId="PlaceholderText">
    <w:name w:val="Placeholder Text"/>
    <w:basedOn w:val="DefaultParagraphFont"/>
    <w:uiPriority w:val="99"/>
    <w:semiHidden/>
    <w:rsid w:val="005F5F5D"/>
    <w:rPr>
      <w:color w:val="808080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1577</TotalTime>
  <Pages>2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Praveen Purohit</cp:lastModifiedBy>
  <cp:revision>86</cp:revision>
  <cp:lastPrinted>2020-08-03T20:36:00Z</cp:lastPrinted>
  <dcterms:created xsi:type="dcterms:W3CDTF">2018-09-03T07:09:00Z</dcterms:created>
  <dcterms:modified xsi:type="dcterms:W3CDTF">2021-03-16T09:13:00Z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