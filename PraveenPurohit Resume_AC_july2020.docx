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A36986" w:rsidRPr="008C4225" w14:paraId="23781153" w14:textId="77777777" w:rsidTr="00C92653">
        <w:trPr>
          <w:trHeight w:val="51"/>
        </w:trPr>
        <w:sdt>
          <w:sdtPr>
            <w:rPr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vAlign w:val="bottom"/>
              </w:tcPr>
              <w:p w14:paraId="0A6017A7" w14:textId="77777777" w:rsidR="00A36986" w:rsidRPr="008C4225" w:rsidRDefault="00007291">
                <w:pPr>
                  <w:pStyle w:val="YourName"/>
                  <w:rPr>
                    <w:sz w:val="48"/>
                    <w:szCs w:val="28"/>
                  </w:rPr>
                </w:pPr>
                <w:r>
                  <w:rPr>
                    <w:sz w:val="48"/>
                    <w:szCs w:val="28"/>
                  </w:rPr>
                  <w:t xml:space="preserve">PRAVEEN </w:t>
                </w:r>
                <w:r w:rsidR="0073009C" w:rsidRPr="008C4225">
                  <w:rPr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D35D2C" w:rsidRPr="008C4225" w14:paraId="595592FB" w14:textId="77777777" w:rsidTr="009C4300">
        <w:trPr>
          <w:gridAfter w:val="1"/>
          <w:wAfter w:w="303" w:type="dxa"/>
          <w:trHeight w:val="88"/>
        </w:trPr>
        <w:tc>
          <w:tcPr>
            <w:tcW w:w="10137" w:type="dxa"/>
            <w:gridSpan w:val="2"/>
          </w:tcPr>
          <w:p w14:paraId="5E4D5F80" w14:textId="1599EF45" w:rsidR="00D35D2C" w:rsidRPr="00D35D2C" w:rsidRDefault="00D35D2C" w:rsidP="00D35D2C">
            <w:pPr>
              <w:pStyle w:val="Copy"/>
              <w:rPr>
                <w:szCs w:val="16"/>
              </w:rPr>
            </w:pPr>
            <w:r w:rsidRPr="00D35D2C">
              <w:rPr>
                <w:szCs w:val="16"/>
              </w:rPr>
              <w:t xml:space="preserve">Delhi  |  (+91) 981-063-3204  |  email: </w:t>
            </w:r>
            <w:hyperlink r:id="rId9" w:history="1">
              <w:r w:rsidRPr="00D35D2C">
                <w:rPr>
                  <w:rStyle w:val="Hyperlink"/>
                  <w:szCs w:val="16"/>
                </w:rPr>
                <w:t>Purohit@MakeThingsHappen.com</w:t>
              </w:r>
            </w:hyperlink>
            <w:r w:rsidRPr="00D35D2C">
              <w:rPr>
                <w:szCs w:val="16"/>
              </w:rPr>
              <w:t xml:space="preserve">  |  </w:t>
            </w:r>
            <w:hyperlink r:id="rId10" w:history="1">
              <w:r w:rsidRPr="00D35D2C">
                <w:rPr>
                  <w:rStyle w:val="Hyperlink"/>
                  <w:szCs w:val="16"/>
                </w:rPr>
                <w:t>https://www.linkedin.com/in/purohit/</w:t>
              </w:r>
            </w:hyperlink>
          </w:p>
        </w:tc>
      </w:tr>
      <w:tr w:rsidR="009C4300" w:rsidRPr="008C4225" w14:paraId="53F3B427" w14:textId="77777777" w:rsidTr="009C4300">
        <w:tc>
          <w:tcPr>
            <w:tcW w:w="10440" w:type="dxa"/>
            <w:gridSpan w:val="3"/>
          </w:tcPr>
          <w:p w14:paraId="61109367" w14:textId="77777777" w:rsidR="009C4300" w:rsidRPr="00872AC9" w:rsidRDefault="009C4300" w:rsidP="00061EDD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BD779E" w:rsidRPr="00310E3C" w14:paraId="3AD56008" w14:textId="77777777" w:rsidTr="009C4300"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14:paraId="42F48D16" w14:textId="5926590A" w:rsidR="00C0765E" w:rsidRPr="00310E3C" w:rsidRDefault="00C42373" w:rsidP="00310E3C">
            <w:pPr>
              <w:pStyle w:val="PersonalInformation"/>
              <w:rPr>
                <w:rStyle w:val="Emphasis"/>
                <w:sz w:val="20"/>
                <w:szCs w:val="28"/>
              </w:rPr>
            </w:pPr>
            <w:r>
              <w:rPr>
                <w:rStyle w:val="Emphasis"/>
                <w:sz w:val="20"/>
                <w:szCs w:val="28"/>
              </w:rPr>
              <w:t>A</w:t>
            </w:r>
            <w:r w:rsidR="00832C6C">
              <w:rPr>
                <w:rStyle w:val="Emphasis"/>
                <w:sz w:val="20"/>
                <w:szCs w:val="28"/>
              </w:rPr>
              <w:t xml:space="preserve"> </w:t>
            </w:r>
            <w:r w:rsidR="00310E3C" w:rsidRPr="00310E3C">
              <w:rPr>
                <w:rStyle w:val="Emphasis"/>
                <w:sz w:val="20"/>
                <w:szCs w:val="28"/>
              </w:rPr>
              <w:t>creative, Agile and DevOps leader</w:t>
            </w:r>
            <w:r w:rsidR="00F15151">
              <w:rPr>
                <w:rStyle w:val="Emphasis"/>
                <w:sz w:val="20"/>
                <w:szCs w:val="28"/>
              </w:rPr>
              <w:t>-</w:t>
            </w:r>
            <w:r w:rsidR="00310E3C" w:rsidRPr="00310E3C">
              <w:rPr>
                <w:rStyle w:val="Emphasis"/>
                <w:sz w:val="20"/>
                <w:szCs w:val="28"/>
              </w:rPr>
              <w:t>coach</w:t>
            </w:r>
            <w:r w:rsidR="00293298">
              <w:rPr>
                <w:rStyle w:val="Emphasis"/>
                <w:sz w:val="20"/>
                <w:szCs w:val="28"/>
              </w:rPr>
              <w:t xml:space="preserve">, and a </w:t>
            </w:r>
            <w:r>
              <w:rPr>
                <w:rStyle w:val="Emphasis"/>
                <w:sz w:val="20"/>
                <w:szCs w:val="28"/>
              </w:rPr>
              <w:t xml:space="preserve">technical </w:t>
            </w:r>
            <w:r w:rsidR="00293298">
              <w:rPr>
                <w:rStyle w:val="Emphasis"/>
                <w:sz w:val="20"/>
                <w:szCs w:val="28"/>
              </w:rPr>
              <w:t>delivery lead with a track record of delivering complex projects with large teams</w:t>
            </w:r>
            <w:r w:rsidR="00310E3C" w:rsidRPr="00310E3C">
              <w:rPr>
                <w:rStyle w:val="Emphasis"/>
                <w:sz w:val="20"/>
                <w:szCs w:val="28"/>
              </w:rPr>
              <w:t>.</w:t>
            </w:r>
            <w:r w:rsidR="00293298">
              <w:rPr>
                <w:rStyle w:val="Emphasis"/>
                <w:sz w:val="20"/>
                <w:szCs w:val="28"/>
              </w:rPr>
              <w:t xml:space="preserve"> </w:t>
            </w:r>
            <w:r w:rsidR="00F15151">
              <w:rPr>
                <w:rStyle w:val="Emphasis"/>
                <w:sz w:val="20"/>
                <w:szCs w:val="28"/>
              </w:rPr>
              <w:t>L</w:t>
            </w:r>
            <w:r w:rsidR="008E7E8B">
              <w:rPr>
                <w:rStyle w:val="Emphasis"/>
                <w:sz w:val="20"/>
                <w:szCs w:val="28"/>
              </w:rPr>
              <w:t>ed multiple client engagements and accounts.</w:t>
            </w:r>
            <w:r w:rsidR="008E7E8B" w:rsidRPr="00310E3C">
              <w:rPr>
                <w:rStyle w:val="Emphasis"/>
                <w:sz w:val="20"/>
                <w:szCs w:val="28"/>
              </w:rPr>
              <w:t xml:space="preserve"> </w:t>
            </w:r>
            <w:r>
              <w:rPr>
                <w:rStyle w:val="Emphasis"/>
                <w:sz w:val="20"/>
                <w:szCs w:val="28"/>
              </w:rPr>
              <w:t>A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 Data Science and Machine learning enthusiast</w:t>
            </w:r>
            <w:r>
              <w:rPr>
                <w:rStyle w:val="Emphasis"/>
                <w:sz w:val="20"/>
                <w:szCs w:val="28"/>
              </w:rPr>
              <w:t>. P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ursuing Masters in Data Science with UIUC (US top 5). </w:t>
            </w:r>
            <w:r w:rsidR="00F15151">
              <w:rPr>
                <w:rStyle w:val="Emphasis"/>
                <w:sz w:val="20"/>
                <w:szCs w:val="28"/>
              </w:rPr>
              <w:t>D</w:t>
            </w:r>
            <w:r w:rsidR="00310E3C" w:rsidRPr="00310E3C">
              <w:rPr>
                <w:rStyle w:val="Emphasis"/>
                <w:sz w:val="20"/>
                <w:szCs w:val="28"/>
              </w:rPr>
              <w:t>eep experience in building BFSI</w:t>
            </w:r>
            <w:r w:rsidR="008E7E8B">
              <w:rPr>
                <w:rStyle w:val="Emphasis"/>
                <w:sz w:val="20"/>
                <w:szCs w:val="28"/>
              </w:rPr>
              <w:t xml:space="preserve"> / 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Investment banking, Investment management(401k) and HR </w:t>
            </w:r>
            <w:r w:rsidR="00293298">
              <w:rPr>
                <w:rStyle w:val="Emphasis"/>
                <w:sz w:val="20"/>
                <w:szCs w:val="28"/>
              </w:rPr>
              <w:t>applications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. 25 years IT experience. </w:t>
            </w:r>
            <w:r>
              <w:rPr>
                <w:rStyle w:val="Emphasis"/>
                <w:sz w:val="20"/>
                <w:szCs w:val="28"/>
              </w:rPr>
              <w:t>S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trong people, </w:t>
            </w:r>
            <w:r>
              <w:rPr>
                <w:rStyle w:val="Emphasis"/>
                <w:sz w:val="20"/>
                <w:szCs w:val="28"/>
              </w:rPr>
              <w:t>leadership</w:t>
            </w:r>
            <w:r w:rsidR="00310E3C" w:rsidRPr="00310E3C">
              <w:rPr>
                <w:rStyle w:val="Emphasis"/>
                <w:sz w:val="20"/>
                <w:szCs w:val="28"/>
              </w:rPr>
              <w:t>, client management and presentation skills</w:t>
            </w:r>
            <w:r w:rsidR="008E7E8B">
              <w:rPr>
                <w:rStyle w:val="Emphasis"/>
                <w:sz w:val="20"/>
                <w:szCs w:val="28"/>
              </w:rPr>
              <w:t xml:space="preserve">. </w:t>
            </w:r>
            <w:r w:rsidR="008E7E8B" w:rsidRPr="00310E3C">
              <w:rPr>
                <w:rStyle w:val="Emphasis"/>
                <w:sz w:val="20"/>
                <w:szCs w:val="28"/>
              </w:rPr>
              <w:t>Agile</w:t>
            </w:r>
            <w:r w:rsidR="008E7E8B">
              <w:rPr>
                <w:rStyle w:val="Emphasis"/>
                <w:sz w:val="20"/>
                <w:szCs w:val="28"/>
              </w:rPr>
              <w:t xml:space="preserve">, Google </w:t>
            </w:r>
            <w:r w:rsidR="008E7E8B" w:rsidRPr="00310E3C">
              <w:rPr>
                <w:rStyle w:val="Emphasis"/>
                <w:sz w:val="20"/>
                <w:szCs w:val="28"/>
              </w:rPr>
              <w:t>cloud</w:t>
            </w:r>
            <w:r w:rsidR="008E7E8B">
              <w:rPr>
                <w:rStyle w:val="Emphasis"/>
                <w:sz w:val="20"/>
                <w:szCs w:val="28"/>
              </w:rPr>
              <w:t xml:space="preserve"> and MongoDB</w:t>
            </w:r>
            <w:r w:rsidR="008E7E8B" w:rsidRPr="00310E3C">
              <w:rPr>
                <w:rStyle w:val="Emphasis"/>
                <w:sz w:val="20"/>
                <w:szCs w:val="28"/>
              </w:rPr>
              <w:t xml:space="preserve"> certified</w:t>
            </w:r>
          </w:p>
        </w:tc>
      </w:tr>
      <w:tr w:rsidR="007D4B84" w:rsidRPr="008C4225" w14:paraId="5B46FA52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569F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 xml:space="preserve">Agile and DevOps Skills </w:t>
            </w:r>
          </w:p>
          <w:p w14:paraId="5A220C6B" w14:textId="71F2578D" w:rsidR="007D4B84" w:rsidRDefault="007D4B84" w:rsidP="007D4B84">
            <w:pPr>
              <w:pStyle w:val="PersonalInformation"/>
              <w:jc w:val="center"/>
              <w:rPr>
                <w:color w:val="auto"/>
                <w:sz w:val="18"/>
              </w:rPr>
            </w:pPr>
            <w:r w:rsidRPr="007D4B84">
              <w:rPr>
                <w:color w:val="auto"/>
                <w:sz w:val="18"/>
              </w:rPr>
              <w:t xml:space="preserve">Coach and practitioner in Scrum, Kanban, SAFe, </w:t>
            </w:r>
            <w:r w:rsidR="00C0765E" w:rsidRPr="00C0765E">
              <w:rPr>
                <w:color w:val="auto"/>
                <w:sz w:val="18"/>
              </w:rPr>
              <w:t xml:space="preserve">DevOps metrics measurement, CI/CD, Automation, </w:t>
            </w:r>
            <w:r w:rsidRPr="007D4B84">
              <w:rPr>
                <w:color w:val="auto"/>
                <w:sz w:val="18"/>
              </w:rPr>
              <w:t>BDD, Story boarding, User Story workshops, Value stream identification workshops, Jira, Azure DevOps</w:t>
            </w:r>
            <w:r w:rsidR="00815A48">
              <w:rPr>
                <w:color w:val="auto"/>
                <w:sz w:val="18"/>
              </w:rPr>
              <w:t xml:space="preserve"> (ADO)</w:t>
            </w:r>
            <w:r>
              <w:rPr>
                <w:color w:val="auto"/>
                <w:sz w:val="18"/>
              </w:rPr>
              <w:t>. Scrum and SAFe certified</w:t>
            </w:r>
          </w:p>
          <w:p w14:paraId="20F16E52" w14:textId="7944F119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B85734" w14:textId="77777777" w:rsidR="00293298" w:rsidRDefault="00293298" w:rsidP="00293298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Technology Skills</w:t>
            </w:r>
          </w:p>
          <w:p w14:paraId="3B44D909" w14:textId="1F59FCAB" w:rsidR="007D4B84" w:rsidRDefault="00293298" w:rsidP="00293298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 w:rsidRPr="007D4B84">
              <w:rPr>
                <w:color w:val="auto"/>
                <w:sz w:val="18"/>
              </w:rPr>
              <w:t>Data Curation,</w:t>
            </w:r>
            <w:r>
              <w:rPr>
                <w:color w:val="auto"/>
                <w:sz w:val="18"/>
              </w:rPr>
              <w:t xml:space="preserve"> </w:t>
            </w:r>
            <w:r w:rsidRPr="007D4B84">
              <w:rPr>
                <w:color w:val="auto"/>
                <w:sz w:val="18"/>
              </w:rPr>
              <w:t>Statistical analysis of Data, R Language, Python, Google Cloud, Machine Learning, PowerBI</w:t>
            </w:r>
            <w:r>
              <w:rPr>
                <w:color w:val="auto"/>
                <w:sz w:val="18"/>
              </w:rPr>
              <w:t>, MongoDB. Google Cloud certified. MongoDB univ. certified</w:t>
            </w:r>
          </w:p>
        </w:tc>
      </w:tr>
      <w:tr w:rsidR="007D4B84" w:rsidRPr="008C4225" w14:paraId="3EDB56AE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E24B" w14:textId="77777777" w:rsidR="00293298" w:rsidRDefault="00293298" w:rsidP="00293298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Management skills</w:t>
            </w:r>
          </w:p>
          <w:p w14:paraId="33E368FD" w14:textId="2DDCF67A" w:rsidR="007D4B84" w:rsidRDefault="00293298" w:rsidP="00293298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 xml:space="preserve">Digital transformation consulting, </w:t>
            </w:r>
            <w:r w:rsidRPr="007D4B84">
              <w:rPr>
                <w:color w:val="auto"/>
                <w:sz w:val="18"/>
              </w:rPr>
              <w:t xml:space="preserve">Team building, New skill </w:t>
            </w:r>
            <w:r w:rsidR="00C42373">
              <w:rPr>
                <w:color w:val="auto"/>
                <w:sz w:val="18"/>
              </w:rPr>
              <w:t>development</w:t>
            </w:r>
            <w:r w:rsidRPr="007D4B84">
              <w:rPr>
                <w:color w:val="auto"/>
                <w:sz w:val="18"/>
              </w:rPr>
              <w:t>, ODC setup an</w:t>
            </w:r>
            <w:r>
              <w:rPr>
                <w:color w:val="auto"/>
                <w:sz w:val="18"/>
              </w:rPr>
              <w:t>d execution</w:t>
            </w:r>
            <w:r w:rsidRPr="007D4B84">
              <w:rPr>
                <w:color w:val="auto"/>
                <w:sz w:val="18"/>
              </w:rPr>
              <w:t>, P&amp;L</w:t>
            </w:r>
            <w:r w:rsidR="00C42373">
              <w:rPr>
                <w:color w:val="auto"/>
                <w:sz w:val="18"/>
              </w:rPr>
              <w:t>/</w:t>
            </w:r>
            <w:r w:rsidRPr="007D4B84">
              <w:rPr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 xml:space="preserve">Account management, Sales and </w:t>
            </w:r>
            <w:r w:rsidR="00C42373">
              <w:rPr>
                <w:color w:val="auto"/>
                <w:sz w:val="18"/>
              </w:rPr>
              <w:t>Business Development</w:t>
            </w:r>
            <w:r>
              <w:rPr>
                <w:color w:val="auto"/>
                <w:sz w:val="18"/>
              </w:rPr>
              <w:t xml:space="preserve">, </w:t>
            </w:r>
            <w:r w:rsidRPr="007D4B84">
              <w:rPr>
                <w:color w:val="auto"/>
                <w:sz w:val="18"/>
              </w:rPr>
              <w:t xml:space="preserve">Team </w:t>
            </w:r>
            <w:r>
              <w:rPr>
                <w:color w:val="auto"/>
                <w:sz w:val="18"/>
              </w:rPr>
              <w:t>leadership</w:t>
            </w:r>
            <w:r w:rsidRPr="007D4B84">
              <w:rPr>
                <w:color w:val="auto"/>
                <w:sz w:val="18"/>
              </w:rPr>
              <w:t>, Design thinking based solutioning</w:t>
            </w:r>
            <w:r>
              <w:rPr>
                <w:color w:val="auto"/>
                <w:sz w:val="18"/>
              </w:rPr>
              <w:t>, Strong presentation skills. Duarte and Dale Carnegie certified.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5AB5B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Domain Skills</w:t>
            </w:r>
          </w:p>
          <w:p w14:paraId="6F0B94DA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>Investment banking and Capital markets, Regulatory reporting, Investment management, HR systems</w:t>
            </w:r>
          </w:p>
          <w:p w14:paraId="363F8B9A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7D4B84" w:rsidRPr="008C4225" w14:paraId="66058BC1" w14:textId="77777777" w:rsidTr="00C92653">
        <w:tc>
          <w:tcPr>
            <w:tcW w:w="10440" w:type="dxa"/>
            <w:gridSpan w:val="3"/>
          </w:tcPr>
          <w:p w14:paraId="1D2D182F" w14:textId="77777777" w:rsidR="007D4B84" w:rsidRPr="00872AC9" w:rsidRDefault="007D4B84" w:rsidP="007D4B84">
            <w:pPr>
              <w:pStyle w:val="PersonalInformation"/>
              <w:rPr>
                <w:color w:val="auto"/>
                <w:sz w:val="20"/>
                <w:szCs w:val="24"/>
              </w:rPr>
            </w:pPr>
          </w:p>
        </w:tc>
      </w:tr>
      <w:tr w:rsidR="007D4B84" w:rsidRPr="008C4225" w14:paraId="5CB0E15C" w14:textId="77777777" w:rsidTr="00C92653">
        <w:tc>
          <w:tcPr>
            <w:tcW w:w="10440" w:type="dxa"/>
            <w:gridSpan w:val="3"/>
          </w:tcPr>
          <w:p w14:paraId="26D1E0FC" w14:textId="6FA83E20" w:rsidR="007D4B84" w:rsidRPr="009B50FC" w:rsidRDefault="007D4B84" w:rsidP="00FB46BD">
            <w:pPr>
              <w:pStyle w:val="SectionHeading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Profile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               </w:t>
            </w:r>
            <w:r w:rsidR="00FB46BD" w:rsidRPr="00FB46BD">
              <w:rPr>
                <w:rFonts w:ascii="Arial" w:hAnsi="Arial" w:cs="Arial"/>
                <w:sz w:val="12"/>
                <w:szCs w:val="16"/>
              </w:rPr>
              <w:t>resulting in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Accomplishments</w:t>
            </w:r>
          </w:p>
        </w:tc>
      </w:tr>
      <w:tr w:rsidR="007D4B84" w:rsidRPr="008C4225" w14:paraId="7538ABE1" w14:textId="77777777" w:rsidTr="00DD4D74">
        <w:tc>
          <w:tcPr>
            <w:tcW w:w="5220" w:type="dxa"/>
            <w:tcMar>
              <w:bottom w:w="259" w:type="dxa"/>
            </w:tcMar>
          </w:tcPr>
          <w:p w14:paraId="1FA9A004" w14:textId="652EF10B" w:rsidR="007D4B84" w:rsidRPr="007D4B84" w:rsidRDefault="007D4B84" w:rsidP="001E75B8">
            <w:pPr>
              <w:pStyle w:val="PersonalInformation"/>
            </w:pPr>
            <w:r w:rsidRPr="007D4B84">
              <w:t>7+ years as an Engineering / DevOps and agile transformation coach</w:t>
            </w:r>
          </w:p>
        </w:tc>
        <w:tc>
          <w:tcPr>
            <w:tcW w:w="5220" w:type="dxa"/>
            <w:gridSpan w:val="2"/>
          </w:tcPr>
          <w:p w14:paraId="7B93EEAF" w14:textId="76B999B2" w:rsidR="007D4B84" w:rsidRPr="007D4B84" w:rsidRDefault="009C4300" w:rsidP="001E75B8">
            <w:pPr>
              <w:pStyle w:val="PersonalInformation"/>
              <w:rPr>
                <w:szCs w:val="28"/>
              </w:rPr>
            </w:pPr>
            <w:r>
              <w:t xml:space="preserve">Led Agile and Devops </w:t>
            </w:r>
            <w:r w:rsidR="007D4B84" w:rsidRPr="007D4B84">
              <w:t>Transform</w:t>
            </w:r>
            <w:r>
              <w:t>ation for</w:t>
            </w:r>
            <w:r w:rsidR="007D4B84" w:rsidRPr="007D4B84">
              <w:t xml:space="preserve"> multiple large engagements – HSBC, UBS, CMRS, ADIA, Phillips 66</w:t>
            </w:r>
          </w:p>
        </w:tc>
      </w:tr>
      <w:tr w:rsidR="008E7E8B" w:rsidRPr="008C4225" w14:paraId="6C3C8C9F" w14:textId="77777777" w:rsidTr="00383831">
        <w:tc>
          <w:tcPr>
            <w:tcW w:w="5220" w:type="dxa"/>
            <w:tcMar>
              <w:bottom w:w="259" w:type="dxa"/>
            </w:tcMar>
          </w:tcPr>
          <w:p w14:paraId="0D41B080" w14:textId="770B33BF" w:rsidR="008E7E8B" w:rsidRPr="007D4B84" w:rsidRDefault="008E7E8B" w:rsidP="00383831">
            <w:pPr>
              <w:pStyle w:val="PersonalInformation"/>
            </w:pPr>
            <w:r w:rsidRPr="005D4488">
              <w:t>An avid technology learner</w:t>
            </w:r>
          </w:p>
        </w:tc>
        <w:tc>
          <w:tcPr>
            <w:tcW w:w="5220" w:type="dxa"/>
            <w:gridSpan w:val="2"/>
          </w:tcPr>
          <w:p w14:paraId="2C1CE9A8" w14:textId="3EAD5DF7" w:rsidR="008E7E8B" w:rsidRPr="005D4488" w:rsidRDefault="008E7E8B" w:rsidP="00383831">
            <w:pPr>
              <w:pStyle w:val="PersonalInformation"/>
            </w:pPr>
            <w:r>
              <w:t xml:space="preserve">Doing MCS in Data Science. Learnt R, Python, </w:t>
            </w:r>
            <w:r w:rsidRPr="005D4488">
              <w:t>MongoD</w:t>
            </w:r>
            <w:r>
              <w:t>B</w:t>
            </w:r>
            <w:r w:rsidRPr="005D4488">
              <w:t xml:space="preserve">, </w:t>
            </w:r>
            <w:r>
              <w:t>Google Cloud. Certified in Google cloud and MongoDB</w:t>
            </w:r>
            <w:r w:rsidRPr="005D4488">
              <w:t>.</w:t>
            </w:r>
          </w:p>
        </w:tc>
      </w:tr>
      <w:tr w:rsidR="007D4B84" w:rsidRPr="008C4225" w14:paraId="39FB8D48" w14:textId="77777777" w:rsidTr="00DD4D74">
        <w:tc>
          <w:tcPr>
            <w:tcW w:w="5220" w:type="dxa"/>
            <w:tcMar>
              <w:bottom w:w="259" w:type="dxa"/>
            </w:tcMar>
          </w:tcPr>
          <w:p w14:paraId="0889D4EB" w14:textId="77EEECE3" w:rsidR="007D4B84" w:rsidRPr="007D4B84" w:rsidRDefault="007D4B84" w:rsidP="001E75B8">
            <w:pPr>
              <w:pStyle w:val="PersonalInformation"/>
            </w:pPr>
            <w:r>
              <w:t xml:space="preserve">20+ years as </w:t>
            </w:r>
            <w:r w:rsidR="00293298">
              <w:t xml:space="preserve">Technical </w:t>
            </w:r>
            <w:r>
              <w:t>Delivery Lead</w:t>
            </w:r>
          </w:p>
        </w:tc>
        <w:tc>
          <w:tcPr>
            <w:tcW w:w="5220" w:type="dxa"/>
            <w:gridSpan w:val="2"/>
          </w:tcPr>
          <w:p w14:paraId="2AB9EE66" w14:textId="436EA259" w:rsidR="007D4B84" w:rsidRPr="007D4B84" w:rsidRDefault="007D4B84" w:rsidP="001E75B8">
            <w:pPr>
              <w:pStyle w:val="PersonalInformation"/>
            </w:pPr>
            <w:r w:rsidRPr="005D4488">
              <w:t xml:space="preserve">Delivered projects on Java, </w:t>
            </w:r>
            <w:r>
              <w:t xml:space="preserve">.Net, C++, </w:t>
            </w:r>
            <w:r w:rsidRPr="005D4488">
              <w:t>Python, Hadoop, Scala, Spark, MongoDB and Azure</w:t>
            </w:r>
            <w:r>
              <w:t xml:space="preserve"> for </w:t>
            </w:r>
            <w:r w:rsidRPr="005D4488">
              <w:t>Fidelity</w:t>
            </w:r>
            <w:r>
              <w:t xml:space="preserve">, RBS, </w:t>
            </w:r>
            <w:r w:rsidRPr="005D4488">
              <w:t>UBS, HSBC</w:t>
            </w:r>
            <w:r>
              <w:t xml:space="preserve"> and </w:t>
            </w:r>
            <w:r w:rsidRPr="005D4488">
              <w:t>P</w:t>
            </w:r>
            <w:r>
              <w:t xml:space="preserve">hillips </w:t>
            </w:r>
            <w:r w:rsidRPr="005D4488">
              <w:t>66</w:t>
            </w:r>
            <w:r w:rsidR="00C0765E">
              <w:t xml:space="preserve"> with portfolios of 20 million USD annually</w:t>
            </w:r>
          </w:p>
        </w:tc>
      </w:tr>
      <w:tr w:rsidR="007D4B84" w:rsidRPr="008C4225" w14:paraId="60FAB0E9" w14:textId="77777777" w:rsidTr="00DD4D74">
        <w:tc>
          <w:tcPr>
            <w:tcW w:w="5220" w:type="dxa"/>
            <w:tcMar>
              <w:bottom w:w="259" w:type="dxa"/>
            </w:tcMar>
          </w:tcPr>
          <w:p w14:paraId="24C4DE1F" w14:textId="0B668693" w:rsidR="007D4B84" w:rsidRDefault="001E75B8" w:rsidP="001E75B8">
            <w:pPr>
              <w:pStyle w:val="PersonalInformation"/>
            </w:pPr>
            <w:r>
              <w:t xml:space="preserve"> </w:t>
            </w:r>
            <w:r w:rsidR="007D4B84">
              <w:t>16</w:t>
            </w:r>
            <w:r w:rsidR="007D4B84" w:rsidRPr="005D4488">
              <w:t xml:space="preserve">+ years’ experience in </w:t>
            </w:r>
            <w:r w:rsidR="007D4B84">
              <w:t>leading</w:t>
            </w:r>
            <w:r w:rsidR="007D4B84" w:rsidRPr="005D4488">
              <w:t xml:space="preserve"> global delivery teams</w:t>
            </w:r>
            <w:r w:rsidR="009C4300">
              <w:t xml:space="preserve"> and</w:t>
            </w:r>
            <w:r w:rsidR="007D4B84" w:rsidRPr="005D4488">
              <w:t xml:space="preserve"> setting up ODCs </w:t>
            </w:r>
          </w:p>
        </w:tc>
        <w:tc>
          <w:tcPr>
            <w:tcW w:w="5220" w:type="dxa"/>
            <w:gridSpan w:val="2"/>
          </w:tcPr>
          <w:p w14:paraId="2F8A2002" w14:textId="11247B50" w:rsidR="007D4B84" w:rsidRPr="005D4488" w:rsidRDefault="007D4B84" w:rsidP="001E75B8">
            <w:pPr>
              <w:pStyle w:val="PersonalInformation"/>
            </w:pPr>
            <w:r>
              <w:t>Setup Fidelity, RBS, UBS, HSBC</w:t>
            </w:r>
            <w:r w:rsidR="009C4300">
              <w:t>, Phillips 66</w:t>
            </w:r>
            <w:r>
              <w:t xml:space="preserve"> ODCs</w:t>
            </w:r>
            <w:r w:rsidR="008E7E8B">
              <w:t xml:space="preserve"> with 225+ count</w:t>
            </w:r>
            <w:r w:rsidR="009C4300">
              <w:t>. Trained teams on big data, cloud, Agile</w:t>
            </w:r>
          </w:p>
        </w:tc>
      </w:tr>
      <w:tr w:rsidR="007D4B84" w:rsidRPr="008C4225" w14:paraId="785F9FBA" w14:textId="77777777" w:rsidTr="00DD4D74">
        <w:tc>
          <w:tcPr>
            <w:tcW w:w="5220" w:type="dxa"/>
            <w:tcMar>
              <w:bottom w:w="259" w:type="dxa"/>
            </w:tcMar>
          </w:tcPr>
          <w:p w14:paraId="23BF8409" w14:textId="3BBA9EF1" w:rsidR="007D4B84" w:rsidRPr="007D4B84" w:rsidRDefault="00310E3C" w:rsidP="001E75B8">
            <w:pPr>
              <w:pStyle w:val="PersonalInformation"/>
            </w:pPr>
            <w:r>
              <w:t>14 years delivering projects for BFSI, Investment banking clients</w:t>
            </w:r>
          </w:p>
        </w:tc>
        <w:tc>
          <w:tcPr>
            <w:tcW w:w="5220" w:type="dxa"/>
            <w:gridSpan w:val="2"/>
          </w:tcPr>
          <w:p w14:paraId="05390ACA" w14:textId="422DD70F" w:rsidR="007D4B84" w:rsidRPr="005D4488" w:rsidRDefault="00310E3C" w:rsidP="001E75B8">
            <w:pPr>
              <w:pStyle w:val="PersonalInformation"/>
            </w:pPr>
            <w:r>
              <w:t>Successfully delivered projects for RBS (cross asset), UBS (</w:t>
            </w:r>
            <w:r w:rsidR="008E7E8B">
              <w:t>ED Risk</w:t>
            </w:r>
            <w:r>
              <w:t>), HSBC (</w:t>
            </w:r>
            <w:r w:rsidR="008E7E8B">
              <w:t>cross asset</w:t>
            </w:r>
            <w:r>
              <w:t xml:space="preserve"> risk), CMRS (EMIR Dodd-Frank regulatory reporting)</w:t>
            </w:r>
          </w:p>
        </w:tc>
      </w:tr>
      <w:tr w:rsidR="00310E3C" w:rsidRPr="008C4225" w14:paraId="08E72427" w14:textId="77777777" w:rsidTr="00383831">
        <w:tc>
          <w:tcPr>
            <w:tcW w:w="5220" w:type="dxa"/>
            <w:tcMar>
              <w:bottom w:w="259" w:type="dxa"/>
            </w:tcMar>
          </w:tcPr>
          <w:p w14:paraId="452F5FB3" w14:textId="7B00127D" w:rsidR="00310E3C" w:rsidRPr="007D4B84" w:rsidRDefault="008E7E8B" w:rsidP="00383831">
            <w:pPr>
              <w:pStyle w:val="PersonalInformation"/>
            </w:pPr>
            <w:r>
              <w:t>7 years delivering projects in Investment management (401k)</w:t>
            </w:r>
          </w:p>
        </w:tc>
        <w:tc>
          <w:tcPr>
            <w:tcW w:w="5220" w:type="dxa"/>
            <w:gridSpan w:val="2"/>
          </w:tcPr>
          <w:p w14:paraId="457732DD" w14:textId="2F501966" w:rsidR="00310E3C" w:rsidRPr="005D4488" w:rsidRDefault="008E7E8B" w:rsidP="00383831">
            <w:pPr>
              <w:pStyle w:val="PersonalInformation"/>
            </w:pPr>
            <w:r>
              <w:t>Delivered rewrite of 401k.com (backend plus front end) and One-Fidelity initiative</w:t>
            </w:r>
          </w:p>
        </w:tc>
      </w:tr>
      <w:tr w:rsidR="008E7E8B" w:rsidRPr="008C4225" w14:paraId="6BFBB71A" w14:textId="77777777" w:rsidTr="00383831">
        <w:tc>
          <w:tcPr>
            <w:tcW w:w="5220" w:type="dxa"/>
            <w:tcMar>
              <w:bottom w:w="259" w:type="dxa"/>
            </w:tcMar>
          </w:tcPr>
          <w:p w14:paraId="5EC4C607" w14:textId="77777777" w:rsidR="008E7E8B" w:rsidRPr="007D4B84" w:rsidRDefault="008E7E8B" w:rsidP="00383831">
            <w:pPr>
              <w:pStyle w:val="PersonalInformation"/>
            </w:pPr>
            <w:r>
              <w:t xml:space="preserve">14+ years in managing </w:t>
            </w:r>
            <w:r w:rsidRPr="005D4488">
              <w:t>Client relationshi</w:t>
            </w:r>
            <w:r>
              <w:t xml:space="preserve">ps, </w:t>
            </w:r>
            <w:r w:rsidRPr="005D4488">
              <w:t>sales and business development</w:t>
            </w:r>
          </w:p>
        </w:tc>
        <w:tc>
          <w:tcPr>
            <w:tcW w:w="5220" w:type="dxa"/>
            <w:gridSpan w:val="2"/>
          </w:tcPr>
          <w:p w14:paraId="3DEDEF22" w14:textId="77777777" w:rsidR="008E7E8B" w:rsidRPr="005D4488" w:rsidRDefault="008E7E8B" w:rsidP="00383831">
            <w:pPr>
              <w:pStyle w:val="PersonalInformation"/>
            </w:pPr>
            <w:r>
              <w:t xml:space="preserve">Managed relationships for </w:t>
            </w:r>
            <w:r w:rsidRPr="005D4488">
              <w:t>RB</w:t>
            </w:r>
            <w:r>
              <w:t>S</w:t>
            </w:r>
            <w:r w:rsidRPr="005D4488">
              <w:t>, UBS, HSBC, P</w:t>
            </w:r>
            <w:r>
              <w:t xml:space="preserve">hillips </w:t>
            </w:r>
            <w:r w:rsidRPr="005D4488">
              <w:t>66</w:t>
            </w:r>
            <w:r>
              <w:t>. Sold and grew RBS account to 12M+ USD annually</w:t>
            </w:r>
          </w:p>
        </w:tc>
      </w:tr>
      <w:tr w:rsidR="007D4B84" w:rsidRPr="008C4225" w14:paraId="5D72BFEB" w14:textId="77777777" w:rsidTr="008C0F07">
        <w:tc>
          <w:tcPr>
            <w:tcW w:w="10440" w:type="dxa"/>
            <w:gridSpan w:val="3"/>
          </w:tcPr>
          <w:p w14:paraId="1A26CC27" w14:textId="77777777" w:rsidR="007D4B84" w:rsidRPr="009B50FC" w:rsidRDefault="007D4B84" w:rsidP="007D4B84">
            <w:pPr>
              <w:pStyle w:val="SectionHeading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EDUCATIOn and CERTIFICATIONS</w:t>
            </w:r>
          </w:p>
        </w:tc>
      </w:tr>
      <w:tr w:rsidR="007D4B84" w:rsidRPr="00D87EAB" w14:paraId="098941B2" w14:textId="77777777" w:rsidTr="008C0F07">
        <w:tc>
          <w:tcPr>
            <w:tcW w:w="10440" w:type="dxa"/>
            <w:gridSpan w:val="3"/>
            <w:tcMar>
              <w:bottom w:w="259" w:type="dxa"/>
            </w:tcMar>
          </w:tcPr>
          <w:p w14:paraId="204B4ADE" w14:textId="4A4B9215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Masters in Computer Science in Data Science.                                                                            20</w:t>
            </w:r>
            <w:r w:rsidR="002E18B9">
              <w:t>20</w:t>
            </w:r>
            <w:r w:rsidRPr="00D87EAB">
              <w:t>-Present</w:t>
            </w:r>
          </w:p>
          <w:p w14:paraId="16398CB7" w14:textId="2A684AD1" w:rsidR="007D4B84" w:rsidRPr="00D87EAB" w:rsidRDefault="007D4B84" w:rsidP="001E75B8">
            <w:pPr>
              <w:pStyle w:val="PersonalInformation"/>
              <w:ind w:left="360"/>
            </w:pPr>
            <w:r w:rsidRPr="00D87EAB">
              <w:t>University of Illinois at Urbana-Champaign</w:t>
            </w:r>
          </w:p>
          <w:p w14:paraId="65D6329B" w14:textId="0A6E3BA9" w:rsidR="007D4B84" w:rsidRPr="00D87EAB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Data Curation                                                                                                                    GPA 4.0/4.0</w:t>
            </w:r>
          </w:p>
          <w:p w14:paraId="6F892EE1" w14:textId="53471C51" w:rsidR="007D4B84" w:rsidRPr="00D87EAB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Statistical analysis of Data using R                                                                               Completion August 2020</w:t>
            </w:r>
          </w:p>
          <w:p w14:paraId="3F66FEC0" w14:textId="77777777" w:rsidR="009C4300" w:rsidRPr="00D87EAB" w:rsidRDefault="009C4300" w:rsidP="001E75B8">
            <w:pPr>
              <w:pStyle w:val="PersonalInformation"/>
            </w:pPr>
          </w:p>
          <w:p w14:paraId="38D80300" w14:textId="77777777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Google Cloud Certified Professional Data Engineer</w:t>
            </w:r>
          </w:p>
          <w:p w14:paraId="79B2C9DC" w14:textId="2817D5DE" w:rsidR="009C4300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 xml:space="preserve">Google Cloud Certified Professional Cloud Architect </w:t>
            </w:r>
          </w:p>
          <w:p w14:paraId="2F1322F6" w14:textId="2C3CDBF0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Certified Scrum Master (CSM)</w:t>
            </w:r>
          </w:p>
          <w:p w14:paraId="0C310273" w14:textId="1FB4C55C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Certified Scrum Professional (CSP)</w:t>
            </w:r>
          </w:p>
          <w:p w14:paraId="51CF358F" w14:textId="2E622386" w:rsidR="009C4300" w:rsidRDefault="00D87EAB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 xml:space="preserve">Certified </w:t>
            </w:r>
            <w:r w:rsidR="007D4B84" w:rsidRPr="00D87EAB">
              <w:t>SAFe Agelist</w:t>
            </w:r>
          </w:p>
          <w:p w14:paraId="664C288C" w14:textId="77777777" w:rsidR="00C42373" w:rsidRDefault="008E7E8B" w:rsidP="00C42373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>MongoDB University certified Developer</w:t>
            </w:r>
          </w:p>
          <w:p w14:paraId="256AB407" w14:textId="73B79E98" w:rsidR="007D4B84" w:rsidRPr="00D87EAB" w:rsidRDefault="007D4B84" w:rsidP="00C42373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Bachelor in Technology in Computer Engineering. 1991-95</w:t>
            </w:r>
          </w:p>
        </w:tc>
      </w:tr>
      <w:tr w:rsidR="007D4B84" w:rsidRPr="008C4225" w14:paraId="4D45F94D" w14:textId="77777777" w:rsidTr="00C92653">
        <w:tc>
          <w:tcPr>
            <w:tcW w:w="10440" w:type="dxa"/>
            <w:gridSpan w:val="3"/>
            <w:vAlign w:val="center"/>
          </w:tcPr>
          <w:p w14:paraId="33BDABBB" w14:textId="77777777" w:rsidR="00E376B4" w:rsidRDefault="00E376B4" w:rsidP="007D4B84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</w:p>
          <w:p w14:paraId="50685306" w14:textId="0E71FF4D" w:rsidR="007D4B84" w:rsidRPr="00FC09E8" w:rsidRDefault="007D4B84" w:rsidP="007D4B84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Employment Summary</w:t>
            </w:r>
          </w:p>
        </w:tc>
      </w:tr>
      <w:tr w:rsidR="007D4B84" w:rsidRPr="0037238C" w14:paraId="1688195E" w14:textId="77777777" w:rsidTr="007C1255">
        <w:trPr>
          <w:trHeight w:val="1457"/>
        </w:trPr>
        <w:tc>
          <w:tcPr>
            <w:tcW w:w="10440" w:type="dxa"/>
            <w:gridSpan w:val="3"/>
          </w:tcPr>
          <w:p w14:paraId="5A62A5F7" w14:textId="77777777" w:rsidR="007D4B84" w:rsidRDefault="007D4B84" w:rsidP="007D4B84">
            <w:pPr>
              <w:pStyle w:val="SectionHeading"/>
            </w:pPr>
          </w:p>
          <w:p w14:paraId="1079DCF0" w14:textId="4A6B1EC3" w:rsidR="007D4B84" w:rsidRPr="007C1255" w:rsidRDefault="009C4300" w:rsidP="007D4B84">
            <w:pPr>
              <w:pStyle w:val="SectionHeading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Publicis </w:t>
            </w:r>
            <w:r w:rsidR="007D4B84" w:rsidRPr="007C1255">
              <w:rPr>
                <w:sz w:val="18"/>
                <w:szCs w:val="24"/>
              </w:rPr>
              <w:t>Sapient, Gurgaon, India</w:t>
            </w:r>
            <w:r w:rsidR="007D4B84"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</w:t>
            </w:r>
            <w:r w:rsidR="007D4B84" w:rsidRPr="007C1255"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</w:rPr>
              <w:t xml:space="preserve">          </w:t>
            </w:r>
            <w:r w:rsidR="007D4B84" w:rsidRPr="007C1255">
              <w:rPr>
                <w:sz w:val="18"/>
                <w:szCs w:val="24"/>
              </w:rPr>
              <w:t xml:space="preserve">Senior Director      </w:t>
            </w:r>
            <w:r w:rsidR="007D4B84"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        </w:t>
            </w:r>
            <w:r w:rsidR="007D4B84" w:rsidRPr="007C1255">
              <w:rPr>
                <w:sz w:val="18"/>
                <w:szCs w:val="24"/>
              </w:rPr>
              <w:t xml:space="preserve">  </w:t>
            </w:r>
            <w:sdt>
              <w:sdtPr>
                <w:rPr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7C1255">
                  <w:rPr>
                    <w:sz w:val="18"/>
                    <w:szCs w:val="24"/>
                  </w:rPr>
                  <w:t>2006</w:t>
                </w:r>
              </w:sdtContent>
            </w:sdt>
            <w:r w:rsidR="007D4B84"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18"/>
                    <w:szCs w:val="24"/>
                  </w:rPr>
                  <w:t>2020</w:t>
                </w:r>
              </w:sdtContent>
            </w:sdt>
          </w:p>
          <w:p w14:paraId="4D1280E0" w14:textId="77777777" w:rsidR="007D4B84" w:rsidRDefault="007D4B84" w:rsidP="007D4B84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2E1D8E1F" w14:textId="1737F5B9" w:rsidR="007D4B84" w:rsidRPr="007C1255" w:rsidRDefault="007D4B84" w:rsidP="007D4B8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</w:t>
            </w:r>
            <w:r w:rsidRPr="007C1255">
              <w:rPr>
                <w:szCs w:val="16"/>
              </w:rPr>
              <w:t xml:space="preserve"> </w:t>
            </w:r>
            <w:r w:rsidR="00E376B4">
              <w:rPr>
                <w:szCs w:val="16"/>
              </w:rPr>
              <w:t xml:space="preserve">and DevOps </w:t>
            </w:r>
            <w:r w:rsidRPr="007C1255">
              <w:rPr>
                <w:szCs w:val="16"/>
              </w:rPr>
              <w:t xml:space="preserve">Coach for Phillips 66           </w:t>
            </w:r>
            <w:r w:rsidR="00E376B4">
              <w:rPr>
                <w:szCs w:val="16"/>
              </w:rPr>
              <w:t xml:space="preserve"> </w:t>
            </w:r>
            <w:r w:rsidRPr="007C1255">
              <w:rPr>
                <w:szCs w:val="16"/>
              </w:rPr>
              <w:t xml:space="preserve">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</w:t>
            </w:r>
            <w:r w:rsidRPr="007C1255">
              <w:rPr>
                <w:szCs w:val="16"/>
              </w:rPr>
              <w:t xml:space="preserve">2019 — </w:t>
            </w:r>
            <w:r w:rsidR="009C4300">
              <w:rPr>
                <w:szCs w:val="16"/>
              </w:rPr>
              <w:t>2020</w:t>
            </w:r>
            <w:r w:rsidRPr="007C1255">
              <w:rPr>
                <w:szCs w:val="16"/>
              </w:rPr>
              <w:t xml:space="preserve"> </w:t>
            </w:r>
          </w:p>
          <w:p w14:paraId="3EE2182C" w14:textId="2B033895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Transformation Consultant for MENA.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  <w:r w:rsidRPr="007C1255">
              <w:rPr>
                <w:szCs w:val="16"/>
              </w:rPr>
              <w:t xml:space="preserve"> 2018 — 2019 </w:t>
            </w:r>
          </w:p>
          <w:p w14:paraId="02C632D2" w14:textId="02BC4ABD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BigData &amp; Agile delivery lead for HSBC risk externalization program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</w:t>
            </w:r>
            <w:r w:rsidRPr="007C1255">
              <w:rPr>
                <w:szCs w:val="16"/>
              </w:rPr>
              <w:t>2016 — 2018</w:t>
            </w:r>
          </w:p>
          <w:p w14:paraId="089845CF" w14:textId="56890DC3" w:rsidR="007D4B84" w:rsidRPr="007C1255" w:rsidRDefault="005D6C07" w:rsidP="007D4B8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Technical </w:t>
            </w:r>
            <w:r w:rsidR="007D4B84" w:rsidRPr="007C1255">
              <w:rPr>
                <w:szCs w:val="16"/>
              </w:rPr>
              <w:t>Delivery lead for UBS ODC and Agile coach</w:t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>
              <w:rPr>
                <w:szCs w:val="16"/>
              </w:rPr>
              <w:t xml:space="preserve">         </w:t>
            </w:r>
            <w:r w:rsidR="007D4B84" w:rsidRPr="007C1255">
              <w:rPr>
                <w:szCs w:val="16"/>
              </w:rPr>
              <w:t>2014 — 2016</w:t>
            </w:r>
          </w:p>
          <w:p w14:paraId="54BACD6C" w14:textId="7D622C0C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Product development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</w:t>
            </w:r>
            <w:r w:rsidR="005D6C07">
              <w:rPr>
                <w:szCs w:val="16"/>
              </w:rPr>
              <w:t xml:space="preserve">                                                                   </w:t>
            </w:r>
            <w:r>
              <w:rPr>
                <w:szCs w:val="16"/>
              </w:rPr>
              <w:t xml:space="preserve"> </w:t>
            </w:r>
            <w:r w:rsidRPr="007C1255">
              <w:rPr>
                <w:szCs w:val="16"/>
              </w:rPr>
              <w:t>2013 — 2014</w:t>
            </w:r>
          </w:p>
          <w:p w14:paraId="1D67940D" w14:textId="2341EE1F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Global Capacity Planning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2012 — 2013</w:t>
            </w:r>
          </w:p>
          <w:p w14:paraId="3B2CE503" w14:textId="1733E2C3" w:rsidR="007D4B84" w:rsidRPr="00E376B4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RBS ODC </w:t>
            </w:r>
            <w:r w:rsidR="005D6C07"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</w:t>
            </w:r>
            <w:r w:rsidR="005D6C07">
              <w:rPr>
                <w:szCs w:val="16"/>
              </w:rPr>
              <w:t xml:space="preserve">                                                          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 </w:t>
            </w:r>
            <w:r w:rsidRPr="007C1255">
              <w:rPr>
                <w:szCs w:val="16"/>
              </w:rPr>
              <w:t>2006 — 2011</w:t>
            </w:r>
          </w:p>
          <w:p w14:paraId="778977DA" w14:textId="77777777" w:rsidR="00E376B4" w:rsidRDefault="00E376B4" w:rsidP="00E376B4">
            <w:pPr>
              <w:pStyle w:val="SectionHeading"/>
              <w:rPr>
                <w:sz w:val="18"/>
                <w:szCs w:val="24"/>
              </w:rPr>
            </w:pPr>
          </w:p>
          <w:p w14:paraId="58E68DF6" w14:textId="0192CB2F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1482C662" w14:textId="37BC2B49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 and DevOps coach</w:t>
            </w:r>
          </w:p>
          <w:p w14:paraId="3D9F66F3" w14:textId="44C99819" w:rsidR="00E376B4" w:rsidRPr="007C1255" w:rsidRDefault="005D6C07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Waterfall to </w:t>
            </w:r>
            <w:r w:rsidR="00E376B4">
              <w:rPr>
                <w:szCs w:val="16"/>
              </w:rPr>
              <w:t>Agile and DevOps transformation</w:t>
            </w:r>
          </w:p>
          <w:p w14:paraId="55247B27" w14:textId="58BC07B5" w:rsidR="00E376B4" w:rsidRDefault="005D6C07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Technical </w:t>
            </w:r>
            <w:r w:rsidR="00E376B4">
              <w:rPr>
                <w:szCs w:val="16"/>
              </w:rPr>
              <w:t>Delivery lead</w:t>
            </w:r>
            <w:r>
              <w:rPr>
                <w:szCs w:val="16"/>
              </w:rPr>
              <w:t xml:space="preserve"> of Java, .Net, Python, Azure, GCP, Big Data projects</w:t>
            </w:r>
          </w:p>
          <w:p w14:paraId="3DB1684D" w14:textId="77777777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ODC setup and rampup</w:t>
            </w:r>
          </w:p>
          <w:p w14:paraId="7EC3B38D" w14:textId="0AD09968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Skill building: incremental and burst</w:t>
            </w:r>
          </w:p>
          <w:p w14:paraId="34CC2175" w14:textId="77777777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</w:t>
            </w:r>
          </w:p>
          <w:p w14:paraId="745360B1" w14:textId="162C5B73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Capacity management</w:t>
            </w:r>
          </w:p>
          <w:p w14:paraId="78DE41DB" w14:textId="6C34695D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Client Executive</w:t>
            </w:r>
          </w:p>
          <w:p w14:paraId="5F0775BE" w14:textId="53A2CF7A" w:rsidR="00E376B4" w:rsidRPr="00AD248A" w:rsidRDefault="00E376B4" w:rsidP="00AD248A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Sales and </w:t>
            </w:r>
            <w:r w:rsidR="005D6C07">
              <w:rPr>
                <w:szCs w:val="16"/>
              </w:rPr>
              <w:t>Business Development</w:t>
            </w:r>
          </w:p>
          <w:p w14:paraId="29A76987" w14:textId="659D4FB3" w:rsidR="00E376B4" w:rsidRPr="00E472CB" w:rsidRDefault="00E376B4" w:rsidP="00E376B4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7D4B84" w:rsidRPr="00714CA9" w14:paraId="12B0DC90" w14:textId="77777777" w:rsidTr="00C92653">
        <w:tc>
          <w:tcPr>
            <w:tcW w:w="10440" w:type="dxa"/>
            <w:gridSpan w:val="3"/>
          </w:tcPr>
          <w:p w14:paraId="7E41DCE6" w14:textId="28BC3624" w:rsidR="007D4B84" w:rsidRPr="007C1255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7C1255">
              <w:rPr>
                <w:sz w:val="18"/>
                <w:szCs w:val="24"/>
              </w:rPr>
              <w:t>Fidelity Investments, MA, USA</w:t>
            </w:r>
            <w:r w:rsidRPr="007C1255">
              <w:rPr>
                <w:sz w:val="18"/>
                <w:szCs w:val="24"/>
              </w:rPr>
              <w:tab/>
            </w:r>
            <w:r w:rsidRPr="007C1255">
              <w:rPr>
                <w:sz w:val="18"/>
                <w:szCs w:val="24"/>
              </w:rPr>
              <w:tab/>
              <w:t xml:space="preserve">Senior Development Manager   </w:t>
            </w:r>
            <w:r w:rsidRPr="007C1255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 </w:t>
            </w:r>
            <w:sdt>
              <w:sdtPr>
                <w:rPr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2000</w:t>
                </w:r>
              </w:sdtContent>
            </w:sdt>
            <w:r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2006</w:t>
                </w:r>
              </w:sdtContent>
            </w:sdt>
          </w:p>
          <w:p w14:paraId="35EF8488" w14:textId="0B0EFC5C" w:rsidR="007D4B84" w:rsidRDefault="007D4B84" w:rsidP="007D4B84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3FC454C6" w14:textId="55BB19BF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ODC </w:t>
            </w:r>
            <w:r w:rsidR="005D6C07"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 for FeB-I BU, Bangalore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2004 — 2006</w:t>
            </w:r>
          </w:p>
          <w:p w14:paraId="69F4F516" w14:textId="68D7A3DF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Senior 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2001 — 2002</w:t>
            </w:r>
          </w:p>
          <w:p w14:paraId="2E807FBA" w14:textId="791325FB" w:rsidR="00E376B4" w:rsidRPr="00E376B4" w:rsidRDefault="007D4B84" w:rsidP="00E376B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Architect and Lead developer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2000 — 2001</w:t>
            </w:r>
          </w:p>
        </w:tc>
      </w:tr>
      <w:tr w:rsidR="007D4B84" w:rsidRPr="0037238C" w14:paraId="714EF418" w14:textId="77777777" w:rsidTr="00C92653">
        <w:tc>
          <w:tcPr>
            <w:tcW w:w="10440" w:type="dxa"/>
            <w:gridSpan w:val="3"/>
          </w:tcPr>
          <w:p w14:paraId="6B8D8EE4" w14:textId="77777777" w:rsidR="00E376B4" w:rsidRDefault="00E376B4" w:rsidP="00E376B4">
            <w:pPr>
              <w:pStyle w:val="SectionHeading"/>
              <w:rPr>
                <w:sz w:val="18"/>
                <w:szCs w:val="24"/>
              </w:rPr>
            </w:pPr>
          </w:p>
          <w:p w14:paraId="30AFA6CF" w14:textId="77777777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5D9F0EEA" w14:textId="6E1488E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Expat assignment to setup Fidelity eBuisness in Bangalore</w:t>
            </w:r>
          </w:p>
          <w:p w14:paraId="24D58C65" w14:textId="5A8C6329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 to deliver projects from offshore for 401k.com</w:t>
            </w:r>
          </w:p>
          <w:p w14:paraId="3A0C1E4B" w14:textId="10F2365F" w:rsidR="00E376B4" w:rsidRPr="007C1255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Program management portfolio of complex cross organization projects</w:t>
            </w:r>
          </w:p>
          <w:p w14:paraId="7DF303AD" w14:textId="3DCA616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Project management</w:t>
            </w:r>
          </w:p>
          <w:p w14:paraId="6EE0FB48" w14:textId="34163E0A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Architect </w:t>
            </w:r>
          </w:p>
          <w:p w14:paraId="5456E504" w14:textId="2728F69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Developer</w:t>
            </w:r>
            <w:r>
              <w:t xml:space="preserve"> </w:t>
            </w:r>
            <w:r w:rsidRPr="00E376B4">
              <w:rPr>
                <w:szCs w:val="16"/>
              </w:rPr>
              <w:t>using VC++ 6, VB 6, COM/DCOM, MTS, MSMQ, IIS, XML, ASP, HTML, DHTML, MS SQL</w:t>
            </w:r>
          </w:p>
          <w:p w14:paraId="192283C9" w14:textId="77777777" w:rsidR="00E376B4" w:rsidRDefault="00E376B4" w:rsidP="007D4B84">
            <w:pPr>
              <w:pStyle w:val="SectionHeading"/>
              <w:rPr>
                <w:szCs w:val="16"/>
              </w:rPr>
            </w:pPr>
          </w:p>
          <w:p w14:paraId="4A4DABED" w14:textId="77777777" w:rsidR="00E376B4" w:rsidRDefault="00E376B4" w:rsidP="007D4B84">
            <w:pPr>
              <w:pStyle w:val="SectionHeading"/>
              <w:rPr>
                <w:szCs w:val="24"/>
              </w:rPr>
            </w:pPr>
          </w:p>
          <w:p w14:paraId="4D42A480" w14:textId="77777777" w:rsidR="007D4B84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Infinium Software, MA, USA</w:t>
            </w:r>
            <w:r w:rsidRPr="00F71D6E">
              <w:rPr>
                <w:sz w:val="18"/>
                <w:szCs w:val="24"/>
              </w:rPr>
              <w:tab/>
            </w:r>
            <w:r w:rsidRPr="00F71D6E">
              <w:rPr>
                <w:sz w:val="18"/>
                <w:szCs w:val="24"/>
              </w:rPr>
              <w:tab/>
              <w:t xml:space="preserve">Senior Software Consultant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1716784619"/>
                <w:placeholder>
                  <w:docPart w:val="142683A18EB34A6EB0F40EEA1B31ACC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231117723"/>
                <w:placeholder>
                  <w:docPart w:val="405DF030BECD4CA8BC0485874C5B69E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2000</w:t>
                </w:r>
              </w:sdtContent>
            </w:sdt>
            <w:r w:rsidRPr="00F71D6E">
              <w:rPr>
                <w:sz w:val="18"/>
                <w:szCs w:val="24"/>
              </w:rPr>
              <w:tab/>
            </w:r>
          </w:p>
          <w:p w14:paraId="335218A5" w14:textId="77777777" w:rsidR="00AD248A" w:rsidRDefault="00AD248A" w:rsidP="00E376B4">
            <w:pPr>
              <w:pStyle w:val="SectionHeading"/>
            </w:pPr>
          </w:p>
          <w:p w14:paraId="10AD91DA" w14:textId="1696D410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6DC11961" w14:textId="49F4F91F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Architect</w:t>
            </w:r>
          </w:p>
          <w:p w14:paraId="260A398F" w14:textId="27BADEAC" w:rsidR="00E376B4" w:rsidRP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Development in </w:t>
            </w:r>
            <w:r w:rsidRPr="00E376B4">
              <w:rPr>
                <w:szCs w:val="16"/>
              </w:rPr>
              <w:t>COM, DCOM, MTS, IIS, MSMQ, VC++, VB, ASP, XML, DHTML, MSSQL, and related technologies.</w:t>
            </w:r>
          </w:p>
        </w:tc>
      </w:tr>
      <w:tr w:rsidR="007D4B84" w:rsidRPr="0037238C" w14:paraId="32482E4F" w14:textId="77777777" w:rsidTr="00C92653">
        <w:tc>
          <w:tcPr>
            <w:tcW w:w="10440" w:type="dxa"/>
            <w:gridSpan w:val="3"/>
          </w:tcPr>
          <w:p w14:paraId="4FD51FDD" w14:textId="52DBC308" w:rsidR="007D4B84" w:rsidRDefault="007D4B84" w:rsidP="007D4B84">
            <w:pPr>
              <w:pStyle w:val="SectionHeading"/>
              <w:rPr>
                <w:sz w:val="18"/>
                <w:szCs w:val="24"/>
              </w:rPr>
            </w:pPr>
          </w:p>
          <w:p w14:paraId="53D5E8B1" w14:textId="77777777" w:rsidR="00E376B4" w:rsidRPr="00F71D6E" w:rsidRDefault="00E376B4" w:rsidP="007D4B84">
            <w:pPr>
              <w:pStyle w:val="SectionHeading"/>
              <w:rPr>
                <w:sz w:val="18"/>
                <w:szCs w:val="24"/>
              </w:rPr>
            </w:pPr>
          </w:p>
          <w:p w14:paraId="7CF7320E" w14:textId="3CA2FB84" w:rsidR="007D4B84" w:rsidRPr="00F71D6E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NIIT Software Exports, Delhi, India</w:t>
            </w:r>
            <w:r w:rsidRPr="00F71D6E">
              <w:rPr>
                <w:sz w:val="18"/>
                <w:szCs w:val="24"/>
              </w:rPr>
              <w:tab/>
              <w:t>Software Engineer</w:t>
            </w:r>
            <w:r w:rsidRPr="00F71D6E">
              <w:rPr>
                <w:sz w:val="18"/>
                <w:szCs w:val="24"/>
              </w:rPr>
              <w:tab/>
              <w:t xml:space="preserve">        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-1386945768"/>
                <w:placeholder>
                  <w:docPart w:val="6FE0FAEA82B9411B8AA1DBAC8554333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1995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2108224118"/>
                <w:placeholder>
                  <w:docPart w:val="45107B184A6149568F2DFCBE49787C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</w:p>
        </w:tc>
      </w:tr>
      <w:tr w:rsidR="007D4B84" w:rsidRPr="008C4225" w14:paraId="4BDE8AC5" w14:textId="77777777" w:rsidTr="00C92653">
        <w:tc>
          <w:tcPr>
            <w:tcW w:w="10440" w:type="dxa"/>
            <w:gridSpan w:val="3"/>
            <w:tcMar>
              <w:bottom w:w="115" w:type="dxa"/>
            </w:tcMar>
          </w:tcPr>
          <w:p w14:paraId="581588C1" w14:textId="77777777" w:rsidR="00AD248A" w:rsidRDefault="00AD248A" w:rsidP="00E376B4">
            <w:pPr>
              <w:pStyle w:val="SectionHeading"/>
            </w:pPr>
          </w:p>
          <w:p w14:paraId="23C37516" w14:textId="6F883992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2613422D" w14:textId="1BCB774A" w:rsidR="007D4B84" w:rsidRP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Development in</w:t>
            </w:r>
            <w:r>
              <w:t xml:space="preserve"> </w:t>
            </w:r>
            <w:r w:rsidRPr="00E376B4">
              <w:rPr>
                <w:szCs w:val="16"/>
              </w:rPr>
              <w:t>Visual C++, Visual Basic, ASP, DHTML, SQL Server</w:t>
            </w:r>
          </w:p>
        </w:tc>
      </w:tr>
    </w:tbl>
    <w:p w14:paraId="162563D8" w14:textId="3CC6B55D" w:rsidR="00A36986" w:rsidRPr="008C4225" w:rsidRDefault="00A36986" w:rsidP="00E376B4">
      <w:pPr>
        <w:rPr>
          <w:sz w:val="20"/>
          <w:szCs w:val="28"/>
        </w:rPr>
      </w:pPr>
    </w:p>
    <w:sectPr w:rsidR="00A36986" w:rsidRPr="008C4225" w:rsidSect="00833945">
      <w:headerReference w:type="first" r:id="rId11"/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5C580" w14:textId="77777777" w:rsidR="00695998" w:rsidRDefault="00695998" w:rsidP="0073009C">
      <w:pPr>
        <w:spacing w:line="240" w:lineRule="auto"/>
      </w:pPr>
      <w:r>
        <w:separator/>
      </w:r>
    </w:p>
  </w:endnote>
  <w:endnote w:type="continuationSeparator" w:id="0">
    <w:p w14:paraId="185C6F3F" w14:textId="77777777" w:rsidR="00695998" w:rsidRDefault="00695998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0A5FB" w14:textId="77777777" w:rsidR="00695998" w:rsidRDefault="00695998" w:rsidP="0073009C">
      <w:pPr>
        <w:spacing w:line="240" w:lineRule="auto"/>
      </w:pPr>
      <w:r>
        <w:separator/>
      </w:r>
    </w:p>
  </w:footnote>
  <w:footnote w:type="continuationSeparator" w:id="0">
    <w:p w14:paraId="7BC2E693" w14:textId="77777777" w:rsidR="00695998" w:rsidRDefault="00695998" w:rsidP="00730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8D959" w14:textId="77777777" w:rsidR="008C0F07" w:rsidRDefault="008C0F07" w:rsidP="00B57545">
    <w:pPr>
      <w:pStyle w:val="Header"/>
      <w:jc w:val="center"/>
    </w:pPr>
    <w:r>
      <w:t>|| SHRI GURUVAY NAMAH||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7291"/>
    <w:rsid w:val="0001310A"/>
    <w:rsid w:val="00013113"/>
    <w:rsid w:val="0001600B"/>
    <w:rsid w:val="0002166E"/>
    <w:rsid w:val="000249BE"/>
    <w:rsid w:val="000338D0"/>
    <w:rsid w:val="00041451"/>
    <w:rsid w:val="00043287"/>
    <w:rsid w:val="00053073"/>
    <w:rsid w:val="00061EDD"/>
    <w:rsid w:val="00072DFB"/>
    <w:rsid w:val="00087D03"/>
    <w:rsid w:val="000B0F98"/>
    <w:rsid w:val="000C05AB"/>
    <w:rsid w:val="000C560F"/>
    <w:rsid w:val="000D7FCC"/>
    <w:rsid w:val="00100166"/>
    <w:rsid w:val="00100424"/>
    <w:rsid w:val="00101E0B"/>
    <w:rsid w:val="00114182"/>
    <w:rsid w:val="00152243"/>
    <w:rsid w:val="00172524"/>
    <w:rsid w:val="00182741"/>
    <w:rsid w:val="0018637F"/>
    <w:rsid w:val="00186E1F"/>
    <w:rsid w:val="001A7986"/>
    <w:rsid w:val="001B21D3"/>
    <w:rsid w:val="001C402D"/>
    <w:rsid w:val="001D394C"/>
    <w:rsid w:val="001D5C95"/>
    <w:rsid w:val="001E195A"/>
    <w:rsid w:val="001E75B8"/>
    <w:rsid w:val="00205D57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82962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8B9"/>
    <w:rsid w:val="002E1DDA"/>
    <w:rsid w:val="002F01B0"/>
    <w:rsid w:val="002F2714"/>
    <w:rsid w:val="00310E3C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721E"/>
    <w:rsid w:val="003E2263"/>
    <w:rsid w:val="003E5545"/>
    <w:rsid w:val="003F03B5"/>
    <w:rsid w:val="003F0B1D"/>
    <w:rsid w:val="00402A23"/>
    <w:rsid w:val="00410098"/>
    <w:rsid w:val="00437E6E"/>
    <w:rsid w:val="00443D85"/>
    <w:rsid w:val="00451E03"/>
    <w:rsid w:val="0045696C"/>
    <w:rsid w:val="004B0024"/>
    <w:rsid w:val="004B4963"/>
    <w:rsid w:val="004C1910"/>
    <w:rsid w:val="004C2705"/>
    <w:rsid w:val="004C7722"/>
    <w:rsid w:val="0051587C"/>
    <w:rsid w:val="00517AB0"/>
    <w:rsid w:val="005240EE"/>
    <w:rsid w:val="005257D1"/>
    <w:rsid w:val="005332C1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460"/>
    <w:rsid w:val="005A26EF"/>
    <w:rsid w:val="005A7AA3"/>
    <w:rsid w:val="005C5263"/>
    <w:rsid w:val="005D4488"/>
    <w:rsid w:val="005D6C07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5998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718D2"/>
    <w:rsid w:val="00773977"/>
    <w:rsid w:val="0078547A"/>
    <w:rsid w:val="00787869"/>
    <w:rsid w:val="0079179A"/>
    <w:rsid w:val="00792ABA"/>
    <w:rsid w:val="007C1255"/>
    <w:rsid w:val="007C24EF"/>
    <w:rsid w:val="007C2AD6"/>
    <w:rsid w:val="007C2ED7"/>
    <w:rsid w:val="007C58E1"/>
    <w:rsid w:val="007D4B84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2C6C"/>
    <w:rsid w:val="00833945"/>
    <w:rsid w:val="00834CD3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B2801"/>
    <w:rsid w:val="00AC6064"/>
    <w:rsid w:val="00AD248A"/>
    <w:rsid w:val="00AD321A"/>
    <w:rsid w:val="00AE153D"/>
    <w:rsid w:val="00AE6B94"/>
    <w:rsid w:val="00B47883"/>
    <w:rsid w:val="00B52A0D"/>
    <w:rsid w:val="00B57545"/>
    <w:rsid w:val="00B74081"/>
    <w:rsid w:val="00B82B5C"/>
    <w:rsid w:val="00B944A9"/>
    <w:rsid w:val="00B97A34"/>
    <w:rsid w:val="00BA08C3"/>
    <w:rsid w:val="00BB365A"/>
    <w:rsid w:val="00BB716C"/>
    <w:rsid w:val="00BC51E6"/>
    <w:rsid w:val="00BD412E"/>
    <w:rsid w:val="00BD779E"/>
    <w:rsid w:val="00BE7121"/>
    <w:rsid w:val="00BF7CC2"/>
    <w:rsid w:val="00C06A80"/>
    <w:rsid w:val="00C0765E"/>
    <w:rsid w:val="00C1054D"/>
    <w:rsid w:val="00C16D19"/>
    <w:rsid w:val="00C40F89"/>
    <w:rsid w:val="00C42373"/>
    <w:rsid w:val="00C4488B"/>
    <w:rsid w:val="00C45C57"/>
    <w:rsid w:val="00C45D4C"/>
    <w:rsid w:val="00C5073C"/>
    <w:rsid w:val="00C56A69"/>
    <w:rsid w:val="00C66B15"/>
    <w:rsid w:val="00C66D62"/>
    <w:rsid w:val="00C70A69"/>
    <w:rsid w:val="00C73A05"/>
    <w:rsid w:val="00C7653B"/>
    <w:rsid w:val="00C80D10"/>
    <w:rsid w:val="00C8731C"/>
    <w:rsid w:val="00C92653"/>
    <w:rsid w:val="00CA33D2"/>
    <w:rsid w:val="00CA4FA9"/>
    <w:rsid w:val="00CB0F5C"/>
    <w:rsid w:val="00CB63CC"/>
    <w:rsid w:val="00CD01DC"/>
    <w:rsid w:val="00CD5B95"/>
    <w:rsid w:val="00CE098F"/>
    <w:rsid w:val="00CE5C24"/>
    <w:rsid w:val="00CF6413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urohit/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42683A18EB34A6EB0F40EEA1B31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E21-8F9F-4CB3-9652-16D8FBECB624}"/>
      </w:docPartPr>
      <w:docPartBody>
        <w:p w:rsidR="00803F11" w:rsidRDefault="00EF3B34" w:rsidP="00EF3B34">
          <w:pPr>
            <w:pStyle w:val="142683A18EB34A6EB0F40EEA1B31ACCF"/>
          </w:pPr>
          <w:r>
            <w:t>[Start Date]</w:t>
          </w:r>
        </w:p>
      </w:docPartBody>
    </w:docPart>
    <w:docPart>
      <w:docPartPr>
        <w:name w:val="405DF030BECD4CA8BC0485874C5B6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C63D9-AEFF-456E-A5C8-E9A6AB4DCB4C}"/>
      </w:docPartPr>
      <w:docPartBody>
        <w:p w:rsidR="00803F11" w:rsidRDefault="00EF3B34" w:rsidP="00EF3B34">
          <w:pPr>
            <w:pStyle w:val="405DF030BECD4CA8BC0485874C5B69E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FE0FAEA82B9411B8AA1DBAC85543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DF052-7507-45F6-A573-9C7B56D44673}"/>
      </w:docPartPr>
      <w:docPartBody>
        <w:p w:rsidR="00803F11" w:rsidRDefault="00EF3B34" w:rsidP="00EF3B34">
          <w:pPr>
            <w:pStyle w:val="6FE0FAEA82B9411B8AA1DBAC85543334"/>
          </w:pPr>
          <w:r>
            <w:t>[Start Date]</w:t>
          </w:r>
        </w:p>
      </w:docPartBody>
    </w:docPart>
    <w:docPart>
      <w:docPartPr>
        <w:name w:val="45107B184A6149568F2DFCBE4978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0215C-CBB0-401F-BC8B-BF9C40644751}"/>
      </w:docPartPr>
      <w:docPartBody>
        <w:p w:rsidR="00803F11" w:rsidRDefault="00EF3B34" w:rsidP="00EF3B34">
          <w:pPr>
            <w:pStyle w:val="45107B184A6149568F2DFCBE49787CD1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73F5"/>
    <w:rsid w:val="00137594"/>
    <w:rsid w:val="00246BC0"/>
    <w:rsid w:val="002575ED"/>
    <w:rsid w:val="002E10F0"/>
    <w:rsid w:val="0032522A"/>
    <w:rsid w:val="00390787"/>
    <w:rsid w:val="003A3483"/>
    <w:rsid w:val="00411CBA"/>
    <w:rsid w:val="004A6EFC"/>
    <w:rsid w:val="004D32C5"/>
    <w:rsid w:val="004D6B2C"/>
    <w:rsid w:val="00530BFA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803F11"/>
    <w:rsid w:val="008756BF"/>
    <w:rsid w:val="00877911"/>
    <w:rsid w:val="0089557E"/>
    <w:rsid w:val="008D1794"/>
    <w:rsid w:val="008F0886"/>
    <w:rsid w:val="008F0B83"/>
    <w:rsid w:val="00901271"/>
    <w:rsid w:val="00972410"/>
    <w:rsid w:val="009A6C61"/>
    <w:rsid w:val="009C4F96"/>
    <w:rsid w:val="00A93D6E"/>
    <w:rsid w:val="00AB5757"/>
    <w:rsid w:val="00B339C3"/>
    <w:rsid w:val="00B56239"/>
    <w:rsid w:val="00B950C4"/>
    <w:rsid w:val="00BB6F95"/>
    <w:rsid w:val="00C66403"/>
    <w:rsid w:val="00CC588A"/>
    <w:rsid w:val="00D57341"/>
    <w:rsid w:val="00D85381"/>
    <w:rsid w:val="00DA6F3C"/>
    <w:rsid w:val="00E00BF8"/>
    <w:rsid w:val="00E15211"/>
    <w:rsid w:val="00E430CD"/>
    <w:rsid w:val="00E80545"/>
    <w:rsid w:val="00EF3B34"/>
    <w:rsid w:val="00EF5543"/>
    <w:rsid w:val="00F53208"/>
    <w:rsid w:val="00F66915"/>
    <w:rsid w:val="00F7750D"/>
    <w:rsid w:val="00F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191871A69F274821A037EE1E33D5846B">
    <w:name w:val="191871A69F274821A037EE1E33D5846B"/>
  </w:style>
  <w:style w:type="paragraph" w:customStyle="1" w:styleId="3027F0EC27A0436494D6D2DD2DC89DA6">
    <w:name w:val="3027F0EC27A0436494D6D2DD2DC89DA6"/>
  </w:style>
  <w:style w:type="paragraph" w:customStyle="1" w:styleId="598F67892CB245069E474DED8DC747F9">
    <w:name w:val="598F67892CB245069E474DED8DC747F9"/>
  </w:style>
  <w:style w:type="paragraph" w:customStyle="1" w:styleId="87949014DD7A467DAD1D93AA5756D536">
    <w:name w:val="87949014DD7A467DAD1D93AA5756D536"/>
  </w:style>
  <w:style w:type="paragraph" w:customStyle="1" w:styleId="182F3F690FE74B37A2DF300FB5E6392A">
    <w:name w:val="182F3F690FE74B37A2DF300FB5E6392A"/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80EFF2FB804CB5B63495A448FE026B">
    <w:name w:val="B280EFF2FB804CB5B63495A448FE026B"/>
  </w:style>
  <w:style w:type="paragraph" w:customStyle="1" w:styleId="4047FFAB70CB4DBC8810EAF1B4693CAA">
    <w:name w:val="4047FFAB70CB4DBC8810EAF1B4693CAA"/>
  </w:style>
  <w:style w:type="paragraph" w:customStyle="1" w:styleId="8F8B0FBEF384424190C4FFD047C4AF1C">
    <w:name w:val="8F8B0FBEF384424190C4FFD047C4AF1C"/>
  </w:style>
  <w:style w:type="character" w:styleId="PlaceholderText">
    <w:name w:val="Placeholder Text"/>
    <w:basedOn w:val="DefaultParagraphFont"/>
    <w:uiPriority w:val="99"/>
    <w:semiHidden/>
    <w:rsid w:val="00803F11"/>
    <w:rPr>
      <w:color w:val="808080"/>
    </w:rPr>
  </w:style>
  <w:style w:type="paragraph" w:customStyle="1" w:styleId="28A9228A4F9F4C5AADB295D3C1377689">
    <w:name w:val="28A9228A4F9F4C5AADB295D3C1377689"/>
  </w:style>
  <w:style w:type="paragraph" w:customStyle="1" w:styleId="FCC599C67E6940189284625173D2755D">
    <w:name w:val="FCC599C67E6940189284625173D2755D"/>
  </w:style>
  <w:style w:type="paragraph" w:customStyle="1" w:styleId="ECC7EA7D79264AA9B66950C50A4D1F4E">
    <w:name w:val="ECC7EA7D79264AA9B66950C50A4D1F4E"/>
  </w:style>
  <w:style w:type="paragraph" w:customStyle="1" w:styleId="C26695CD13C44EC08A6DF687CBD9F3CE">
    <w:name w:val="C26695CD13C44EC08A6DF687CBD9F3CE"/>
  </w:style>
  <w:style w:type="paragraph" w:customStyle="1" w:styleId="9A81FE7C689443EFA93A3053F0D766FC">
    <w:name w:val="9A81FE7C689443EFA93A3053F0D766FC"/>
  </w:style>
  <w:style w:type="paragraph" w:customStyle="1" w:styleId="DB1FF950F39846ABBD09E5E6A0F950DF">
    <w:name w:val="DB1FF950F39846ABBD09E5E6A0F950DF"/>
  </w:style>
  <w:style w:type="paragraph" w:customStyle="1" w:styleId="78F21BD9C4274B64BB159D1C8C83319F">
    <w:name w:val="78F21BD9C4274B64BB159D1C8C83319F"/>
  </w:style>
  <w:style w:type="paragraph" w:customStyle="1" w:styleId="16AAC7FE7AF14ECE83458F4F567B7956">
    <w:name w:val="16AAC7FE7AF14ECE83458F4F567B7956"/>
  </w:style>
  <w:style w:type="paragraph" w:customStyle="1" w:styleId="FDFDD03CD059489AAC440AC3D64F665C">
    <w:name w:val="FDFDD03CD059489AAC440AC3D64F665C"/>
  </w:style>
  <w:style w:type="paragraph" w:customStyle="1" w:styleId="3D5AEE149886439D9A3D6C37F3542DC0">
    <w:name w:val="3D5AEE149886439D9A3D6C37F3542DC0"/>
  </w:style>
  <w:style w:type="paragraph" w:customStyle="1" w:styleId="7940A3C86A3F4B9986BE130D77BF08CA">
    <w:name w:val="7940A3C86A3F4B9986BE130D77BF08CA"/>
  </w:style>
  <w:style w:type="paragraph" w:customStyle="1" w:styleId="37096CE3F4824A08A5AB6BC1562D3815">
    <w:name w:val="37096CE3F4824A08A5AB6BC1562D3815"/>
  </w:style>
  <w:style w:type="paragraph" w:customStyle="1" w:styleId="9646EA96B7914628B5509856397A71BB">
    <w:name w:val="9646EA96B7914628B5509856397A71BB"/>
  </w:style>
  <w:style w:type="paragraph" w:customStyle="1" w:styleId="C1D56407905B4F7D83CAF3EEDEF59073">
    <w:name w:val="C1D56407905B4F7D83CAF3EEDEF59073"/>
  </w:style>
  <w:style w:type="paragraph" w:customStyle="1" w:styleId="09FE5D9DEC9E4F20ACA4E4A3247FE30E">
    <w:name w:val="09FE5D9DEC9E4F20ACA4E4A3247FE30E"/>
  </w:style>
  <w:style w:type="paragraph" w:customStyle="1" w:styleId="06CFC106578B4F12878CE9C8A9262C25">
    <w:name w:val="06CFC106578B4F12878CE9C8A9262C25"/>
  </w:style>
  <w:style w:type="paragraph" w:customStyle="1" w:styleId="A46863EDB436425ABA84F17FC521D335">
    <w:name w:val="A46863EDB436425ABA84F17FC521D335"/>
  </w:style>
  <w:style w:type="paragraph" w:customStyle="1" w:styleId="7AD49F4E46A1491FB673B9A7D62B2B16">
    <w:name w:val="7AD49F4E46A1491FB673B9A7D62B2B16"/>
  </w:style>
  <w:style w:type="paragraph" w:customStyle="1" w:styleId="A1F281B990404CF1B6A241DCDA6DA765">
    <w:name w:val="A1F281B990404CF1B6A241DCDA6DA765"/>
  </w:style>
  <w:style w:type="paragraph" w:customStyle="1" w:styleId="253B4A27DD6A40A8963D2B26B6A822AB">
    <w:name w:val="253B4A27DD6A40A8963D2B26B6A822AB"/>
  </w:style>
  <w:style w:type="paragraph" w:customStyle="1" w:styleId="F3F893A878F8442583BB1101DD378C54">
    <w:name w:val="F3F893A878F8442583BB1101DD378C54"/>
  </w:style>
  <w:style w:type="paragraph" w:customStyle="1" w:styleId="44E164C0A0BC4EB284FDCF405CFA1534">
    <w:name w:val="44E164C0A0BC4EB284FDCF405CFA1534"/>
  </w:style>
  <w:style w:type="paragraph" w:customStyle="1" w:styleId="68FBDDB9030E4B019BEE959CBE294E5C">
    <w:name w:val="68FBDDB9030E4B019BEE959CBE294E5C"/>
  </w:style>
  <w:style w:type="paragraph" w:customStyle="1" w:styleId="46E84D99ADFC4823BFDCE9DE86A318C6">
    <w:name w:val="46E84D99ADFC4823BFDCE9DE86A318C6"/>
  </w:style>
  <w:style w:type="paragraph" w:customStyle="1" w:styleId="7D2009C596604212A96A99C33799EFED">
    <w:name w:val="7D2009C596604212A96A99C33799EFED"/>
    <w:rsid w:val="00EF5543"/>
  </w:style>
  <w:style w:type="paragraph" w:customStyle="1" w:styleId="2F7F935E7895496D8816B5BD1367FABE">
    <w:name w:val="2F7F935E7895496D8816B5BD1367FABE"/>
    <w:rsid w:val="00EF5543"/>
  </w:style>
  <w:style w:type="paragraph" w:customStyle="1" w:styleId="7462C8C2524A4AEA8A23F3608B2B0587">
    <w:name w:val="7462C8C2524A4AEA8A23F3608B2B0587"/>
    <w:rsid w:val="00EF5543"/>
  </w:style>
  <w:style w:type="paragraph" w:customStyle="1" w:styleId="7A402CFEB018400790B51E84E2727DFA">
    <w:name w:val="7A402CFEB018400790B51E84E2727DFA"/>
    <w:rsid w:val="00EF5543"/>
  </w:style>
  <w:style w:type="paragraph" w:customStyle="1" w:styleId="C3FDDA46AD0D4A85BC49B46C7C14EC7B">
    <w:name w:val="C3FDDA46AD0D4A85BC49B46C7C14EC7B"/>
    <w:rsid w:val="00EF5543"/>
  </w:style>
  <w:style w:type="paragraph" w:customStyle="1" w:styleId="0099BE6800D14C39AC7FF64823E31879">
    <w:name w:val="0099BE6800D14C39AC7FF64823E31879"/>
    <w:rsid w:val="00EF5543"/>
  </w:style>
  <w:style w:type="paragraph" w:customStyle="1" w:styleId="C0055C3F9AD44EED8957B90259DAC9A6">
    <w:name w:val="C0055C3F9AD44EED8957B90259DAC9A6"/>
    <w:rsid w:val="00EF5543"/>
  </w:style>
  <w:style w:type="paragraph" w:customStyle="1" w:styleId="8D3B1CB3D11241AAB1DA25549EF913A0">
    <w:name w:val="8D3B1CB3D11241AAB1DA25549EF913A0"/>
    <w:rsid w:val="00EF5543"/>
  </w:style>
  <w:style w:type="paragraph" w:customStyle="1" w:styleId="7D7E6EFBB4404A07BD860FAEC870A2CF">
    <w:name w:val="7D7E6EFBB4404A07BD860FAEC870A2CF"/>
    <w:rsid w:val="00EF5543"/>
  </w:style>
  <w:style w:type="paragraph" w:customStyle="1" w:styleId="8A319338E4B84DA5B9221411BD959C65">
    <w:name w:val="8A319338E4B84DA5B9221411BD959C65"/>
    <w:rsid w:val="00EF5543"/>
  </w:style>
  <w:style w:type="paragraph" w:customStyle="1" w:styleId="4025FBD007AA4FC1BB289642659CB9B7">
    <w:name w:val="4025FBD007AA4FC1BB289642659CB9B7"/>
    <w:rsid w:val="00EF5543"/>
  </w:style>
  <w:style w:type="paragraph" w:customStyle="1" w:styleId="AE48A0A9EAFE4F73ACD7D8F8F4EC26CD">
    <w:name w:val="AE48A0A9EAFE4F73ACD7D8F8F4EC26CD"/>
    <w:rsid w:val="00EF5543"/>
  </w:style>
  <w:style w:type="paragraph" w:customStyle="1" w:styleId="C5B902D766E04EE982B915CE46503A89">
    <w:name w:val="C5B902D766E04EE982B915CE46503A89"/>
    <w:rsid w:val="00EF5543"/>
  </w:style>
  <w:style w:type="paragraph" w:customStyle="1" w:styleId="EE98477FDAEE4858803491070CC6294D">
    <w:name w:val="EE98477FDAEE4858803491070CC6294D"/>
    <w:rsid w:val="00EF5543"/>
  </w:style>
  <w:style w:type="paragraph" w:customStyle="1" w:styleId="34E467CC3D9C442D839AD7F805BEE527">
    <w:name w:val="34E467CC3D9C442D839AD7F805BEE527"/>
    <w:rsid w:val="00EF5543"/>
  </w:style>
  <w:style w:type="paragraph" w:customStyle="1" w:styleId="8507E808755B41C1A3245B57110E4A6D">
    <w:name w:val="8507E808755B41C1A3245B57110E4A6D"/>
    <w:rsid w:val="00EF5543"/>
  </w:style>
  <w:style w:type="paragraph" w:customStyle="1" w:styleId="C642EAFA365946D7A6AC935222EAD22E">
    <w:name w:val="C642EAFA365946D7A6AC935222EAD22E"/>
    <w:rsid w:val="00EF5543"/>
  </w:style>
  <w:style w:type="paragraph" w:customStyle="1" w:styleId="4B52740DB19F4A4287D7040AA4D77094">
    <w:name w:val="4B52740DB19F4A4287D7040AA4D77094"/>
    <w:rsid w:val="00EF5543"/>
  </w:style>
  <w:style w:type="paragraph" w:customStyle="1" w:styleId="599E3F79168D43CAAAF991DDB68634B4">
    <w:name w:val="599E3F79168D43CAAAF991DDB68634B4"/>
    <w:rsid w:val="00EF5543"/>
  </w:style>
  <w:style w:type="paragraph" w:customStyle="1" w:styleId="586100DD13174736BF36B33E0D5BC11C">
    <w:name w:val="586100DD13174736BF36B33E0D5BC11C"/>
    <w:rsid w:val="00EF5543"/>
  </w:style>
  <w:style w:type="paragraph" w:customStyle="1" w:styleId="63DB3E9DBFE14A2AA96F776D8EA6512A">
    <w:name w:val="63DB3E9DBFE14A2AA96F776D8EA6512A"/>
    <w:rsid w:val="00EF5543"/>
  </w:style>
  <w:style w:type="paragraph" w:customStyle="1" w:styleId="109B0D76B9F74117B0141BA18113FCC0">
    <w:name w:val="109B0D76B9F74117B0141BA18113FCC0"/>
    <w:rsid w:val="00EF5543"/>
  </w:style>
  <w:style w:type="paragraph" w:customStyle="1" w:styleId="75578E2636764BB496671204C441B7B2">
    <w:name w:val="75578E2636764BB496671204C441B7B2"/>
    <w:rsid w:val="00EF5543"/>
  </w:style>
  <w:style w:type="paragraph" w:customStyle="1" w:styleId="1239C44FE6AA4B6FB4FA81659905ACBB">
    <w:name w:val="1239C44FE6AA4B6FB4FA81659905ACBB"/>
    <w:rsid w:val="00EF5543"/>
  </w:style>
  <w:style w:type="paragraph" w:customStyle="1" w:styleId="E8882721AF354A2FB9488BF430D90371">
    <w:name w:val="E8882721AF354A2FB9488BF430D90371"/>
    <w:rsid w:val="00EF5543"/>
  </w:style>
  <w:style w:type="paragraph" w:customStyle="1" w:styleId="3425DF4CD19E49CFA47F595169302F12">
    <w:name w:val="3425DF4CD19E49CFA47F595169302F12"/>
    <w:rsid w:val="00EF5543"/>
  </w:style>
  <w:style w:type="paragraph" w:customStyle="1" w:styleId="26A3BDA363C5489CB34FDA91CE090FF5">
    <w:name w:val="26A3BDA363C5489CB34FDA91CE090FF5"/>
    <w:rsid w:val="00EF5543"/>
  </w:style>
  <w:style w:type="paragraph" w:customStyle="1" w:styleId="B94D404922E34679BC6F27417F67B975">
    <w:name w:val="B94D404922E34679BC6F27417F67B975"/>
    <w:rsid w:val="00EF5543"/>
  </w:style>
  <w:style w:type="paragraph" w:customStyle="1" w:styleId="8E3E2926711445E1A1DFD24A21BAF84D">
    <w:name w:val="8E3E2926711445E1A1DFD24A21BAF84D"/>
    <w:rsid w:val="00EF5543"/>
  </w:style>
  <w:style w:type="paragraph" w:customStyle="1" w:styleId="F5BA55F3933C42CDAAE4293BB84270C7">
    <w:name w:val="F5BA55F3933C42CDAAE4293BB84270C7"/>
    <w:rsid w:val="00EF5543"/>
  </w:style>
  <w:style w:type="paragraph" w:customStyle="1" w:styleId="E4D26FEFC51A43899C525272DE8473DD">
    <w:name w:val="E4D26FEFC51A43899C525272DE8473DD"/>
    <w:rsid w:val="00EF5543"/>
  </w:style>
  <w:style w:type="paragraph" w:customStyle="1" w:styleId="2AE09CDC48834112951B181C09AB42D3">
    <w:name w:val="2AE09CDC48834112951B181C09AB42D3"/>
    <w:rsid w:val="00EF5543"/>
  </w:style>
  <w:style w:type="paragraph" w:customStyle="1" w:styleId="1D4A33BA63BA4E1585487E7EFC9990E0">
    <w:name w:val="1D4A33BA63BA4E1585487E7EFC9990E0"/>
    <w:rsid w:val="00EF5543"/>
  </w:style>
  <w:style w:type="paragraph" w:customStyle="1" w:styleId="B07F8D4ACDF7453ABB156DFC833BCBB4">
    <w:name w:val="B07F8D4ACDF7453ABB156DFC833BCBB4"/>
    <w:rsid w:val="00EF5543"/>
  </w:style>
  <w:style w:type="paragraph" w:customStyle="1" w:styleId="C22929224A5B4D5EB78188DB10F84918">
    <w:name w:val="C22929224A5B4D5EB78188DB10F84918"/>
    <w:rsid w:val="004D32C5"/>
  </w:style>
  <w:style w:type="paragraph" w:customStyle="1" w:styleId="71DAFEF97D5D4EF98EA41A8D869B5666">
    <w:name w:val="71DAFEF97D5D4EF98EA41A8D869B5666"/>
    <w:rsid w:val="006E1992"/>
    <w:rPr>
      <w:szCs w:val="20"/>
      <w:lang w:bidi="hi-IN"/>
    </w:rPr>
  </w:style>
  <w:style w:type="paragraph" w:customStyle="1" w:styleId="1C761E9567E84311B8EC43E9850CDBA7">
    <w:name w:val="1C761E9567E84311B8EC43E9850CDBA7"/>
    <w:rsid w:val="006E1992"/>
    <w:rPr>
      <w:szCs w:val="20"/>
      <w:lang w:bidi="hi-IN"/>
    </w:rPr>
  </w:style>
  <w:style w:type="paragraph" w:customStyle="1" w:styleId="B35A25D2BFE24C629383617DD011B80A">
    <w:name w:val="B35A25D2BFE24C629383617DD011B80A"/>
    <w:rsid w:val="006E1992"/>
    <w:rPr>
      <w:szCs w:val="20"/>
      <w:lang w:bidi="hi-IN"/>
    </w:rPr>
  </w:style>
  <w:style w:type="paragraph" w:customStyle="1" w:styleId="8292E9D3A257474888C0227C60D91E2D">
    <w:name w:val="8292E9D3A257474888C0227C60D91E2D"/>
    <w:rsid w:val="006E1992"/>
    <w:rPr>
      <w:szCs w:val="20"/>
      <w:lang w:bidi="hi-IN"/>
    </w:rPr>
  </w:style>
  <w:style w:type="paragraph" w:customStyle="1" w:styleId="9A6F66BBB08A430CB00621554919F62A">
    <w:name w:val="9A6F66BBB08A430CB00621554919F62A"/>
    <w:rsid w:val="006E1992"/>
    <w:rPr>
      <w:szCs w:val="20"/>
      <w:lang w:bidi="hi-IN"/>
    </w:rPr>
  </w:style>
  <w:style w:type="paragraph" w:customStyle="1" w:styleId="F075CCD4901149E89E0F445D3BCA22C5">
    <w:name w:val="F075CCD4901149E89E0F445D3BCA22C5"/>
    <w:rsid w:val="006E1992"/>
    <w:rPr>
      <w:szCs w:val="20"/>
      <w:lang w:bidi="hi-IN"/>
    </w:rPr>
  </w:style>
  <w:style w:type="paragraph" w:customStyle="1" w:styleId="BE66C54FB61243ADBD76A38842E08282">
    <w:name w:val="BE66C54FB61243ADBD76A38842E08282"/>
    <w:rsid w:val="006E1992"/>
    <w:rPr>
      <w:szCs w:val="20"/>
      <w:lang w:bidi="hi-IN"/>
    </w:rPr>
  </w:style>
  <w:style w:type="paragraph" w:customStyle="1" w:styleId="2E549D35028742D18AE8106B6634CD83">
    <w:name w:val="2E549D35028742D18AE8106B6634CD83"/>
    <w:rsid w:val="006E1992"/>
    <w:rPr>
      <w:szCs w:val="20"/>
      <w:lang w:bidi="hi-IN"/>
    </w:rPr>
  </w:style>
  <w:style w:type="paragraph" w:customStyle="1" w:styleId="2BB55052520C460CB4E8BE37785516BD">
    <w:name w:val="2BB55052520C460CB4E8BE37785516BD"/>
    <w:rsid w:val="006E1992"/>
    <w:rPr>
      <w:szCs w:val="20"/>
      <w:lang w:bidi="hi-IN"/>
    </w:rPr>
  </w:style>
  <w:style w:type="paragraph" w:customStyle="1" w:styleId="6599158C2297451889F3CEA8916F2809">
    <w:name w:val="6599158C2297451889F3CEA8916F2809"/>
    <w:rsid w:val="006E1992"/>
    <w:rPr>
      <w:szCs w:val="20"/>
      <w:lang w:bidi="hi-IN"/>
    </w:rPr>
  </w:style>
  <w:style w:type="paragraph" w:customStyle="1" w:styleId="E941F5C8828D463A924809F5206695C6">
    <w:name w:val="E941F5C8828D463A924809F5206695C6"/>
    <w:rsid w:val="006E1992"/>
    <w:rPr>
      <w:szCs w:val="20"/>
      <w:lang w:bidi="hi-IN"/>
    </w:rPr>
  </w:style>
  <w:style w:type="paragraph" w:customStyle="1" w:styleId="62E01FB258954D6E843C79694CA72EDF">
    <w:name w:val="62E01FB258954D6E843C79694CA72EDF"/>
    <w:rsid w:val="006E1992"/>
    <w:rPr>
      <w:szCs w:val="20"/>
      <w:lang w:bidi="hi-IN"/>
    </w:rPr>
  </w:style>
  <w:style w:type="paragraph" w:customStyle="1" w:styleId="06973ED14A8346E98B62C26BB400B651">
    <w:name w:val="06973ED14A8346E98B62C26BB400B651"/>
    <w:rsid w:val="006E1992"/>
    <w:rPr>
      <w:szCs w:val="20"/>
      <w:lang w:bidi="hi-IN"/>
    </w:rPr>
  </w:style>
  <w:style w:type="paragraph" w:customStyle="1" w:styleId="6D63169538DB45CFA616132EE7F5F1AE">
    <w:name w:val="6D63169538DB45CFA616132EE7F5F1AE"/>
    <w:rsid w:val="006E1992"/>
    <w:rPr>
      <w:szCs w:val="20"/>
      <w:lang w:bidi="hi-IN"/>
    </w:rPr>
  </w:style>
  <w:style w:type="paragraph" w:customStyle="1" w:styleId="3D2921A824994EC7A257740FE540D7BB">
    <w:name w:val="3D2921A824994EC7A257740FE540D7BB"/>
    <w:rsid w:val="006E1992"/>
    <w:rPr>
      <w:szCs w:val="20"/>
      <w:lang w:bidi="hi-IN"/>
    </w:rPr>
  </w:style>
  <w:style w:type="paragraph" w:customStyle="1" w:styleId="C352A92A5712484AA293FCF151DD9096">
    <w:name w:val="C352A92A5712484AA293FCF151DD9096"/>
    <w:rsid w:val="006E1992"/>
    <w:rPr>
      <w:szCs w:val="20"/>
      <w:lang w:bidi="hi-IN"/>
    </w:rPr>
  </w:style>
  <w:style w:type="paragraph" w:customStyle="1" w:styleId="F8725A138A694A0CA046DD45141D96C6">
    <w:name w:val="F8725A138A694A0CA046DD45141D96C6"/>
    <w:rsid w:val="006E1992"/>
    <w:rPr>
      <w:szCs w:val="20"/>
      <w:lang w:bidi="hi-IN"/>
    </w:rPr>
  </w:style>
  <w:style w:type="paragraph" w:customStyle="1" w:styleId="2CA76A4E2964439FA1FEB7181F9BDA47">
    <w:name w:val="2CA76A4E2964439FA1FEB7181F9BDA47"/>
    <w:rsid w:val="006E1992"/>
    <w:rPr>
      <w:szCs w:val="20"/>
      <w:lang w:bidi="hi-IN"/>
    </w:rPr>
  </w:style>
  <w:style w:type="paragraph" w:customStyle="1" w:styleId="7F6FF1027C474AF28BFE2312645DDB46">
    <w:name w:val="7F6FF1027C474AF28BFE2312645DDB46"/>
    <w:rsid w:val="006E1992"/>
    <w:rPr>
      <w:szCs w:val="20"/>
      <w:lang w:bidi="hi-IN"/>
    </w:rPr>
  </w:style>
  <w:style w:type="paragraph" w:customStyle="1" w:styleId="52F5A2A30DFA4B71A7F17C1DD7F9EE2A">
    <w:name w:val="52F5A2A30DFA4B71A7F17C1DD7F9EE2A"/>
    <w:rsid w:val="006E1992"/>
    <w:rPr>
      <w:szCs w:val="20"/>
      <w:lang w:bidi="hi-IN"/>
    </w:rPr>
  </w:style>
  <w:style w:type="paragraph" w:customStyle="1" w:styleId="E1FC18F0F7EB4FD98916C04054CA09FD">
    <w:name w:val="E1FC18F0F7EB4FD98916C04054CA09FD"/>
    <w:rsid w:val="006E1992"/>
    <w:rPr>
      <w:szCs w:val="20"/>
      <w:lang w:bidi="hi-IN"/>
    </w:rPr>
  </w:style>
  <w:style w:type="paragraph" w:customStyle="1" w:styleId="84DA740ABFB6478AA326C71BCA21A4EB">
    <w:name w:val="84DA740ABFB6478AA326C71BCA21A4EB"/>
    <w:rsid w:val="00764F2C"/>
    <w:rPr>
      <w:szCs w:val="20"/>
      <w:lang w:bidi="hi-IN"/>
    </w:rPr>
  </w:style>
  <w:style w:type="paragraph" w:customStyle="1" w:styleId="0DED8017539E4A31BBD7BED3EE6C1967">
    <w:name w:val="0DED8017539E4A31BBD7BED3EE6C1967"/>
    <w:rsid w:val="00764F2C"/>
    <w:rPr>
      <w:szCs w:val="20"/>
      <w:lang w:bidi="hi-IN"/>
    </w:rPr>
  </w:style>
  <w:style w:type="paragraph" w:customStyle="1" w:styleId="FC00A166EA694005BF487603509AA2AD">
    <w:name w:val="FC00A166EA694005BF487603509AA2AD"/>
    <w:rsid w:val="00764F2C"/>
    <w:rPr>
      <w:szCs w:val="20"/>
      <w:lang w:bidi="hi-IN"/>
    </w:rPr>
  </w:style>
  <w:style w:type="paragraph" w:customStyle="1" w:styleId="4DBD6A9CA9A2408EBB6991DE473DF6EA">
    <w:name w:val="4DBD6A9CA9A2408EBB6991DE473DF6EA"/>
    <w:rsid w:val="00764F2C"/>
    <w:rPr>
      <w:szCs w:val="20"/>
      <w:lang w:bidi="hi-IN"/>
    </w:rPr>
  </w:style>
  <w:style w:type="paragraph" w:customStyle="1" w:styleId="3FCBBD7F4E524BC4964F63EBBC859613">
    <w:name w:val="3FCBBD7F4E524BC4964F63EBBC859613"/>
    <w:rsid w:val="00624D4A"/>
    <w:rPr>
      <w:szCs w:val="20"/>
      <w:lang w:bidi="hi-IN"/>
    </w:rPr>
  </w:style>
  <w:style w:type="paragraph" w:customStyle="1" w:styleId="CC30AC55D82643FA82D890D9B82EFAC8">
    <w:name w:val="CC30AC55D82643FA82D890D9B82EFAC8"/>
    <w:rsid w:val="00624D4A"/>
    <w:rPr>
      <w:szCs w:val="20"/>
      <w:lang w:bidi="hi-IN"/>
    </w:rPr>
  </w:style>
  <w:style w:type="paragraph" w:customStyle="1" w:styleId="1E83221500C04046880189B7DFEA5ED9">
    <w:name w:val="1E83221500C04046880189B7DFEA5ED9"/>
    <w:rsid w:val="00624D4A"/>
    <w:rPr>
      <w:szCs w:val="20"/>
      <w:lang w:bidi="hi-IN"/>
    </w:rPr>
  </w:style>
  <w:style w:type="paragraph" w:customStyle="1" w:styleId="F16462F1191643C5AAC125A5CA99301C">
    <w:name w:val="F16462F1191643C5AAC125A5CA99301C"/>
    <w:rsid w:val="00624D4A"/>
    <w:rPr>
      <w:szCs w:val="20"/>
      <w:lang w:bidi="hi-IN"/>
    </w:rPr>
  </w:style>
  <w:style w:type="paragraph" w:customStyle="1" w:styleId="A4CF476BF327488B98370436A8F02E24">
    <w:name w:val="A4CF476BF327488B98370436A8F02E24"/>
    <w:rsid w:val="00624D4A"/>
    <w:rPr>
      <w:szCs w:val="20"/>
      <w:lang w:bidi="hi-IN"/>
    </w:rPr>
  </w:style>
  <w:style w:type="paragraph" w:customStyle="1" w:styleId="A667211015AF46769E3C65B04945B552">
    <w:name w:val="A667211015AF46769E3C65B04945B552"/>
    <w:rsid w:val="00624D4A"/>
    <w:rPr>
      <w:szCs w:val="20"/>
      <w:lang w:bidi="hi-IN"/>
    </w:rPr>
  </w:style>
  <w:style w:type="paragraph" w:customStyle="1" w:styleId="64D3C43E6BF940C6B9150132943AC85B">
    <w:name w:val="64D3C43E6BF940C6B9150132943AC85B"/>
    <w:rsid w:val="00D85381"/>
    <w:rPr>
      <w:szCs w:val="20"/>
      <w:lang w:bidi="hi-IN"/>
    </w:rPr>
  </w:style>
  <w:style w:type="paragraph" w:customStyle="1" w:styleId="A0FF94B7B9D1482B90C8CCCC53A70C5C">
    <w:name w:val="A0FF94B7B9D1482B90C8CCCC53A70C5C"/>
    <w:rsid w:val="00D85381"/>
    <w:rPr>
      <w:szCs w:val="20"/>
      <w:lang w:bidi="hi-IN"/>
    </w:rPr>
  </w:style>
  <w:style w:type="paragraph" w:customStyle="1" w:styleId="7BBA99B4D21947619C22AE970D930B5A">
    <w:name w:val="7BBA99B4D21947619C22AE970D930B5A"/>
    <w:rsid w:val="00D85381"/>
    <w:rPr>
      <w:szCs w:val="20"/>
      <w:lang w:bidi="hi-IN"/>
    </w:rPr>
  </w:style>
  <w:style w:type="paragraph" w:customStyle="1" w:styleId="1F5D7105EDAC4B4BB8CE2E114F75F768">
    <w:name w:val="1F5D7105EDAC4B4BB8CE2E114F75F768"/>
    <w:rsid w:val="00D85381"/>
    <w:rPr>
      <w:szCs w:val="20"/>
      <w:lang w:bidi="hi-IN"/>
    </w:rPr>
  </w:style>
  <w:style w:type="paragraph" w:customStyle="1" w:styleId="BCD7838DC2224F36A9E94F4E20A159F6">
    <w:name w:val="BCD7838DC2224F36A9E94F4E20A159F6"/>
    <w:rsid w:val="00D85381"/>
    <w:rPr>
      <w:szCs w:val="20"/>
      <w:lang w:bidi="hi-IN"/>
    </w:rPr>
  </w:style>
  <w:style w:type="paragraph" w:customStyle="1" w:styleId="C1771A2791DE441D83921A9AB8CFCCD0">
    <w:name w:val="C1771A2791DE441D83921A9AB8CFCCD0"/>
    <w:rsid w:val="00D85381"/>
    <w:rPr>
      <w:szCs w:val="20"/>
      <w:lang w:bidi="hi-IN"/>
    </w:rPr>
  </w:style>
  <w:style w:type="paragraph" w:customStyle="1" w:styleId="47B5DF7B244748C2968B6B1C391020B4">
    <w:name w:val="47B5DF7B244748C2968B6B1C391020B4"/>
    <w:rsid w:val="00D85381"/>
    <w:rPr>
      <w:szCs w:val="20"/>
      <w:lang w:bidi="hi-IN"/>
    </w:rPr>
  </w:style>
  <w:style w:type="paragraph" w:customStyle="1" w:styleId="717E78AB06B94F7D8958574E9E9BCDE6">
    <w:name w:val="717E78AB06B94F7D8958574E9E9BCDE6"/>
    <w:rsid w:val="00D85381"/>
    <w:rPr>
      <w:szCs w:val="20"/>
      <w:lang w:bidi="hi-IN"/>
    </w:rPr>
  </w:style>
  <w:style w:type="paragraph" w:customStyle="1" w:styleId="8A0B66CDAE514DD1A2A22D9188CE033F">
    <w:name w:val="8A0B66CDAE514DD1A2A22D9188CE033F"/>
    <w:rsid w:val="00D85381"/>
    <w:rPr>
      <w:szCs w:val="20"/>
      <w:lang w:bidi="hi-IN"/>
    </w:rPr>
  </w:style>
  <w:style w:type="paragraph" w:customStyle="1" w:styleId="CCBE53FF9518440E8CFDCDEA235DB5AF">
    <w:name w:val="CCBE53FF9518440E8CFDCDEA235DB5AF"/>
    <w:rsid w:val="00D85381"/>
    <w:rPr>
      <w:szCs w:val="20"/>
      <w:lang w:bidi="hi-IN"/>
    </w:rPr>
  </w:style>
  <w:style w:type="paragraph" w:customStyle="1" w:styleId="0F8632F728C746FFA709B25C682C85F7">
    <w:name w:val="0F8632F728C746FFA709B25C682C85F7"/>
    <w:rsid w:val="00D85381"/>
    <w:rPr>
      <w:szCs w:val="20"/>
      <w:lang w:bidi="hi-IN"/>
    </w:rPr>
  </w:style>
  <w:style w:type="paragraph" w:customStyle="1" w:styleId="2D472FED8BF245A3ACEBFC6C0718CDCA">
    <w:name w:val="2D472FED8BF245A3ACEBFC6C0718CDCA"/>
    <w:rsid w:val="00D85381"/>
    <w:rPr>
      <w:szCs w:val="20"/>
      <w:lang w:bidi="hi-IN"/>
    </w:rPr>
  </w:style>
  <w:style w:type="paragraph" w:customStyle="1" w:styleId="0A870BF580944966B9ED8D0DAF3C5099">
    <w:name w:val="0A870BF580944966B9ED8D0DAF3C5099"/>
    <w:rsid w:val="00D85381"/>
    <w:rPr>
      <w:szCs w:val="20"/>
      <w:lang w:bidi="hi-IN"/>
    </w:rPr>
  </w:style>
  <w:style w:type="paragraph" w:customStyle="1" w:styleId="7741FA6D492545899CEB444FCB660E8E">
    <w:name w:val="7741FA6D492545899CEB444FCB660E8E"/>
    <w:rsid w:val="00D85381"/>
    <w:rPr>
      <w:szCs w:val="20"/>
      <w:lang w:bidi="hi-IN"/>
    </w:rPr>
  </w:style>
  <w:style w:type="paragraph" w:customStyle="1" w:styleId="9A5F4FD918854A6BAA86814A92DAAD5B">
    <w:name w:val="9A5F4FD918854A6BAA86814A92DAAD5B"/>
    <w:rsid w:val="00D85381"/>
    <w:rPr>
      <w:szCs w:val="20"/>
      <w:lang w:bidi="hi-IN"/>
    </w:rPr>
  </w:style>
  <w:style w:type="paragraph" w:customStyle="1" w:styleId="30EE0E17F71F432B96C1C55F8C7F4BDE">
    <w:name w:val="30EE0E17F71F432B96C1C55F8C7F4BDE"/>
    <w:rsid w:val="00D85381"/>
    <w:rPr>
      <w:szCs w:val="20"/>
      <w:lang w:bidi="hi-IN"/>
    </w:rPr>
  </w:style>
  <w:style w:type="paragraph" w:customStyle="1" w:styleId="E8D09AE9AFF14DB2ACBA46BF2D1EC2A8">
    <w:name w:val="E8D09AE9AFF14DB2ACBA46BF2D1EC2A8"/>
    <w:rsid w:val="00D85381"/>
    <w:rPr>
      <w:szCs w:val="20"/>
      <w:lang w:bidi="hi-IN"/>
    </w:rPr>
  </w:style>
  <w:style w:type="paragraph" w:customStyle="1" w:styleId="431B87FB64A84C9CA07BDCC6FF899390">
    <w:name w:val="431B87FB64A84C9CA07BDCC6FF899390"/>
    <w:rsid w:val="00D85381"/>
    <w:rPr>
      <w:szCs w:val="20"/>
      <w:lang w:bidi="hi-IN"/>
    </w:rPr>
  </w:style>
  <w:style w:type="paragraph" w:customStyle="1" w:styleId="1C8BC3F10A424F7C9FF9C8BCC296D61E">
    <w:name w:val="1C8BC3F10A424F7C9FF9C8BCC296D61E"/>
    <w:rsid w:val="004A6EFC"/>
    <w:rPr>
      <w:szCs w:val="20"/>
      <w:lang w:bidi="hi-IN"/>
    </w:rPr>
  </w:style>
  <w:style w:type="paragraph" w:customStyle="1" w:styleId="AD43E617C94F4613A7CFCD3187B0CA11">
    <w:name w:val="AD43E617C94F4613A7CFCD3187B0CA11"/>
    <w:rsid w:val="004A6EFC"/>
    <w:rPr>
      <w:szCs w:val="20"/>
      <w:lang w:bidi="hi-IN"/>
    </w:rPr>
  </w:style>
  <w:style w:type="paragraph" w:customStyle="1" w:styleId="B6D0F4428B014E058ADFAB429E896237">
    <w:name w:val="B6D0F4428B014E058ADFAB429E896237"/>
    <w:rsid w:val="004A6EFC"/>
    <w:rPr>
      <w:szCs w:val="20"/>
      <w:lang w:bidi="hi-IN"/>
    </w:rPr>
  </w:style>
  <w:style w:type="paragraph" w:customStyle="1" w:styleId="9A3CC669BA074B9D8AAF17AD946679CE">
    <w:name w:val="9A3CC669BA074B9D8AAF17AD946679CE"/>
    <w:rsid w:val="004A6EFC"/>
    <w:rPr>
      <w:szCs w:val="20"/>
      <w:lang w:bidi="hi-IN"/>
    </w:rPr>
  </w:style>
  <w:style w:type="paragraph" w:customStyle="1" w:styleId="4F2CAF8A1AAD44E88285B0CCCFC7046F">
    <w:name w:val="4F2CAF8A1AAD44E88285B0CCCFC7046F"/>
    <w:rsid w:val="004A6EFC"/>
    <w:rPr>
      <w:szCs w:val="20"/>
      <w:lang w:bidi="hi-IN"/>
    </w:rPr>
  </w:style>
  <w:style w:type="paragraph" w:customStyle="1" w:styleId="D2C76554ACD64BB5A801D2D8D835A133">
    <w:name w:val="D2C76554ACD64BB5A801D2D8D835A133"/>
    <w:rsid w:val="004A6EFC"/>
    <w:rPr>
      <w:szCs w:val="20"/>
      <w:lang w:bidi="hi-IN"/>
    </w:rPr>
  </w:style>
  <w:style w:type="paragraph" w:customStyle="1" w:styleId="40271FB3FDEE4591901CC30DF8B80241">
    <w:name w:val="40271FB3FDEE4591901CC30DF8B80241"/>
    <w:rsid w:val="004A6EFC"/>
    <w:rPr>
      <w:szCs w:val="20"/>
      <w:lang w:bidi="hi-IN"/>
    </w:rPr>
  </w:style>
  <w:style w:type="paragraph" w:customStyle="1" w:styleId="39519F56346448C1B642F6D64B567D28">
    <w:name w:val="39519F56346448C1B642F6D64B567D28"/>
    <w:rsid w:val="004A6EFC"/>
    <w:rPr>
      <w:szCs w:val="20"/>
      <w:lang w:bidi="hi-IN"/>
    </w:rPr>
  </w:style>
  <w:style w:type="paragraph" w:customStyle="1" w:styleId="B67B29042D5A4AD5A736A08BA22AAE61">
    <w:name w:val="B67B29042D5A4AD5A736A08BA22AAE61"/>
    <w:rsid w:val="004A6EFC"/>
    <w:rPr>
      <w:szCs w:val="20"/>
      <w:lang w:bidi="hi-IN"/>
    </w:rPr>
  </w:style>
  <w:style w:type="paragraph" w:customStyle="1" w:styleId="C8A0375CC39F4CBEA7668C1A34A190BA">
    <w:name w:val="C8A0375CC39F4CBEA7668C1A34A190BA"/>
    <w:rsid w:val="004A6EFC"/>
    <w:rPr>
      <w:szCs w:val="20"/>
      <w:lang w:bidi="hi-IN"/>
    </w:rPr>
  </w:style>
  <w:style w:type="paragraph" w:customStyle="1" w:styleId="B56682703C7348678DF197355D3D6E5B">
    <w:name w:val="B56682703C7348678DF197355D3D6E5B"/>
    <w:rsid w:val="004A6EFC"/>
    <w:rPr>
      <w:szCs w:val="20"/>
      <w:lang w:bidi="hi-IN"/>
    </w:rPr>
  </w:style>
  <w:style w:type="paragraph" w:customStyle="1" w:styleId="209F1B63D36345A2A119D606289F3B2F">
    <w:name w:val="209F1B63D36345A2A119D606289F3B2F"/>
    <w:rsid w:val="004A6EFC"/>
    <w:rPr>
      <w:szCs w:val="20"/>
      <w:lang w:bidi="hi-IN"/>
    </w:rPr>
  </w:style>
  <w:style w:type="paragraph" w:customStyle="1" w:styleId="FBC21C712A8640D0A8634F8B7C7C8BA1">
    <w:name w:val="FBC21C712A8640D0A8634F8B7C7C8BA1"/>
    <w:rsid w:val="004A6EFC"/>
    <w:rPr>
      <w:szCs w:val="20"/>
      <w:lang w:bidi="hi-IN"/>
    </w:rPr>
  </w:style>
  <w:style w:type="paragraph" w:customStyle="1" w:styleId="4E144A8B38C045C28EA869E63D696D6F">
    <w:name w:val="4E144A8B38C045C28EA869E63D696D6F"/>
    <w:rsid w:val="004A6EFC"/>
    <w:rPr>
      <w:szCs w:val="20"/>
      <w:lang w:bidi="hi-IN"/>
    </w:rPr>
  </w:style>
  <w:style w:type="paragraph" w:customStyle="1" w:styleId="E4066CA8BF4D47D2859B0B939D97BD5D">
    <w:name w:val="E4066CA8BF4D47D2859B0B939D97BD5D"/>
    <w:rsid w:val="004A6EFC"/>
    <w:rPr>
      <w:szCs w:val="20"/>
      <w:lang w:bidi="hi-IN"/>
    </w:rPr>
  </w:style>
  <w:style w:type="paragraph" w:customStyle="1" w:styleId="B0DD08E7EFC14F659633F8F21E000883">
    <w:name w:val="B0DD08E7EFC14F659633F8F21E000883"/>
    <w:rsid w:val="004A6EFC"/>
    <w:rPr>
      <w:szCs w:val="20"/>
      <w:lang w:bidi="hi-IN"/>
    </w:rPr>
  </w:style>
  <w:style w:type="paragraph" w:customStyle="1" w:styleId="330252AA31A744B185735F801D605E29">
    <w:name w:val="330252AA31A744B185735F801D605E29"/>
    <w:rsid w:val="004A6EFC"/>
    <w:rPr>
      <w:szCs w:val="20"/>
      <w:lang w:bidi="hi-IN"/>
    </w:rPr>
  </w:style>
  <w:style w:type="paragraph" w:customStyle="1" w:styleId="48B1DED3CFC142898F22E8EA94652299">
    <w:name w:val="48B1DED3CFC142898F22E8EA94652299"/>
    <w:rsid w:val="004A6EFC"/>
    <w:rPr>
      <w:szCs w:val="20"/>
      <w:lang w:bidi="hi-IN"/>
    </w:rPr>
  </w:style>
  <w:style w:type="paragraph" w:customStyle="1" w:styleId="B303B83059CD4844BC31638119A5D722">
    <w:name w:val="B303B83059CD4844BC31638119A5D722"/>
    <w:rsid w:val="004A6EFC"/>
    <w:rPr>
      <w:szCs w:val="20"/>
      <w:lang w:bidi="hi-IN"/>
    </w:rPr>
  </w:style>
  <w:style w:type="paragraph" w:customStyle="1" w:styleId="989004C717A941938C1D4E3F53DE60CA">
    <w:name w:val="989004C717A941938C1D4E3F53DE60CA"/>
    <w:rsid w:val="004A6EFC"/>
    <w:rPr>
      <w:szCs w:val="20"/>
      <w:lang w:bidi="hi-IN"/>
    </w:rPr>
  </w:style>
  <w:style w:type="paragraph" w:customStyle="1" w:styleId="2C8A80BEE0A240D5ABE87A1E0B4B9457">
    <w:name w:val="2C8A80BEE0A240D5ABE87A1E0B4B9457"/>
    <w:rsid w:val="004A6EFC"/>
    <w:rPr>
      <w:szCs w:val="20"/>
      <w:lang w:bidi="hi-IN"/>
    </w:rPr>
  </w:style>
  <w:style w:type="paragraph" w:customStyle="1" w:styleId="3B007F34A2C448F0A511B097997E80F5">
    <w:name w:val="3B007F34A2C448F0A511B097997E80F5"/>
    <w:rsid w:val="004A6EFC"/>
    <w:rPr>
      <w:szCs w:val="20"/>
      <w:lang w:bidi="hi-IN"/>
    </w:rPr>
  </w:style>
  <w:style w:type="paragraph" w:customStyle="1" w:styleId="FDC717F2415241FD9C8BE759D3C05914">
    <w:name w:val="FDC717F2415241FD9C8BE759D3C05914"/>
    <w:rsid w:val="004A6EFC"/>
    <w:rPr>
      <w:szCs w:val="20"/>
      <w:lang w:bidi="hi-IN"/>
    </w:rPr>
  </w:style>
  <w:style w:type="paragraph" w:customStyle="1" w:styleId="0D57DDAD940041B1B9F13A8FB5A789E3">
    <w:name w:val="0D57DDAD940041B1B9F13A8FB5A789E3"/>
    <w:rsid w:val="004A6EFC"/>
    <w:rPr>
      <w:szCs w:val="20"/>
      <w:lang w:bidi="hi-IN"/>
    </w:rPr>
  </w:style>
  <w:style w:type="paragraph" w:customStyle="1" w:styleId="0B84E8890003448CBE694D441EB8780E">
    <w:name w:val="0B84E8890003448CBE694D441EB8780E"/>
    <w:rsid w:val="004A6EFC"/>
    <w:rPr>
      <w:szCs w:val="20"/>
      <w:lang w:bidi="hi-IN"/>
    </w:rPr>
  </w:style>
  <w:style w:type="paragraph" w:customStyle="1" w:styleId="C14D21285FF442CA8A9A0AE0C3A75C4C">
    <w:name w:val="C14D21285FF442CA8A9A0AE0C3A75C4C"/>
    <w:rsid w:val="004A6EFC"/>
    <w:rPr>
      <w:szCs w:val="20"/>
      <w:lang w:bidi="hi-IN"/>
    </w:rPr>
  </w:style>
  <w:style w:type="paragraph" w:customStyle="1" w:styleId="02FD281F9082480CB72438E0992D9CD4">
    <w:name w:val="02FD281F9082480CB72438E0992D9CD4"/>
    <w:rsid w:val="004A6EFC"/>
    <w:rPr>
      <w:szCs w:val="20"/>
      <w:lang w:bidi="hi-IN"/>
    </w:rPr>
  </w:style>
  <w:style w:type="paragraph" w:customStyle="1" w:styleId="940A4EA749E54A7CA678698328E33ACF">
    <w:name w:val="940A4EA749E54A7CA678698328E33ACF"/>
    <w:rsid w:val="004A6EFC"/>
    <w:rPr>
      <w:szCs w:val="20"/>
      <w:lang w:bidi="hi-IN"/>
    </w:rPr>
  </w:style>
  <w:style w:type="paragraph" w:customStyle="1" w:styleId="07A57DA256B24D839BBAF466FF4C94FE">
    <w:name w:val="07A57DA256B24D839BBAF466FF4C94FE"/>
    <w:rsid w:val="004A6EFC"/>
    <w:rPr>
      <w:szCs w:val="20"/>
      <w:lang w:bidi="hi-IN"/>
    </w:rPr>
  </w:style>
  <w:style w:type="paragraph" w:customStyle="1" w:styleId="3785D215F6404D52A829E8938A94DDA7">
    <w:name w:val="3785D215F6404D52A829E8938A94DDA7"/>
    <w:rsid w:val="004A6EFC"/>
    <w:rPr>
      <w:szCs w:val="20"/>
      <w:lang w:bidi="hi-IN"/>
    </w:rPr>
  </w:style>
  <w:style w:type="paragraph" w:customStyle="1" w:styleId="F3B5A3D7AD4A4BB4BB62A44D7B52978E">
    <w:name w:val="F3B5A3D7AD4A4BB4BB62A44D7B52978E"/>
    <w:rsid w:val="004A6EFC"/>
    <w:rPr>
      <w:szCs w:val="20"/>
      <w:lang w:bidi="hi-IN"/>
    </w:rPr>
  </w:style>
  <w:style w:type="paragraph" w:customStyle="1" w:styleId="8FB980355C53414ABE0EB6F1B303521D">
    <w:name w:val="8FB980355C53414ABE0EB6F1B303521D"/>
    <w:rsid w:val="004A6EFC"/>
    <w:rPr>
      <w:szCs w:val="20"/>
      <w:lang w:bidi="hi-IN"/>
    </w:rPr>
  </w:style>
  <w:style w:type="paragraph" w:customStyle="1" w:styleId="A84E2A375F894DCB82B296B119DDCEEF">
    <w:name w:val="A84E2A375F894DCB82B296B119DDCEEF"/>
    <w:rsid w:val="004A6EFC"/>
    <w:rPr>
      <w:szCs w:val="20"/>
      <w:lang w:bidi="hi-IN"/>
    </w:rPr>
  </w:style>
  <w:style w:type="paragraph" w:customStyle="1" w:styleId="45DFEE76E5EE449B85DA1A3894ADF388">
    <w:name w:val="45DFEE76E5EE449B85DA1A3894ADF388"/>
    <w:rsid w:val="004A6EFC"/>
    <w:rPr>
      <w:szCs w:val="20"/>
      <w:lang w:bidi="hi-IN"/>
    </w:rPr>
  </w:style>
  <w:style w:type="paragraph" w:customStyle="1" w:styleId="3DD9606CADE142688AB110579D8E94CE">
    <w:name w:val="3DD9606CADE142688AB110579D8E94CE"/>
    <w:rsid w:val="004A6EFC"/>
    <w:rPr>
      <w:szCs w:val="20"/>
      <w:lang w:bidi="hi-IN"/>
    </w:rPr>
  </w:style>
  <w:style w:type="paragraph" w:customStyle="1" w:styleId="DEB1DEFC8AC645ADA7067D8EB6342F1C">
    <w:name w:val="DEB1DEFC8AC645ADA7067D8EB6342F1C"/>
    <w:rsid w:val="004A6EFC"/>
    <w:rPr>
      <w:szCs w:val="20"/>
      <w:lang w:bidi="hi-IN"/>
    </w:rPr>
  </w:style>
  <w:style w:type="paragraph" w:customStyle="1" w:styleId="0C30428B84A449048443AE6B940F7E28">
    <w:name w:val="0C30428B84A449048443AE6B940F7E28"/>
    <w:rsid w:val="004A6EFC"/>
    <w:rPr>
      <w:szCs w:val="20"/>
      <w:lang w:bidi="hi-IN"/>
    </w:rPr>
  </w:style>
  <w:style w:type="paragraph" w:customStyle="1" w:styleId="24A827C0AA6640B1B0EFEC1FB9A74A1F">
    <w:name w:val="24A827C0AA6640B1B0EFEC1FB9A74A1F"/>
    <w:rsid w:val="004A6EFC"/>
    <w:rPr>
      <w:szCs w:val="20"/>
      <w:lang w:bidi="hi-IN"/>
    </w:rPr>
  </w:style>
  <w:style w:type="paragraph" w:customStyle="1" w:styleId="714ED4835076490D9FE431FD04B27145">
    <w:name w:val="714ED4835076490D9FE431FD04B27145"/>
    <w:rsid w:val="004A6EFC"/>
    <w:rPr>
      <w:szCs w:val="20"/>
      <w:lang w:bidi="hi-IN"/>
    </w:rPr>
  </w:style>
  <w:style w:type="paragraph" w:customStyle="1" w:styleId="76C8AE5D71B7415E8DD07BAF7C1A79EE">
    <w:name w:val="76C8AE5D71B7415E8DD07BAF7C1A79EE"/>
    <w:rsid w:val="004A6EFC"/>
    <w:rPr>
      <w:szCs w:val="20"/>
      <w:lang w:bidi="hi-IN"/>
    </w:rPr>
  </w:style>
  <w:style w:type="paragraph" w:customStyle="1" w:styleId="A7870B30B8A84EC78CD11A98E2142B69">
    <w:name w:val="A7870B30B8A84EC78CD11A98E2142B69"/>
    <w:rsid w:val="004A6EFC"/>
    <w:rPr>
      <w:szCs w:val="20"/>
      <w:lang w:bidi="hi-IN"/>
    </w:rPr>
  </w:style>
  <w:style w:type="paragraph" w:customStyle="1" w:styleId="A4CBDD9EF9CA4EF7918A1C72BFBA9B1F">
    <w:name w:val="A4CBDD9EF9CA4EF7918A1C72BFBA9B1F"/>
    <w:rsid w:val="004A6EFC"/>
    <w:rPr>
      <w:szCs w:val="20"/>
      <w:lang w:bidi="hi-IN"/>
    </w:rPr>
  </w:style>
  <w:style w:type="paragraph" w:customStyle="1" w:styleId="1F5786CFD38644F0B9CFC6B3AC92178D">
    <w:name w:val="1F5786CFD38644F0B9CFC6B3AC92178D"/>
    <w:rsid w:val="004A6EFC"/>
    <w:rPr>
      <w:szCs w:val="20"/>
      <w:lang w:bidi="hi-IN"/>
    </w:rPr>
  </w:style>
  <w:style w:type="paragraph" w:customStyle="1" w:styleId="BDB9DE75E92444B78D839662D4C94999">
    <w:name w:val="BDB9DE75E92444B78D839662D4C94999"/>
    <w:rsid w:val="004A6EFC"/>
    <w:rPr>
      <w:szCs w:val="20"/>
      <w:lang w:bidi="hi-IN"/>
    </w:rPr>
  </w:style>
  <w:style w:type="paragraph" w:customStyle="1" w:styleId="D1FD5AD3137640128584BAC8DE1E947A">
    <w:name w:val="D1FD5AD3137640128584BAC8DE1E947A"/>
    <w:rsid w:val="004A6EFC"/>
    <w:rPr>
      <w:szCs w:val="20"/>
      <w:lang w:bidi="hi-IN"/>
    </w:rPr>
  </w:style>
  <w:style w:type="paragraph" w:customStyle="1" w:styleId="2C2F5DBC649A418EA8333A36653B6904">
    <w:name w:val="2C2F5DBC649A418EA8333A36653B6904"/>
    <w:rsid w:val="004A6EFC"/>
    <w:rPr>
      <w:szCs w:val="20"/>
      <w:lang w:bidi="hi-IN"/>
    </w:rPr>
  </w:style>
  <w:style w:type="paragraph" w:customStyle="1" w:styleId="797C3E626A9549869F865A85ED0711C6">
    <w:name w:val="797C3E626A9549869F865A85ED0711C6"/>
    <w:rsid w:val="004A6EFC"/>
    <w:rPr>
      <w:szCs w:val="20"/>
      <w:lang w:bidi="hi-IN"/>
    </w:rPr>
  </w:style>
  <w:style w:type="paragraph" w:customStyle="1" w:styleId="2BAC0787808347AA8B2A9CF86CCCA190">
    <w:name w:val="2BAC0787808347AA8B2A9CF86CCCA190"/>
    <w:rsid w:val="004A6EFC"/>
    <w:rPr>
      <w:szCs w:val="20"/>
      <w:lang w:bidi="hi-IN"/>
    </w:rPr>
  </w:style>
  <w:style w:type="paragraph" w:customStyle="1" w:styleId="6ADF620FEAA247938D85C39C24A40382">
    <w:name w:val="6ADF620FEAA247938D85C39C24A40382"/>
    <w:rsid w:val="004A6EFC"/>
    <w:rPr>
      <w:szCs w:val="20"/>
      <w:lang w:bidi="hi-IN"/>
    </w:rPr>
  </w:style>
  <w:style w:type="paragraph" w:customStyle="1" w:styleId="37B7FF1667AB4925B99969A8762C64AD">
    <w:name w:val="37B7FF1667AB4925B99969A8762C64AD"/>
    <w:rsid w:val="004A6EFC"/>
    <w:rPr>
      <w:szCs w:val="20"/>
      <w:lang w:bidi="hi-IN"/>
    </w:rPr>
  </w:style>
  <w:style w:type="paragraph" w:customStyle="1" w:styleId="B0BF65B1FEB3499980B5D47014E696FB">
    <w:name w:val="B0BF65B1FEB3499980B5D47014E696FB"/>
    <w:rsid w:val="004A6EFC"/>
    <w:rPr>
      <w:szCs w:val="20"/>
      <w:lang w:bidi="hi-IN"/>
    </w:rPr>
  </w:style>
  <w:style w:type="paragraph" w:customStyle="1" w:styleId="04B6D2F9997F41BE961CF3DE7065E5B1">
    <w:name w:val="04B6D2F9997F41BE961CF3DE7065E5B1"/>
    <w:rsid w:val="004A6EFC"/>
    <w:rPr>
      <w:szCs w:val="20"/>
      <w:lang w:bidi="hi-IN"/>
    </w:rPr>
  </w:style>
  <w:style w:type="paragraph" w:customStyle="1" w:styleId="D049126F83A34E1CB908B5A0C4CA3689">
    <w:name w:val="D049126F83A34E1CB908B5A0C4CA3689"/>
    <w:rsid w:val="004A6EFC"/>
    <w:rPr>
      <w:szCs w:val="20"/>
      <w:lang w:bidi="hi-IN"/>
    </w:rPr>
  </w:style>
  <w:style w:type="paragraph" w:customStyle="1" w:styleId="9CFAB15C31764663B085A23B83A6B3CF">
    <w:name w:val="9CFAB15C31764663B085A23B83A6B3CF"/>
    <w:rsid w:val="004A6EFC"/>
    <w:rPr>
      <w:szCs w:val="20"/>
      <w:lang w:bidi="hi-IN"/>
    </w:rPr>
  </w:style>
  <w:style w:type="paragraph" w:customStyle="1" w:styleId="6416E4A23DAA4DABBD9F54C442A93805">
    <w:name w:val="6416E4A23DAA4DABBD9F54C442A93805"/>
    <w:rsid w:val="004A6EFC"/>
    <w:rPr>
      <w:szCs w:val="20"/>
      <w:lang w:bidi="hi-IN"/>
    </w:rPr>
  </w:style>
  <w:style w:type="paragraph" w:customStyle="1" w:styleId="13F3D3BBBA024B2C886D4F45B05460E1">
    <w:name w:val="13F3D3BBBA024B2C886D4F45B05460E1"/>
    <w:rsid w:val="004A6EFC"/>
    <w:rPr>
      <w:szCs w:val="20"/>
      <w:lang w:bidi="hi-IN"/>
    </w:rPr>
  </w:style>
  <w:style w:type="paragraph" w:customStyle="1" w:styleId="732A064430E24016962FEA4DCB890C3F">
    <w:name w:val="732A064430E24016962FEA4DCB890C3F"/>
    <w:rsid w:val="004A6EFC"/>
    <w:rPr>
      <w:szCs w:val="20"/>
      <w:lang w:bidi="hi-IN"/>
    </w:rPr>
  </w:style>
  <w:style w:type="paragraph" w:customStyle="1" w:styleId="FC578B3616EF45A0A632160CBE91C0C7">
    <w:name w:val="FC578B3616EF45A0A632160CBE91C0C7"/>
    <w:rsid w:val="004A6EFC"/>
    <w:rPr>
      <w:szCs w:val="20"/>
      <w:lang w:bidi="hi-IN"/>
    </w:rPr>
  </w:style>
  <w:style w:type="paragraph" w:customStyle="1" w:styleId="C4E3EE5A9D2944F6921366178EC0DDE9">
    <w:name w:val="C4E3EE5A9D2944F6921366178EC0DDE9"/>
    <w:rsid w:val="004A6EFC"/>
    <w:rPr>
      <w:szCs w:val="20"/>
      <w:lang w:bidi="hi-IN"/>
    </w:rPr>
  </w:style>
  <w:style w:type="paragraph" w:customStyle="1" w:styleId="3F8B0A142BAE4692A7AB851805E9CC3B">
    <w:name w:val="3F8B0A142BAE4692A7AB851805E9CC3B"/>
    <w:rsid w:val="004A6EFC"/>
    <w:rPr>
      <w:szCs w:val="20"/>
      <w:lang w:bidi="hi-IN"/>
    </w:rPr>
  </w:style>
  <w:style w:type="paragraph" w:customStyle="1" w:styleId="250F5D2277A244EE8FCCB21BD4BDB5CF">
    <w:name w:val="250F5D2277A244EE8FCCB21BD4BDB5CF"/>
    <w:rsid w:val="004A6EFC"/>
    <w:rPr>
      <w:szCs w:val="20"/>
      <w:lang w:bidi="hi-IN"/>
    </w:rPr>
  </w:style>
  <w:style w:type="paragraph" w:customStyle="1" w:styleId="852B2B1ED9F3471583CE4A6B96D5808B">
    <w:name w:val="852B2B1ED9F3471583CE4A6B96D5808B"/>
    <w:rsid w:val="004A6EFC"/>
    <w:rPr>
      <w:szCs w:val="20"/>
      <w:lang w:bidi="hi-IN"/>
    </w:rPr>
  </w:style>
  <w:style w:type="paragraph" w:customStyle="1" w:styleId="8955489900604173B724CEAA07D06537">
    <w:name w:val="8955489900604173B724CEAA07D06537"/>
    <w:rsid w:val="004A6EFC"/>
    <w:rPr>
      <w:szCs w:val="20"/>
      <w:lang w:bidi="hi-IN"/>
    </w:rPr>
  </w:style>
  <w:style w:type="paragraph" w:customStyle="1" w:styleId="628CDE5977A249F8BF876474EE1DB308">
    <w:name w:val="628CDE5977A249F8BF876474EE1DB308"/>
    <w:rsid w:val="004A6EFC"/>
    <w:rPr>
      <w:szCs w:val="20"/>
      <w:lang w:bidi="hi-IN"/>
    </w:rPr>
  </w:style>
  <w:style w:type="paragraph" w:customStyle="1" w:styleId="5CF4E4AB37034E76A167CF364081F75E">
    <w:name w:val="5CF4E4AB37034E76A167CF364081F75E"/>
    <w:rsid w:val="004A6EFC"/>
    <w:rPr>
      <w:szCs w:val="20"/>
      <w:lang w:bidi="hi-IN"/>
    </w:rPr>
  </w:style>
  <w:style w:type="paragraph" w:customStyle="1" w:styleId="EFCD9C0543BA4031A46918C0E5D4ECBC">
    <w:name w:val="EFCD9C0543BA4031A46918C0E5D4ECBC"/>
    <w:rsid w:val="004A6EFC"/>
    <w:rPr>
      <w:szCs w:val="20"/>
      <w:lang w:bidi="hi-IN"/>
    </w:rPr>
  </w:style>
  <w:style w:type="paragraph" w:customStyle="1" w:styleId="BCB1E238B8434DFDB702296ED81C7424">
    <w:name w:val="BCB1E238B8434DFDB702296ED81C7424"/>
    <w:rsid w:val="004A6EFC"/>
    <w:rPr>
      <w:szCs w:val="20"/>
      <w:lang w:bidi="hi-IN"/>
    </w:rPr>
  </w:style>
  <w:style w:type="paragraph" w:customStyle="1" w:styleId="9E6B105298A14E01BE51583E77597179">
    <w:name w:val="9E6B105298A14E01BE51583E77597179"/>
    <w:rsid w:val="004A6EFC"/>
    <w:rPr>
      <w:szCs w:val="20"/>
      <w:lang w:bidi="hi-IN"/>
    </w:rPr>
  </w:style>
  <w:style w:type="paragraph" w:customStyle="1" w:styleId="3478C6A2CC34472CB847F02BE73B9D48">
    <w:name w:val="3478C6A2CC34472CB847F02BE73B9D48"/>
    <w:rsid w:val="004A6EFC"/>
    <w:rPr>
      <w:szCs w:val="20"/>
      <w:lang w:bidi="hi-IN"/>
    </w:rPr>
  </w:style>
  <w:style w:type="paragraph" w:customStyle="1" w:styleId="A82B4AD0EAC747FE8E8F743A8B33A75A">
    <w:name w:val="A82B4AD0EAC747FE8E8F743A8B33A75A"/>
    <w:rsid w:val="004A6EFC"/>
    <w:rPr>
      <w:szCs w:val="20"/>
      <w:lang w:bidi="hi-IN"/>
    </w:rPr>
  </w:style>
  <w:style w:type="paragraph" w:customStyle="1" w:styleId="5FEE3DDB1AF9422D88311814A5325759">
    <w:name w:val="5FEE3DDB1AF9422D88311814A5325759"/>
    <w:rsid w:val="004A6EFC"/>
    <w:rPr>
      <w:szCs w:val="20"/>
      <w:lang w:bidi="hi-IN"/>
    </w:rPr>
  </w:style>
  <w:style w:type="paragraph" w:customStyle="1" w:styleId="0AE07A2DCD1240028B426F6B124B613A">
    <w:name w:val="0AE07A2DCD1240028B426F6B124B613A"/>
    <w:rsid w:val="004A6EFC"/>
    <w:rPr>
      <w:szCs w:val="20"/>
      <w:lang w:bidi="hi-IN"/>
    </w:rPr>
  </w:style>
  <w:style w:type="paragraph" w:customStyle="1" w:styleId="01F1B71D7D0C41AAB3136FA415DD958E">
    <w:name w:val="01F1B71D7D0C41AAB3136FA415DD958E"/>
    <w:rsid w:val="004A6EFC"/>
    <w:rPr>
      <w:szCs w:val="20"/>
      <w:lang w:bidi="hi-IN"/>
    </w:rPr>
  </w:style>
  <w:style w:type="paragraph" w:customStyle="1" w:styleId="B14A8547C46744F4A58293F1340FF35F">
    <w:name w:val="B14A8547C46744F4A58293F1340FF35F"/>
    <w:rsid w:val="004A6EFC"/>
    <w:rPr>
      <w:szCs w:val="20"/>
      <w:lang w:bidi="hi-IN"/>
    </w:rPr>
  </w:style>
  <w:style w:type="paragraph" w:customStyle="1" w:styleId="77096996EF694114801764F0C47BB16F">
    <w:name w:val="77096996EF694114801764F0C47BB16F"/>
    <w:rsid w:val="004A6EFC"/>
    <w:rPr>
      <w:szCs w:val="20"/>
      <w:lang w:bidi="hi-IN"/>
    </w:rPr>
  </w:style>
  <w:style w:type="paragraph" w:customStyle="1" w:styleId="6FE9FC741F024733AD3733603206ACD6">
    <w:name w:val="6FE9FC741F024733AD3733603206ACD6"/>
    <w:rsid w:val="004A6EFC"/>
    <w:rPr>
      <w:szCs w:val="20"/>
      <w:lang w:bidi="hi-IN"/>
    </w:rPr>
  </w:style>
  <w:style w:type="paragraph" w:customStyle="1" w:styleId="8D4FF9AEF9F341C6BCAF61E0A21A5BA0">
    <w:name w:val="8D4FF9AEF9F341C6BCAF61E0A21A5BA0"/>
    <w:rsid w:val="004A6EFC"/>
    <w:rPr>
      <w:szCs w:val="20"/>
      <w:lang w:bidi="hi-IN"/>
    </w:rPr>
  </w:style>
  <w:style w:type="paragraph" w:customStyle="1" w:styleId="414C6428E68043B8935B7B2EF205846B">
    <w:name w:val="414C6428E68043B8935B7B2EF205846B"/>
    <w:rsid w:val="004A6EFC"/>
    <w:rPr>
      <w:szCs w:val="20"/>
      <w:lang w:bidi="hi-IN"/>
    </w:rPr>
  </w:style>
  <w:style w:type="paragraph" w:customStyle="1" w:styleId="C6BCC1C07A2A4E04BF313C90D797B3E1">
    <w:name w:val="C6BCC1C07A2A4E04BF313C90D797B3E1"/>
    <w:rsid w:val="004A6EFC"/>
    <w:rPr>
      <w:szCs w:val="20"/>
      <w:lang w:bidi="hi-IN"/>
    </w:rPr>
  </w:style>
  <w:style w:type="paragraph" w:customStyle="1" w:styleId="2E9359EA81E24CC8829D1879EFE70AF8">
    <w:name w:val="2E9359EA81E24CC8829D1879EFE70AF8"/>
    <w:rsid w:val="004A6EFC"/>
    <w:rPr>
      <w:szCs w:val="20"/>
      <w:lang w:bidi="hi-IN"/>
    </w:rPr>
  </w:style>
  <w:style w:type="paragraph" w:customStyle="1" w:styleId="C70FDBBE15CE48B0A0E477883D0B6626">
    <w:name w:val="C70FDBBE15CE48B0A0E477883D0B6626"/>
    <w:rsid w:val="001373F5"/>
    <w:rPr>
      <w:szCs w:val="20"/>
      <w:lang w:bidi="hi-IN"/>
    </w:rPr>
  </w:style>
  <w:style w:type="paragraph" w:customStyle="1" w:styleId="785788577BF147B687AB774CBBED998E">
    <w:name w:val="785788577BF147B687AB774CBBED998E"/>
    <w:rsid w:val="001373F5"/>
    <w:rPr>
      <w:szCs w:val="20"/>
      <w:lang w:bidi="hi-IN"/>
    </w:rPr>
  </w:style>
  <w:style w:type="paragraph" w:customStyle="1" w:styleId="193D02C7B403461CA366B013F9EE9D05">
    <w:name w:val="193D02C7B403461CA366B013F9EE9D05"/>
    <w:rsid w:val="001373F5"/>
    <w:rPr>
      <w:szCs w:val="20"/>
      <w:lang w:bidi="hi-IN"/>
    </w:rPr>
  </w:style>
  <w:style w:type="paragraph" w:customStyle="1" w:styleId="9E0638448C68416ABED05F0D7F399101">
    <w:name w:val="9E0638448C68416ABED05F0D7F399101"/>
    <w:rsid w:val="001373F5"/>
    <w:rPr>
      <w:szCs w:val="20"/>
      <w:lang w:bidi="hi-IN"/>
    </w:rPr>
  </w:style>
  <w:style w:type="paragraph" w:customStyle="1" w:styleId="F665D5C807304C94A7E66D743356323D">
    <w:name w:val="F665D5C807304C94A7E66D743356323D"/>
    <w:rsid w:val="001373F5"/>
    <w:rPr>
      <w:szCs w:val="20"/>
      <w:lang w:bidi="hi-IN"/>
    </w:rPr>
  </w:style>
  <w:style w:type="paragraph" w:customStyle="1" w:styleId="A48CB89A45CE40ECBC2AF8919D5733D7">
    <w:name w:val="A48CB89A45CE40ECBC2AF8919D5733D7"/>
    <w:rsid w:val="001373F5"/>
    <w:rPr>
      <w:szCs w:val="20"/>
      <w:lang w:bidi="hi-IN"/>
    </w:rPr>
  </w:style>
  <w:style w:type="paragraph" w:customStyle="1" w:styleId="DDD195C4B7234D6DB6BF01B08E8111A6">
    <w:name w:val="DDD195C4B7234D6DB6BF01B08E8111A6"/>
    <w:rsid w:val="00CC588A"/>
    <w:rPr>
      <w:szCs w:val="20"/>
      <w:lang w:bidi="hi-IN"/>
    </w:rPr>
  </w:style>
  <w:style w:type="paragraph" w:customStyle="1" w:styleId="84B8196CA48B4F248630F4369D299CC3">
    <w:name w:val="84B8196CA48B4F248630F4369D299CC3"/>
    <w:rsid w:val="00CC588A"/>
    <w:rPr>
      <w:szCs w:val="20"/>
      <w:lang w:bidi="hi-IN"/>
    </w:rPr>
  </w:style>
  <w:style w:type="paragraph" w:customStyle="1" w:styleId="03E37423AF9F4472839B59F707866EDB">
    <w:name w:val="03E37423AF9F4472839B59F707866EDB"/>
    <w:rsid w:val="00972410"/>
    <w:pPr>
      <w:spacing w:after="160" w:line="259" w:lineRule="auto"/>
    </w:pPr>
  </w:style>
  <w:style w:type="paragraph" w:customStyle="1" w:styleId="2A9A3967EF4149B2B303668A86B76CCE">
    <w:name w:val="2A9A3967EF4149B2B303668A86B76CCE"/>
    <w:rsid w:val="00972410"/>
    <w:pPr>
      <w:spacing w:after="160" w:line="259" w:lineRule="auto"/>
    </w:pPr>
  </w:style>
  <w:style w:type="paragraph" w:customStyle="1" w:styleId="F8C72C9D17A440C99B6E3FC90F8A859D">
    <w:name w:val="F8C72C9D17A440C99B6E3FC90F8A859D"/>
    <w:rsid w:val="00972410"/>
    <w:pPr>
      <w:spacing w:after="160" w:line="259" w:lineRule="auto"/>
    </w:pPr>
  </w:style>
  <w:style w:type="paragraph" w:customStyle="1" w:styleId="83C8C6C198424D16860C22914C750FE5">
    <w:name w:val="83C8C6C198424D16860C22914C750FE5"/>
    <w:rsid w:val="00972410"/>
    <w:pPr>
      <w:spacing w:after="160" w:line="259" w:lineRule="auto"/>
    </w:pPr>
  </w:style>
  <w:style w:type="paragraph" w:customStyle="1" w:styleId="5C73A77A22EA43DBA46DA4079D977A50">
    <w:name w:val="5C73A77A22EA43DBA46DA4079D977A50"/>
    <w:rsid w:val="00972410"/>
    <w:pPr>
      <w:spacing w:after="160" w:line="259" w:lineRule="auto"/>
    </w:pPr>
  </w:style>
  <w:style w:type="paragraph" w:customStyle="1" w:styleId="8E2863D180D04DC78B681E8D23DC7171">
    <w:name w:val="8E2863D180D04DC78B681E8D23DC7171"/>
    <w:rsid w:val="00972410"/>
    <w:pPr>
      <w:spacing w:after="160" w:line="259" w:lineRule="auto"/>
    </w:pPr>
  </w:style>
  <w:style w:type="paragraph" w:customStyle="1" w:styleId="A78F1BADCEA665489775A75B32976B5E">
    <w:name w:val="A78F1BADCEA665489775A75B32976B5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A6190E1AF593444A2DB8E371ACCC834">
    <w:name w:val="3A6190E1AF593444A2DB8E371ACCC83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B430CC6BB2F1F4CB8725613A4196254">
    <w:name w:val="EB430CC6BB2F1F4CB8725613A419625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6BAC81E0C8E3B4CB0EC67BAD8EA04CA">
    <w:name w:val="C6BAC81E0C8E3B4CB0EC67BAD8EA04C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5824EB51A054A42800A58454F05B53F">
    <w:name w:val="D5824EB51A054A42800A58454F05B53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CE4300B5AC95B4E988C9D0348D05963">
    <w:name w:val="7CE4300B5AC95B4E988C9D0348D059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071626B991B04A9C361A5AEDCE7541">
    <w:name w:val="C3071626B991B04A9C361A5AEDCE754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45007FA3A68FF47886543EE6DE45A19">
    <w:name w:val="D45007FA3A68FF47886543EE6DE45A1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90C380E3A84954685D1B8632CD06CE1">
    <w:name w:val="790C380E3A84954685D1B8632CD06CE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E3F29E25C2C8A458E4332B05F84D063">
    <w:name w:val="9E3F29E25C2C8A458E4332B05F84D0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B76DB96B9C1564B9F65CA8AEF43059A">
    <w:name w:val="1B76DB96B9C1564B9F65CA8AEF43059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20C069EF6479A46ACA1F3E78384E2AD">
    <w:name w:val="D20C069EF6479A46ACA1F3E78384E2A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A94DD8575D1DFA459B5983D2F822DD79">
    <w:name w:val="A94DD8575D1DFA459B5983D2F822DD7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FF1282B997B20429CDE5CF610FF43F5">
    <w:name w:val="6FF1282B997B20429CDE5CF610FF43F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551787A83EE1746BEF7A32AAC5B2BEA">
    <w:name w:val="C551787A83EE1746BEF7A32AAC5B2BE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1EE74FC7377BD45810E69C9E290519B">
    <w:name w:val="F1EE74FC7377BD45810E69C9E290519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D305C3C32F6934D8CF32C2952A5858C">
    <w:name w:val="7D305C3C32F6934D8CF32C2952A5858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9D9CBE5286B314CA8A8653B03932867">
    <w:name w:val="E9D9CBE5286B314CA8A8653B03932867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9741229FC9F9B4A97FE9685516DA0A1">
    <w:name w:val="09741229FC9F9B4A97FE9685516DA0A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AD9C527C54EB945B63EECAAE407DD4F">
    <w:name w:val="6AD9C527C54EB945B63EECAAE407DD4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E9280665BC1042B388176EC146BEE3">
    <w:name w:val="4BE9280665BC1042B388176EC146BEE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537D0BD81C2E64AAFED351D8DD16E2B">
    <w:name w:val="0537D0BD81C2E64AAFED351D8DD16E2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CD6B450EEAF14A81CE394D29587A2C">
    <w:name w:val="C3CD6B450EEAF14A81CE394D29587A2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9DFD4157A38EE4DB1468B41A975D091">
    <w:name w:val="99DFD4157A38EE4DB1468B41A975D09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4788F1845EE53498C082AA3A3FF8540">
    <w:name w:val="94788F1845EE53498C082AA3A3FF854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90CF195682E064C8FDF1622DB7FB218">
    <w:name w:val="190CF195682E064C8FDF1622DB7FB21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79DAB38B13C6547868A1DE1079731F8">
    <w:name w:val="F79DAB38B13C6547868A1DE1079731F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2CF02C2F18D9984E8210B8ED3EA5308D">
    <w:name w:val="2CF02C2F18D9984E8210B8ED3EA5308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7E9CA12D051A741A1692BEB5E9141BE">
    <w:name w:val="D7E9CA12D051A741A1692BEB5E9141B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549601838940C4299064C20220C5038">
    <w:name w:val="F549601838940C4299064C20220C503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90BFACE2229748B714FFF9589F7B1E">
    <w:name w:val="4B90BFACE2229748B714FFF9589F7B1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A0A734A34D0DA43898148903E1D048E">
    <w:name w:val="9A0A734A34D0DA43898148903E1D048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4EAAA2711B3FA46AE280A07FE73E9DC">
    <w:name w:val="84EAAA2711B3FA46AE280A07FE73E9D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81F094D7C9B1D4BA1197E121CC9ADC0">
    <w:name w:val="381F094D7C9B1D4BA1197E121CC9ADC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CF04D350568504282C55B4D1E910843">
    <w:name w:val="0CF04D350568504282C55B4D1E91084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16BE09120082B46BFF578187A731B05">
    <w:name w:val="816BE09120082B46BFF578187A731B0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89E7898B5CC4426BE0AA7120B86AA5F">
    <w:name w:val="489E7898B5CC4426BE0AA7120B86AA5F"/>
    <w:rsid w:val="00EF3B34"/>
    <w:pPr>
      <w:spacing w:after="160" w:line="259" w:lineRule="auto"/>
    </w:pPr>
    <w:rPr>
      <w:lang w:val="en-IN" w:eastAsia="en-IN"/>
    </w:rPr>
  </w:style>
  <w:style w:type="paragraph" w:customStyle="1" w:styleId="EFC90F5C78D9416E8E30981692D21EB9">
    <w:name w:val="EFC90F5C78D9416E8E30981692D21EB9"/>
    <w:rsid w:val="00EF3B34"/>
    <w:pPr>
      <w:spacing w:after="160" w:line="259" w:lineRule="auto"/>
    </w:pPr>
    <w:rPr>
      <w:lang w:val="en-IN" w:eastAsia="en-IN"/>
    </w:rPr>
  </w:style>
  <w:style w:type="paragraph" w:customStyle="1" w:styleId="27978AE7C24341FC82C6CF334DEDE6F2">
    <w:name w:val="27978AE7C24341FC82C6CF334DEDE6F2"/>
    <w:rsid w:val="00EF3B34"/>
    <w:pPr>
      <w:spacing w:after="160" w:line="259" w:lineRule="auto"/>
    </w:pPr>
    <w:rPr>
      <w:lang w:val="en-IN" w:eastAsia="en-IN"/>
    </w:rPr>
  </w:style>
  <w:style w:type="paragraph" w:customStyle="1" w:styleId="D184138C72894344AAD266BBCB323C03">
    <w:name w:val="D184138C72894344AAD266BBCB323C03"/>
    <w:rsid w:val="00EF3B34"/>
    <w:pPr>
      <w:spacing w:after="160" w:line="259" w:lineRule="auto"/>
    </w:pPr>
    <w:rPr>
      <w:lang w:val="en-IN" w:eastAsia="en-IN"/>
    </w:rPr>
  </w:style>
  <w:style w:type="paragraph" w:customStyle="1" w:styleId="BC14A21201B846C3B767CBCA063DF670">
    <w:name w:val="BC14A21201B846C3B767CBCA063DF670"/>
    <w:rsid w:val="00EF3B34"/>
    <w:pPr>
      <w:spacing w:after="160" w:line="259" w:lineRule="auto"/>
    </w:pPr>
    <w:rPr>
      <w:lang w:val="en-IN" w:eastAsia="en-IN"/>
    </w:rPr>
  </w:style>
  <w:style w:type="paragraph" w:customStyle="1" w:styleId="031C7820895245F9BB03638FF64A1558">
    <w:name w:val="031C7820895245F9BB03638FF64A1558"/>
    <w:rsid w:val="00EF3B34"/>
    <w:pPr>
      <w:spacing w:after="160" w:line="259" w:lineRule="auto"/>
    </w:pPr>
    <w:rPr>
      <w:lang w:val="en-IN" w:eastAsia="en-IN"/>
    </w:rPr>
  </w:style>
  <w:style w:type="paragraph" w:customStyle="1" w:styleId="C7A05A81A75A4E24B08449149936ABF9">
    <w:name w:val="C7A05A81A75A4E24B08449149936ABF9"/>
    <w:rsid w:val="00EF3B34"/>
    <w:pPr>
      <w:spacing w:after="160" w:line="259" w:lineRule="auto"/>
    </w:pPr>
    <w:rPr>
      <w:lang w:val="en-IN" w:eastAsia="en-IN"/>
    </w:rPr>
  </w:style>
  <w:style w:type="paragraph" w:customStyle="1" w:styleId="D109714722134B13B973D685D9F3EF62">
    <w:name w:val="D109714722134B13B973D685D9F3EF62"/>
    <w:rsid w:val="00EF3B34"/>
    <w:pPr>
      <w:spacing w:after="160" w:line="259" w:lineRule="auto"/>
    </w:pPr>
    <w:rPr>
      <w:lang w:val="en-IN" w:eastAsia="en-IN"/>
    </w:rPr>
  </w:style>
  <w:style w:type="paragraph" w:customStyle="1" w:styleId="54FBC859B0A5499C9B7ECCA9D00C98AC">
    <w:name w:val="54FBC859B0A5499C9B7ECCA9D00C98AC"/>
    <w:rsid w:val="00EF3B34"/>
    <w:pPr>
      <w:spacing w:after="160" w:line="259" w:lineRule="auto"/>
    </w:pPr>
    <w:rPr>
      <w:lang w:val="en-IN" w:eastAsia="en-IN"/>
    </w:rPr>
  </w:style>
  <w:style w:type="paragraph" w:customStyle="1" w:styleId="F53F49E4838C4351BFE9DD354C9EA31B">
    <w:name w:val="F53F49E4838C4351BFE9DD354C9EA31B"/>
    <w:rsid w:val="00EF3B34"/>
    <w:pPr>
      <w:spacing w:after="160" w:line="259" w:lineRule="auto"/>
    </w:pPr>
    <w:rPr>
      <w:lang w:val="en-IN" w:eastAsia="en-IN"/>
    </w:rPr>
  </w:style>
  <w:style w:type="paragraph" w:customStyle="1" w:styleId="3470C5DCCA6346DDBA50D1D42EDADB85">
    <w:name w:val="3470C5DCCA6346DDBA50D1D42EDADB85"/>
    <w:rsid w:val="00EF3B34"/>
    <w:pPr>
      <w:spacing w:after="160" w:line="259" w:lineRule="auto"/>
    </w:pPr>
    <w:rPr>
      <w:lang w:val="en-IN" w:eastAsia="en-IN"/>
    </w:rPr>
  </w:style>
  <w:style w:type="paragraph" w:customStyle="1" w:styleId="29644ADDAB6241F8A4857F4D311152F5">
    <w:name w:val="29644ADDAB6241F8A4857F4D311152F5"/>
    <w:rsid w:val="00EF3B34"/>
    <w:pPr>
      <w:spacing w:after="160" w:line="259" w:lineRule="auto"/>
    </w:pPr>
    <w:rPr>
      <w:lang w:val="en-IN" w:eastAsia="en-IN"/>
    </w:rPr>
  </w:style>
  <w:style w:type="paragraph" w:customStyle="1" w:styleId="250DFAD16AA04737B639D7042B3E615E">
    <w:name w:val="250DFAD16AA04737B639D7042B3E615E"/>
    <w:rsid w:val="00EF3B34"/>
    <w:pPr>
      <w:spacing w:after="160" w:line="259" w:lineRule="auto"/>
    </w:pPr>
    <w:rPr>
      <w:lang w:val="en-IN" w:eastAsia="en-IN"/>
    </w:rPr>
  </w:style>
  <w:style w:type="paragraph" w:customStyle="1" w:styleId="35BA88DAD4414F71B6D947A6664489DA">
    <w:name w:val="35BA88DAD4414F71B6D947A6664489DA"/>
    <w:rsid w:val="00EF3B34"/>
    <w:pPr>
      <w:spacing w:after="160" w:line="259" w:lineRule="auto"/>
    </w:pPr>
    <w:rPr>
      <w:lang w:val="en-IN" w:eastAsia="en-IN"/>
    </w:rPr>
  </w:style>
  <w:style w:type="paragraph" w:customStyle="1" w:styleId="C63C6BD58DAB4652803DD2EFEB896AE1">
    <w:name w:val="C63C6BD58DAB4652803DD2EFEB896AE1"/>
    <w:rsid w:val="00EF3B34"/>
    <w:pPr>
      <w:spacing w:after="160" w:line="259" w:lineRule="auto"/>
    </w:pPr>
    <w:rPr>
      <w:lang w:val="en-IN" w:eastAsia="en-IN"/>
    </w:rPr>
  </w:style>
  <w:style w:type="paragraph" w:customStyle="1" w:styleId="29033CE48B95474BA5EDFF6C05A5001E">
    <w:name w:val="29033CE48B95474BA5EDFF6C05A5001E"/>
    <w:rsid w:val="00EF3B34"/>
    <w:pPr>
      <w:spacing w:after="160" w:line="259" w:lineRule="auto"/>
    </w:pPr>
    <w:rPr>
      <w:lang w:val="en-IN" w:eastAsia="en-IN"/>
    </w:rPr>
  </w:style>
  <w:style w:type="paragraph" w:customStyle="1" w:styleId="223E81B547324C258248D662E9C831BF">
    <w:name w:val="223E81B547324C258248D662E9C831BF"/>
    <w:rsid w:val="00EF3B34"/>
    <w:pPr>
      <w:spacing w:after="160" w:line="259" w:lineRule="auto"/>
    </w:pPr>
    <w:rPr>
      <w:lang w:val="en-IN" w:eastAsia="en-IN"/>
    </w:rPr>
  </w:style>
  <w:style w:type="paragraph" w:customStyle="1" w:styleId="AEF3FD172CA247DA9C859D138A9B0439">
    <w:name w:val="AEF3FD172CA247DA9C859D138A9B0439"/>
    <w:rsid w:val="00EF3B34"/>
    <w:pPr>
      <w:spacing w:after="160" w:line="259" w:lineRule="auto"/>
    </w:pPr>
    <w:rPr>
      <w:lang w:val="en-IN" w:eastAsia="en-IN"/>
    </w:rPr>
  </w:style>
  <w:style w:type="paragraph" w:customStyle="1" w:styleId="9958CB3C2C99412FB5332D0883D0E6FB">
    <w:name w:val="9958CB3C2C99412FB5332D0883D0E6FB"/>
    <w:rsid w:val="00EF3B34"/>
    <w:pPr>
      <w:spacing w:after="160" w:line="259" w:lineRule="auto"/>
    </w:pPr>
    <w:rPr>
      <w:lang w:val="en-IN" w:eastAsia="en-IN"/>
    </w:rPr>
  </w:style>
  <w:style w:type="paragraph" w:customStyle="1" w:styleId="5BBB65C0F83446F98D0B1545DF224B68">
    <w:name w:val="5BBB65C0F83446F98D0B1545DF224B68"/>
    <w:rsid w:val="00EF3B34"/>
    <w:pPr>
      <w:spacing w:after="160" w:line="259" w:lineRule="auto"/>
    </w:pPr>
    <w:rPr>
      <w:lang w:val="en-IN" w:eastAsia="en-IN"/>
    </w:rPr>
  </w:style>
  <w:style w:type="paragraph" w:customStyle="1" w:styleId="D8B15F6049F647E9AB6D66A28AFCDC84">
    <w:name w:val="D8B15F6049F647E9AB6D66A28AFCDC84"/>
    <w:rsid w:val="00EF3B34"/>
    <w:pPr>
      <w:spacing w:after="160" w:line="259" w:lineRule="auto"/>
    </w:pPr>
    <w:rPr>
      <w:lang w:val="en-IN" w:eastAsia="en-IN"/>
    </w:rPr>
  </w:style>
  <w:style w:type="paragraph" w:customStyle="1" w:styleId="322BD11677F94757AB455F5365143E21">
    <w:name w:val="322BD11677F94757AB455F5365143E21"/>
    <w:rsid w:val="00EF3B34"/>
    <w:pPr>
      <w:spacing w:after="160" w:line="259" w:lineRule="auto"/>
    </w:pPr>
    <w:rPr>
      <w:lang w:val="en-IN" w:eastAsia="en-IN"/>
    </w:rPr>
  </w:style>
  <w:style w:type="paragraph" w:customStyle="1" w:styleId="F303DAF33853457A8B16FC617CBE024B">
    <w:name w:val="F303DAF33853457A8B16FC617CBE024B"/>
    <w:rsid w:val="00EF3B34"/>
    <w:pPr>
      <w:spacing w:after="160" w:line="259" w:lineRule="auto"/>
    </w:pPr>
    <w:rPr>
      <w:lang w:val="en-IN" w:eastAsia="en-IN"/>
    </w:rPr>
  </w:style>
  <w:style w:type="paragraph" w:customStyle="1" w:styleId="24353CDC7E6C488DBB6B504288CB4D88">
    <w:name w:val="24353CDC7E6C488DBB6B504288CB4D88"/>
    <w:rsid w:val="00EF3B34"/>
    <w:pPr>
      <w:spacing w:after="160" w:line="259" w:lineRule="auto"/>
    </w:pPr>
    <w:rPr>
      <w:lang w:val="en-IN" w:eastAsia="en-IN"/>
    </w:rPr>
  </w:style>
  <w:style w:type="paragraph" w:customStyle="1" w:styleId="2AE960EB2A0C4E98B134A8CE8F4EB32F">
    <w:name w:val="2AE960EB2A0C4E98B134A8CE8F4EB32F"/>
    <w:rsid w:val="00EF3B34"/>
    <w:pPr>
      <w:spacing w:after="160" w:line="259" w:lineRule="auto"/>
    </w:pPr>
    <w:rPr>
      <w:lang w:val="en-IN" w:eastAsia="en-IN"/>
    </w:rPr>
  </w:style>
  <w:style w:type="paragraph" w:customStyle="1" w:styleId="6AAAD07484104C3A8B4BEF1B51097473">
    <w:name w:val="6AAAD07484104C3A8B4BEF1B51097473"/>
    <w:rsid w:val="00EF3B34"/>
    <w:pPr>
      <w:spacing w:after="160" w:line="259" w:lineRule="auto"/>
    </w:pPr>
    <w:rPr>
      <w:lang w:val="en-IN" w:eastAsia="en-IN"/>
    </w:rPr>
  </w:style>
  <w:style w:type="paragraph" w:customStyle="1" w:styleId="FC6F959CFBA1488BACF4CB2A96E93FC8">
    <w:name w:val="FC6F959CFBA1488BACF4CB2A96E93FC8"/>
    <w:rsid w:val="00EF3B34"/>
    <w:pPr>
      <w:spacing w:after="160" w:line="259" w:lineRule="auto"/>
    </w:pPr>
    <w:rPr>
      <w:lang w:val="en-IN" w:eastAsia="en-IN"/>
    </w:rPr>
  </w:style>
  <w:style w:type="paragraph" w:customStyle="1" w:styleId="D2259DD9C7B54C059FDBB5E9827660F5">
    <w:name w:val="D2259DD9C7B54C059FDBB5E9827660F5"/>
    <w:rsid w:val="00EF3B34"/>
    <w:pPr>
      <w:spacing w:after="160" w:line="259" w:lineRule="auto"/>
    </w:pPr>
    <w:rPr>
      <w:lang w:val="en-IN" w:eastAsia="en-IN"/>
    </w:rPr>
  </w:style>
  <w:style w:type="paragraph" w:customStyle="1" w:styleId="4DD9A098986841BCBC469F1CD3B16E62">
    <w:name w:val="4DD9A098986841BCBC469F1CD3B16E62"/>
    <w:rsid w:val="00EF3B34"/>
    <w:pPr>
      <w:spacing w:after="160" w:line="259" w:lineRule="auto"/>
    </w:pPr>
    <w:rPr>
      <w:lang w:val="en-IN" w:eastAsia="en-IN"/>
    </w:rPr>
  </w:style>
  <w:style w:type="paragraph" w:customStyle="1" w:styleId="51A56ACABA4748209D96175B950F80F8">
    <w:name w:val="51A56ACABA4748209D96175B950F80F8"/>
    <w:rsid w:val="00EF3B34"/>
    <w:pPr>
      <w:spacing w:after="160" w:line="259" w:lineRule="auto"/>
    </w:pPr>
    <w:rPr>
      <w:lang w:val="en-IN" w:eastAsia="en-IN"/>
    </w:rPr>
  </w:style>
  <w:style w:type="paragraph" w:customStyle="1" w:styleId="5C81C5B97CE64485BDD1B734D14C96DA">
    <w:name w:val="5C81C5B97CE64485BDD1B734D14C96DA"/>
    <w:rsid w:val="00EF3B34"/>
    <w:pPr>
      <w:spacing w:after="160" w:line="259" w:lineRule="auto"/>
    </w:pPr>
    <w:rPr>
      <w:lang w:val="en-IN" w:eastAsia="en-IN"/>
    </w:rPr>
  </w:style>
  <w:style w:type="paragraph" w:customStyle="1" w:styleId="E15BC8C8E4044B77A31E05B0D8B06428">
    <w:name w:val="E15BC8C8E4044B77A31E05B0D8B06428"/>
    <w:rsid w:val="00EF3B34"/>
    <w:pPr>
      <w:spacing w:after="160" w:line="259" w:lineRule="auto"/>
    </w:pPr>
    <w:rPr>
      <w:lang w:val="en-IN" w:eastAsia="en-IN"/>
    </w:rPr>
  </w:style>
  <w:style w:type="paragraph" w:customStyle="1" w:styleId="A160097C87174C72AB2EBE1EB60F1868">
    <w:name w:val="A160097C87174C72AB2EBE1EB60F1868"/>
    <w:rsid w:val="00EF3B34"/>
    <w:pPr>
      <w:spacing w:after="160" w:line="259" w:lineRule="auto"/>
    </w:pPr>
    <w:rPr>
      <w:lang w:val="en-IN" w:eastAsia="en-IN"/>
    </w:rPr>
  </w:style>
  <w:style w:type="paragraph" w:customStyle="1" w:styleId="A6EC091D252B4E08BE7B79EDE99A1D62">
    <w:name w:val="A6EC091D252B4E08BE7B79EDE99A1D62"/>
    <w:rsid w:val="00EF3B34"/>
    <w:pPr>
      <w:spacing w:after="160" w:line="259" w:lineRule="auto"/>
    </w:pPr>
    <w:rPr>
      <w:lang w:val="en-IN" w:eastAsia="en-IN"/>
    </w:rPr>
  </w:style>
  <w:style w:type="paragraph" w:customStyle="1" w:styleId="AAAEFF6A85844A6898DFF5A48E245CDE">
    <w:name w:val="AAAEFF6A85844A6898DFF5A48E245CDE"/>
    <w:rsid w:val="00EF3B34"/>
    <w:pPr>
      <w:spacing w:after="160" w:line="259" w:lineRule="auto"/>
    </w:pPr>
    <w:rPr>
      <w:lang w:val="en-IN" w:eastAsia="en-IN"/>
    </w:rPr>
  </w:style>
  <w:style w:type="paragraph" w:customStyle="1" w:styleId="F9ACBA75F8C44CCE829ECA7AC1761390">
    <w:name w:val="F9ACBA75F8C44CCE829ECA7AC1761390"/>
    <w:rsid w:val="00EF3B34"/>
    <w:pPr>
      <w:spacing w:after="160" w:line="259" w:lineRule="auto"/>
    </w:pPr>
    <w:rPr>
      <w:lang w:val="en-IN" w:eastAsia="en-IN"/>
    </w:rPr>
  </w:style>
  <w:style w:type="paragraph" w:customStyle="1" w:styleId="40753AB0EAB34BC38756F6931DFFE7EF">
    <w:name w:val="40753AB0EAB34BC38756F6931DFFE7EF"/>
    <w:rsid w:val="00EF3B34"/>
    <w:pPr>
      <w:spacing w:after="160" w:line="259" w:lineRule="auto"/>
    </w:pPr>
    <w:rPr>
      <w:lang w:val="en-IN" w:eastAsia="en-IN"/>
    </w:rPr>
  </w:style>
  <w:style w:type="paragraph" w:customStyle="1" w:styleId="6ECAD21E68E2411E9B2D9F32C44941DB">
    <w:name w:val="6ECAD21E68E2411E9B2D9F32C44941DB"/>
    <w:rsid w:val="00EF3B34"/>
    <w:pPr>
      <w:spacing w:after="160" w:line="259" w:lineRule="auto"/>
    </w:pPr>
    <w:rPr>
      <w:lang w:val="en-IN" w:eastAsia="en-IN"/>
    </w:rPr>
  </w:style>
  <w:style w:type="paragraph" w:customStyle="1" w:styleId="35288FB2C07349249D7FA7088AC66EB0">
    <w:name w:val="35288FB2C07349249D7FA7088AC66EB0"/>
    <w:rsid w:val="00EF3B34"/>
    <w:pPr>
      <w:spacing w:after="160" w:line="259" w:lineRule="auto"/>
    </w:pPr>
    <w:rPr>
      <w:lang w:val="en-IN" w:eastAsia="en-IN"/>
    </w:rPr>
  </w:style>
  <w:style w:type="paragraph" w:customStyle="1" w:styleId="8B153B530EA342FCA366B96C66AC9567">
    <w:name w:val="8B153B530EA342FCA366B96C66AC9567"/>
    <w:rsid w:val="00EF3B34"/>
    <w:pPr>
      <w:spacing w:after="160" w:line="259" w:lineRule="auto"/>
    </w:pPr>
    <w:rPr>
      <w:lang w:val="en-IN" w:eastAsia="en-IN"/>
    </w:rPr>
  </w:style>
  <w:style w:type="paragraph" w:customStyle="1" w:styleId="5BB7135FCBD14EEEB6758004BB2B1A4E">
    <w:name w:val="5BB7135FCBD14EEEB6758004BB2B1A4E"/>
    <w:rsid w:val="00EF3B34"/>
    <w:pPr>
      <w:spacing w:after="160" w:line="259" w:lineRule="auto"/>
    </w:pPr>
    <w:rPr>
      <w:lang w:val="en-IN" w:eastAsia="en-IN"/>
    </w:rPr>
  </w:style>
  <w:style w:type="paragraph" w:customStyle="1" w:styleId="6B8E1541DA3341CEB3844C543F776026">
    <w:name w:val="6B8E1541DA3341CEB3844C543F776026"/>
    <w:rsid w:val="00EF3B34"/>
    <w:pPr>
      <w:spacing w:after="160" w:line="259" w:lineRule="auto"/>
    </w:pPr>
    <w:rPr>
      <w:lang w:val="en-IN" w:eastAsia="en-IN"/>
    </w:rPr>
  </w:style>
  <w:style w:type="paragraph" w:customStyle="1" w:styleId="DA38989329114DA89122600BD2355881">
    <w:name w:val="DA38989329114DA89122600BD2355881"/>
    <w:rsid w:val="00EF3B34"/>
    <w:pPr>
      <w:spacing w:after="160" w:line="259" w:lineRule="auto"/>
    </w:pPr>
    <w:rPr>
      <w:lang w:val="en-IN" w:eastAsia="en-IN"/>
    </w:rPr>
  </w:style>
  <w:style w:type="paragraph" w:customStyle="1" w:styleId="C373656A1BEC4D02B9A546EFD435DE05">
    <w:name w:val="C373656A1BEC4D02B9A546EFD435DE05"/>
    <w:rsid w:val="00EF3B34"/>
    <w:pPr>
      <w:spacing w:after="160" w:line="259" w:lineRule="auto"/>
    </w:pPr>
    <w:rPr>
      <w:lang w:val="en-IN" w:eastAsia="en-IN"/>
    </w:rPr>
  </w:style>
  <w:style w:type="paragraph" w:customStyle="1" w:styleId="AF0C4CFC7FC04DFFA10339680738B847">
    <w:name w:val="AF0C4CFC7FC04DFFA10339680738B847"/>
    <w:rsid w:val="00EF3B34"/>
    <w:pPr>
      <w:spacing w:after="160" w:line="259" w:lineRule="auto"/>
    </w:pPr>
    <w:rPr>
      <w:lang w:val="en-IN" w:eastAsia="en-IN"/>
    </w:rPr>
  </w:style>
  <w:style w:type="paragraph" w:customStyle="1" w:styleId="638F0D7AEC254D8E922C32D404456656">
    <w:name w:val="638F0D7AEC254D8E922C32D404456656"/>
    <w:rsid w:val="00EF3B34"/>
    <w:pPr>
      <w:spacing w:after="160" w:line="259" w:lineRule="auto"/>
    </w:pPr>
    <w:rPr>
      <w:lang w:val="en-IN" w:eastAsia="en-IN"/>
    </w:rPr>
  </w:style>
  <w:style w:type="paragraph" w:customStyle="1" w:styleId="AC0D338509974FB9966D7CA109062C01">
    <w:name w:val="AC0D338509974FB9966D7CA109062C01"/>
    <w:rsid w:val="00EF3B34"/>
    <w:pPr>
      <w:spacing w:after="160" w:line="259" w:lineRule="auto"/>
    </w:pPr>
    <w:rPr>
      <w:lang w:val="en-IN" w:eastAsia="en-IN"/>
    </w:rPr>
  </w:style>
  <w:style w:type="paragraph" w:customStyle="1" w:styleId="096D447306AC429BBB38567ADFCCC153">
    <w:name w:val="096D447306AC429BBB38567ADFCCC153"/>
    <w:rsid w:val="00EF3B34"/>
    <w:pPr>
      <w:spacing w:after="160" w:line="259" w:lineRule="auto"/>
    </w:pPr>
    <w:rPr>
      <w:lang w:val="en-IN" w:eastAsia="en-IN"/>
    </w:rPr>
  </w:style>
  <w:style w:type="paragraph" w:customStyle="1" w:styleId="A5BC5F76B1DC4F0B8C31851775BDE6C5">
    <w:name w:val="A5BC5F76B1DC4F0B8C31851775BDE6C5"/>
    <w:rsid w:val="00EF3B34"/>
    <w:pPr>
      <w:spacing w:after="160" w:line="259" w:lineRule="auto"/>
    </w:pPr>
    <w:rPr>
      <w:lang w:val="en-IN" w:eastAsia="en-IN"/>
    </w:rPr>
  </w:style>
  <w:style w:type="paragraph" w:customStyle="1" w:styleId="2D2BE5EA525A42E69F5C752C05C313CC">
    <w:name w:val="2D2BE5EA525A42E69F5C752C05C313CC"/>
    <w:rsid w:val="00EF3B34"/>
    <w:pPr>
      <w:spacing w:after="160" w:line="259" w:lineRule="auto"/>
    </w:pPr>
    <w:rPr>
      <w:lang w:val="en-IN" w:eastAsia="en-IN"/>
    </w:rPr>
  </w:style>
  <w:style w:type="paragraph" w:customStyle="1" w:styleId="73CDB4A037AC478F8FE736A189BF7683">
    <w:name w:val="73CDB4A037AC478F8FE736A189BF7683"/>
    <w:rsid w:val="00EF3B34"/>
    <w:pPr>
      <w:spacing w:after="160" w:line="259" w:lineRule="auto"/>
    </w:pPr>
    <w:rPr>
      <w:lang w:val="en-IN" w:eastAsia="en-IN"/>
    </w:rPr>
  </w:style>
  <w:style w:type="paragraph" w:customStyle="1" w:styleId="CE363A1BAA88418CBFB9199042DC2FB0">
    <w:name w:val="CE363A1BAA88418CBFB9199042DC2FB0"/>
    <w:rsid w:val="00EF3B34"/>
    <w:pPr>
      <w:spacing w:after="160" w:line="259" w:lineRule="auto"/>
    </w:pPr>
    <w:rPr>
      <w:lang w:val="en-IN" w:eastAsia="en-IN"/>
    </w:rPr>
  </w:style>
  <w:style w:type="paragraph" w:customStyle="1" w:styleId="F5E32C38727945668331C380A627C682">
    <w:name w:val="F5E32C38727945668331C380A627C682"/>
    <w:rsid w:val="00EF3B34"/>
    <w:pPr>
      <w:spacing w:after="160" w:line="259" w:lineRule="auto"/>
    </w:pPr>
    <w:rPr>
      <w:lang w:val="en-IN" w:eastAsia="en-IN"/>
    </w:rPr>
  </w:style>
  <w:style w:type="paragraph" w:customStyle="1" w:styleId="E39B3CCF810F47E18AB16A56C572C943">
    <w:name w:val="E39B3CCF810F47E18AB16A56C572C943"/>
    <w:rsid w:val="00EF3B34"/>
    <w:pPr>
      <w:spacing w:after="160" w:line="259" w:lineRule="auto"/>
    </w:pPr>
    <w:rPr>
      <w:lang w:val="en-IN" w:eastAsia="en-IN"/>
    </w:rPr>
  </w:style>
  <w:style w:type="paragraph" w:customStyle="1" w:styleId="8E7B8B44877E4942A6C0E29A96C2C0D5">
    <w:name w:val="8E7B8B44877E4942A6C0E29A96C2C0D5"/>
    <w:rsid w:val="00EF3B34"/>
    <w:pPr>
      <w:spacing w:after="160" w:line="259" w:lineRule="auto"/>
    </w:pPr>
    <w:rPr>
      <w:lang w:val="en-IN" w:eastAsia="en-IN"/>
    </w:rPr>
  </w:style>
  <w:style w:type="paragraph" w:customStyle="1" w:styleId="8C29A7699BCC4790A2239A947FA94340">
    <w:name w:val="8C29A7699BCC4790A2239A947FA94340"/>
    <w:rsid w:val="00EF3B34"/>
    <w:pPr>
      <w:spacing w:after="160" w:line="259" w:lineRule="auto"/>
    </w:pPr>
    <w:rPr>
      <w:lang w:val="en-IN" w:eastAsia="en-IN"/>
    </w:rPr>
  </w:style>
  <w:style w:type="paragraph" w:customStyle="1" w:styleId="4628FA41C3D94FB8AFB5346891D688DF">
    <w:name w:val="4628FA41C3D94FB8AFB5346891D688DF"/>
    <w:rsid w:val="00EF3B34"/>
    <w:pPr>
      <w:spacing w:after="160" w:line="259" w:lineRule="auto"/>
    </w:pPr>
    <w:rPr>
      <w:lang w:val="en-IN" w:eastAsia="en-IN"/>
    </w:rPr>
  </w:style>
  <w:style w:type="paragraph" w:customStyle="1" w:styleId="E3B3C5DD10F741AAA01A9A797926142C">
    <w:name w:val="E3B3C5DD10F741AAA01A9A797926142C"/>
    <w:rsid w:val="00EF3B34"/>
    <w:pPr>
      <w:spacing w:after="160" w:line="259" w:lineRule="auto"/>
    </w:pPr>
    <w:rPr>
      <w:lang w:val="en-IN" w:eastAsia="en-IN"/>
    </w:rPr>
  </w:style>
  <w:style w:type="paragraph" w:customStyle="1" w:styleId="5D244B81D3704E86BB5C6573093F0680">
    <w:name w:val="5D244B81D3704E86BB5C6573093F0680"/>
    <w:rsid w:val="00EF3B34"/>
    <w:pPr>
      <w:spacing w:after="160" w:line="259" w:lineRule="auto"/>
    </w:pPr>
    <w:rPr>
      <w:lang w:val="en-IN" w:eastAsia="en-IN"/>
    </w:rPr>
  </w:style>
  <w:style w:type="paragraph" w:customStyle="1" w:styleId="64B734FFAB22456C8EBDB38A493B67D9">
    <w:name w:val="64B734FFAB22456C8EBDB38A493B67D9"/>
    <w:rsid w:val="00EF3B34"/>
    <w:pPr>
      <w:spacing w:after="160" w:line="259" w:lineRule="auto"/>
    </w:pPr>
    <w:rPr>
      <w:lang w:val="en-IN" w:eastAsia="en-IN"/>
    </w:rPr>
  </w:style>
  <w:style w:type="paragraph" w:customStyle="1" w:styleId="913FD88A04A241BD8AB52A4D34E9E16F">
    <w:name w:val="913FD88A04A241BD8AB52A4D34E9E16F"/>
    <w:rsid w:val="00EF3B34"/>
    <w:pPr>
      <w:spacing w:after="160" w:line="259" w:lineRule="auto"/>
    </w:pPr>
    <w:rPr>
      <w:lang w:val="en-IN" w:eastAsia="en-IN"/>
    </w:rPr>
  </w:style>
  <w:style w:type="paragraph" w:customStyle="1" w:styleId="22E91AD77BC94A1FACE187DA749EEADA">
    <w:name w:val="22E91AD77BC94A1FACE187DA749EEADA"/>
    <w:rsid w:val="00EF3B34"/>
    <w:pPr>
      <w:spacing w:after="160" w:line="259" w:lineRule="auto"/>
    </w:pPr>
    <w:rPr>
      <w:lang w:val="en-IN" w:eastAsia="en-IN"/>
    </w:rPr>
  </w:style>
  <w:style w:type="paragraph" w:customStyle="1" w:styleId="00FD36FC00D642E799E6A86E6D988489">
    <w:name w:val="00FD36FC00D642E799E6A86E6D988489"/>
    <w:rsid w:val="00EF3B34"/>
    <w:pPr>
      <w:spacing w:after="160" w:line="259" w:lineRule="auto"/>
    </w:pPr>
    <w:rPr>
      <w:lang w:val="en-IN" w:eastAsia="en-IN"/>
    </w:rPr>
  </w:style>
  <w:style w:type="paragraph" w:customStyle="1" w:styleId="D608876B55F94A3EA72DA521F69612F3">
    <w:name w:val="D608876B55F94A3EA72DA521F69612F3"/>
    <w:rsid w:val="00EF3B34"/>
    <w:pPr>
      <w:spacing w:after="160" w:line="259" w:lineRule="auto"/>
    </w:pPr>
    <w:rPr>
      <w:lang w:val="en-IN" w:eastAsia="en-IN"/>
    </w:rPr>
  </w:style>
  <w:style w:type="paragraph" w:customStyle="1" w:styleId="7B9F49A576D84C638C946B7BCB1F6D18">
    <w:name w:val="7B9F49A576D84C638C946B7BCB1F6D18"/>
    <w:rsid w:val="00EF3B34"/>
    <w:pPr>
      <w:spacing w:after="160" w:line="259" w:lineRule="auto"/>
    </w:pPr>
    <w:rPr>
      <w:lang w:val="en-IN" w:eastAsia="en-IN"/>
    </w:rPr>
  </w:style>
  <w:style w:type="paragraph" w:customStyle="1" w:styleId="6F7DEE75D36A44E7A9231282819DFDF7">
    <w:name w:val="6F7DEE75D36A44E7A9231282819DFDF7"/>
    <w:rsid w:val="00EF3B34"/>
    <w:pPr>
      <w:spacing w:after="160" w:line="259" w:lineRule="auto"/>
    </w:pPr>
    <w:rPr>
      <w:lang w:val="en-IN" w:eastAsia="en-IN"/>
    </w:rPr>
  </w:style>
  <w:style w:type="paragraph" w:customStyle="1" w:styleId="BEC990ADA7BF4E5DBF85C6A2E9B134DD">
    <w:name w:val="BEC990ADA7BF4E5DBF85C6A2E9B134DD"/>
    <w:rsid w:val="00EF3B34"/>
    <w:pPr>
      <w:spacing w:after="160" w:line="259" w:lineRule="auto"/>
    </w:pPr>
    <w:rPr>
      <w:lang w:val="en-IN" w:eastAsia="en-IN"/>
    </w:rPr>
  </w:style>
  <w:style w:type="paragraph" w:customStyle="1" w:styleId="3AA9197EC9964C7EB8B9BCEFD41ED72A">
    <w:name w:val="3AA9197EC9964C7EB8B9BCEFD41ED72A"/>
    <w:rsid w:val="00EF3B34"/>
    <w:pPr>
      <w:spacing w:after="160" w:line="259" w:lineRule="auto"/>
    </w:pPr>
    <w:rPr>
      <w:lang w:val="en-IN" w:eastAsia="en-IN"/>
    </w:rPr>
  </w:style>
  <w:style w:type="paragraph" w:customStyle="1" w:styleId="B41FDDD3121748BDA8D4ED6E6B02C7B9">
    <w:name w:val="B41FDDD3121748BDA8D4ED6E6B02C7B9"/>
    <w:rsid w:val="00EF3B34"/>
    <w:pPr>
      <w:spacing w:after="160" w:line="259" w:lineRule="auto"/>
    </w:pPr>
    <w:rPr>
      <w:lang w:val="en-IN" w:eastAsia="en-IN"/>
    </w:rPr>
  </w:style>
  <w:style w:type="paragraph" w:customStyle="1" w:styleId="3180C58C2ADF499680B1790FF3E5DD3C">
    <w:name w:val="3180C58C2ADF499680B1790FF3E5DD3C"/>
    <w:rsid w:val="00EF3B34"/>
    <w:pPr>
      <w:spacing w:after="160" w:line="259" w:lineRule="auto"/>
    </w:pPr>
    <w:rPr>
      <w:lang w:val="en-IN" w:eastAsia="en-IN"/>
    </w:rPr>
  </w:style>
  <w:style w:type="paragraph" w:customStyle="1" w:styleId="9A2C8B4EF6F947F58CA7BD065DE8A85C">
    <w:name w:val="9A2C8B4EF6F947F58CA7BD065DE8A85C"/>
    <w:rsid w:val="00EF3B34"/>
    <w:pPr>
      <w:spacing w:after="160" w:line="259" w:lineRule="auto"/>
    </w:pPr>
    <w:rPr>
      <w:lang w:val="en-IN" w:eastAsia="en-IN"/>
    </w:rPr>
  </w:style>
  <w:style w:type="paragraph" w:customStyle="1" w:styleId="64227187B2C5426292440A1C15584ADA">
    <w:name w:val="64227187B2C5426292440A1C15584ADA"/>
    <w:rsid w:val="00EF3B34"/>
    <w:pPr>
      <w:spacing w:after="160" w:line="259" w:lineRule="auto"/>
    </w:pPr>
    <w:rPr>
      <w:lang w:val="en-IN" w:eastAsia="en-IN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142683A18EB34A6EB0F40EEA1B31ACCF">
    <w:name w:val="142683A18EB34A6EB0F40EEA1B31ACCF"/>
    <w:rsid w:val="00EF3B34"/>
    <w:pPr>
      <w:spacing w:after="160" w:line="259" w:lineRule="auto"/>
    </w:pPr>
    <w:rPr>
      <w:lang w:val="en-IN" w:eastAsia="en-IN"/>
    </w:rPr>
  </w:style>
  <w:style w:type="paragraph" w:customStyle="1" w:styleId="405DF030BECD4CA8BC0485874C5B69E8">
    <w:name w:val="405DF030BECD4CA8BC0485874C5B69E8"/>
    <w:rsid w:val="00EF3B34"/>
    <w:pPr>
      <w:spacing w:after="160" w:line="259" w:lineRule="auto"/>
    </w:pPr>
    <w:rPr>
      <w:lang w:val="en-IN" w:eastAsia="en-IN"/>
    </w:rPr>
  </w:style>
  <w:style w:type="paragraph" w:customStyle="1" w:styleId="6FE0FAEA82B9411B8AA1DBAC85543334">
    <w:name w:val="6FE0FAEA82B9411B8AA1DBAC85543334"/>
    <w:rsid w:val="00EF3B34"/>
    <w:pPr>
      <w:spacing w:after="160" w:line="259" w:lineRule="auto"/>
    </w:pPr>
    <w:rPr>
      <w:lang w:val="en-IN" w:eastAsia="en-IN"/>
    </w:rPr>
  </w:style>
  <w:style w:type="paragraph" w:customStyle="1" w:styleId="45107B184A6149568F2DFCBE49787CD1">
    <w:name w:val="45107B184A6149568F2DFCBE49787CD1"/>
    <w:rsid w:val="00EF3B34"/>
    <w:pPr>
      <w:spacing w:after="160" w:line="259" w:lineRule="auto"/>
    </w:pPr>
    <w:rPr>
      <w:lang w:val="en-IN" w:eastAsia="en-IN"/>
    </w:rPr>
  </w:style>
  <w:style w:type="paragraph" w:customStyle="1" w:styleId="92A115F591D04F43A8DD2014C8F38569">
    <w:name w:val="92A115F591D04F43A8DD2014C8F38569"/>
    <w:rsid w:val="00EF3B34"/>
    <w:pPr>
      <w:spacing w:after="160" w:line="259" w:lineRule="auto"/>
    </w:pPr>
    <w:rPr>
      <w:lang w:val="en-IN" w:eastAsia="en-IN"/>
    </w:rPr>
  </w:style>
  <w:style w:type="paragraph" w:customStyle="1" w:styleId="474605541B4F4CD6B14D3C5372A10140">
    <w:name w:val="474605541B4F4CD6B14D3C5372A10140"/>
    <w:rsid w:val="00EF3B34"/>
    <w:pPr>
      <w:spacing w:after="160" w:line="259" w:lineRule="auto"/>
    </w:pPr>
    <w:rPr>
      <w:lang w:val="en-IN" w:eastAsia="en-IN"/>
    </w:rPr>
  </w:style>
  <w:style w:type="paragraph" w:customStyle="1" w:styleId="B14F33CB449B4479942C19CBCD3B6C3A">
    <w:name w:val="B14F33CB449B4479942C19CBCD3B6C3A"/>
    <w:rsid w:val="00EF3B34"/>
    <w:pPr>
      <w:spacing w:after="160" w:line="259" w:lineRule="auto"/>
    </w:pPr>
    <w:rPr>
      <w:lang w:val="en-IN" w:eastAsia="en-IN"/>
    </w:rPr>
  </w:style>
  <w:style w:type="paragraph" w:customStyle="1" w:styleId="DBD8C15399EF42859E0FCCCA596B760E">
    <w:name w:val="DBD8C15399EF42859E0FCCCA596B760E"/>
    <w:rsid w:val="00EF3B34"/>
    <w:pPr>
      <w:spacing w:after="160" w:line="259" w:lineRule="auto"/>
    </w:pPr>
    <w:rPr>
      <w:lang w:val="en-IN" w:eastAsia="en-IN"/>
    </w:rPr>
  </w:style>
  <w:style w:type="paragraph" w:customStyle="1" w:styleId="BCA7214E2AC04911A4D6886BBF8256E0">
    <w:name w:val="BCA7214E2AC04911A4D6886BBF8256E0"/>
    <w:rsid w:val="00EF3B34"/>
    <w:pPr>
      <w:spacing w:after="160" w:line="259" w:lineRule="auto"/>
    </w:pPr>
    <w:rPr>
      <w:lang w:val="en-IN" w:eastAsia="en-IN"/>
    </w:rPr>
  </w:style>
  <w:style w:type="paragraph" w:customStyle="1" w:styleId="7ED861F3361C486FBD3391E41B65DAC8">
    <w:name w:val="7ED861F3361C486FBD3391E41B65DAC8"/>
    <w:rsid w:val="00EF3B34"/>
    <w:pPr>
      <w:spacing w:after="160" w:line="259" w:lineRule="auto"/>
    </w:pPr>
    <w:rPr>
      <w:lang w:val="en-IN" w:eastAsia="en-IN"/>
    </w:rPr>
  </w:style>
  <w:style w:type="paragraph" w:customStyle="1" w:styleId="28F61A2D08C640D0B34C2753AB3E666F">
    <w:name w:val="28F61A2D08C640D0B34C2753AB3E666F"/>
    <w:rsid w:val="00EF3B34"/>
    <w:pPr>
      <w:spacing w:after="160" w:line="259" w:lineRule="auto"/>
    </w:pPr>
    <w:rPr>
      <w:lang w:val="en-IN" w:eastAsia="en-IN"/>
    </w:rPr>
  </w:style>
  <w:style w:type="paragraph" w:customStyle="1" w:styleId="D8500FE1284F4C509C0C2CA194162ECD">
    <w:name w:val="D8500FE1284F4C509C0C2CA194162ECD"/>
    <w:rsid w:val="00EF3B34"/>
    <w:pPr>
      <w:spacing w:after="160" w:line="259" w:lineRule="auto"/>
    </w:pPr>
    <w:rPr>
      <w:lang w:val="en-IN" w:eastAsia="en-IN"/>
    </w:rPr>
  </w:style>
  <w:style w:type="paragraph" w:customStyle="1" w:styleId="581165143B994C56A3A9181AEC3DD1DE">
    <w:name w:val="581165143B994C56A3A9181AEC3DD1DE"/>
    <w:rsid w:val="00EF3B34"/>
    <w:pPr>
      <w:spacing w:after="160" w:line="259" w:lineRule="auto"/>
    </w:pPr>
    <w:rPr>
      <w:lang w:val="en-IN" w:eastAsia="en-IN"/>
    </w:rPr>
  </w:style>
  <w:style w:type="paragraph" w:customStyle="1" w:styleId="69AF2F89BD4C455095B036434A5602CB">
    <w:name w:val="69AF2F89BD4C455095B036434A5602CB"/>
    <w:rsid w:val="00EF3B34"/>
    <w:pPr>
      <w:spacing w:after="160" w:line="259" w:lineRule="auto"/>
    </w:pPr>
    <w:rPr>
      <w:lang w:val="en-IN" w:eastAsia="en-IN"/>
    </w:rPr>
  </w:style>
  <w:style w:type="paragraph" w:customStyle="1" w:styleId="4E3FC3F089A345BC8C8CED3A35BA5FD8">
    <w:name w:val="4E3FC3F089A345BC8C8CED3A35BA5FD8"/>
    <w:rsid w:val="00EF3B34"/>
    <w:pPr>
      <w:spacing w:after="160" w:line="259" w:lineRule="auto"/>
    </w:pPr>
    <w:rPr>
      <w:lang w:val="en-IN" w:eastAsia="en-IN"/>
    </w:rPr>
  </w:style>
  <w:style w:type="paragraph" w:customStyle="1" w:styleId="6C796794AEC842C8B2D3962F4EE30A3B">
    <w:name w:val="6C796794AEC842C8B2D3962F4EE30A3B"/>
    <w:rsid w:val="00EF3B34"/>
    <w:pPr>
      <w:spacing w:after="160" w:line="259" w:lineRule="auto"/>
    </w:pPr>
    <w:rPr>
      <w:lang w:val="en-IN" w:eastAsia="en-IN"/>
    </w:rPr>
  </w:style>
  <w:style w:type="paragraph" w:customStyle="1" w:styleId="39336FE85A814146B423C0EFD8B716E4">
    <w:name w:val="39336FE85A814146B423C0EFD8B716E4"/>
    <w:rsid w:val="00EF3B34"/>
    <w:pPr>
      <w:spacing w:after="160" w:line="259" w:lineRule="auto"/>
    </w:pPr>
    <w:rPr>
      <w:lang w:val="en-IN" w:eastAsia="en-IN"/>
    </w:rPr>
  </w:style>
  <w:style w:type="paragraph" w:customStyle="1" w:styleId="83AB18851CE741789DE877128CC582AF">
    <w:name w:val="83AB18851CE741789DE877128CC582AF"/>
    <w:rsid w:val="00EF3B34"/>
    <w:pPr>
      <w:spacing w:after="160" w:line="259" w:lineRule="auto"/>
    </w:pPr>
    <w:rPr>
      <w:lang w:val="en-IN" w:eastAsia="en-IN"/>
    </w:rPr>
  </w:style>
  <w:style w:type="paragraph" w:customStyle="1" w:styleId="6162451BEB0647C5B0FB7382F10ED885">
    <w:name w:val="6162451BEB0647C5B0FB7382F10ED885"/>
    <w:rsid w:val="00EF3B34"/>
    <w:pPr>
      <w:spacing w:after="160" w:line="259" w:lineRule="auto"/>
    </w:pPr>
    <w:rPr>
      <w:lang w:val="en-IN" w:eastAsia="en-IN"/>
    </w:rPr>
  </w:style>
  <w:style w:type="paragraph" w:customStyle="1" w:styleId="1D9F25AC6F1545DCAF7226291A90F639">
    <w:name w:val="1D9F25AC6F1545DCAF7226291A90F639"/>
    <w:rsid w:val="00EF3B34"/>
    <w:pPr>
      <w:spacing w:after="160" w:line="259" w:lineRule="auto"/>
    </w:pPr>
    <w:rPr>
      <w:lang w:val="en-IN" w:eastAsia="en-IN"/>
    </w:rPr>
  </w:style>
  <w:style w:type="paragraph" w:customStyle="1" w:styleId="B16871B3FFC74E768A521D769B5541C7">
    <w:name w:val="B16871B3FFC74E768A521D769B5541C7"/>
    <w:rsid w:val="00EF3B34"/>
    <w:pPr>
      <w:spacing w:after="160" w:line="259" w:lineRule="auto"/>
    </w:pPr>
    <w:rPr>
      <w:lang w:val="en-IN" w:eastAsia="en-IN"/>
    </w:rPr>
  </w:style>
  <w:style w:type="paragraph" w:customStyle="1" w:styleId="633EAE27219D4E0FA446F7E0657DEEB3">
    <w:name w:val="633EAE27219D4E0FA446F7E0657DEEB3"/>
    <w:rsid w:val="00EF3B34"/>
    <w:pPr>
      <w:spacing w:after="160" w:line="259" w:lineRule="auto"/>
    </w:pPr>
    <w:rPr>
      <w:lang w:val="en-IN" w:eastAsia="en-IN"/>
    </w:rPr>
  </w:style>
  <w:style w:type="paragraph" w:customStyle="1" w:styleId="CCC6D476E2F141D7B19894D75541CA0A">
    <w:name w:val="CCC6D476E2F141D7B19894D75541CA0A"/>
    <w:rsid w:val="00EF3B34"/>
    <w:pPr>
      <w:spacing w:after="160" w:line="259" w:lineRule="auto"/>
    </w:pPr>
    <w:rPr>
      <w:lang w:val="en-IN" w:eastAsia="en-IN"/>
    </w:rPr>
  </w:style>
  <w:style w:type="paragraph" w:customStyle="1" w:styleId="67BD86EBD1B8466DAC934CF285779F1D">
    <w:name w:val="67BD86EBD1B8466DAC934CF285779F1D"/>
    <w:rsid w:val="00EF3B34"/>
    <w:pPr>
      <w:spacing w:after="160" w:line="259" w:lineRule="auto"/>
    </w:pPr>
    <w:rPr>
      <w:lang w:val="en-IN" w:eastAsia="en-IN"/>
    </w:rPr>
  </w:style>
  <w:style w:type="paragraph" w:customStyle="1" w:styleId="EBA5E3EE310D45A1AD58B40D40549DCE">
    <w:name w:val="EBA5E3EE310D45A1AD58B40D40549DCE"/>
    <w:rsid w:val="00EF3B34"/>
    <w:pPr>
      <w:spacing w:after="160" w:line="259" w:lineRule="auto"/>
    </w:pPr>
    <w:rPr>
      <w:lang w:val="en-IN" w:eastAsia="en-IN"/>
    </w:rPr>
  </w:style>
  <w:style w:type="paragraph" w:customStyle="1" w:styleId="F38E11B0733048D1A312DB48C3E5102E">
    <w:name w:val="F38E11B0733048D1A312DB48C3E5102E"/>
    <w:rsid w:val="00EF3B34"/>
    <w:pPr>
      <w:spacing w:after="160" w:line="259" w:lineRule="auto"/>
    </w:pPr>
    <w:rPr>
      <w:lang w:val="en-IN" w:eastAsia="en-IN"/>
    </w:rPr>
  </w:style>
  <w:style w:type="paragraph" w:customStyle="1" w:styleId="22CF620002194CE5BC282608E8B5E150">
    <w:name w:val="22CF620002194CE5BC282608E8B5E150"/>
    <w:rsid w:val="00EF3B34"/>
    <w:pPr>
      <w:spacing w:after="160" w:line="259" w:lineRule="auto"/>
    </w:pPr>
    <w:rPr>
      <w:lang w:val="en-IN" w:eastAsia="en-IN"/>
    </w:rPr>
  </w:style>
  <w:style w:type="paragraph" w:customStyle="1" w:styleId="310647A51C954A79B6044CE67F98351C">
    <w:name w:val="310647A51C954A79B6044CE67F98351C"/>
    <w:rsid w:val="00EF3B34"/>
    <w:pPr>
      <w:spacing w:after="160" w:line="259" w:lineRule="auto"/>
    </w:pPr>
    <w:rPr>
      <w:lang w:val="en-IN" w:eastAsia="en-IN"/>
    </w:rPr>
  </w:style>
  <w:style w:type="paragraph" w:customStyle="1" w:styleId="490AD2B5E79944CCB485722A34B2C586">
    <w:name w:val="490AD2B5E79944CCB485722A34B2C586"/>
    <w:rsid w:val="00EF3B34"/>
    <w:pPr>
      <w:spacing w:after="160" w:line="259" w:lineRule="auto"/>
    </w:pPr>
    <w:rPr>
      <w:lang w:val="en-IN" w:eastAsia="en-IN"/>
    </w:rPr>
  </w:style>
  <w:style w:type="paragraph" w:customStyle="1" w:styleId="516BEC5A756D43D4804E961636BE793F">
    <w:name w:val="516BEC5A756D43D4804E961636BE793F"/>
    <w:rsid w:val="00EF3B34"/>
    <w:pPr>
      <w:spacing w:after="160" w:line="259" w:lineRule="auto"/>
    </w:pPr>
    <w:rPr>
      <w:lang w:val="en-IN" w:eastAsia="en-IN"/>
    </w:rPr>
  </w:style>
  <w:style w:type="paragraph" w:customStyle="1" w:styleId="252FEDB789F5432DA59006F3D9008738">
    <w:name w:val="252FEDB789F5432DA59006F3D9008738"/>
    <w:rsid w:val="00EF3B34"/>
    <w:pPr>
      <w:spacing w:after="160" w:line="259" w:lineRule="auto"/>
    </w:pPr>
    <w:rPr>
      <w:lang w:val="en-IN" w:eastAsia="en-IN"/>
    </w:rPr>
  </w:style>
  <w:style w:type="paragraph" w:customStyle="1" w:styleId="51F55900DF634DA0A448EF0D56F6447C">
    <w:name w:val="51F55900DF634DA0A448EF0D56F6447C"/>
    <w:rsid w:val="00EF3B34"/>
    <w:pPr>
      <w:spacing w:after="160" w:line="259" w:lineRule="auto"/>
    </w:pPr>
    <w:rPr>
      <w:lang w:val="en-IN" w:eastAsia="en-IN"/>
    </w:rPr>
  </w:style>
  <w:style w:type="paragraph" w:customStyle="1" w:styleId="C1A4E9371B3446DD9DF7F65E00F810EF">
    <w:name w:val="C1A4E9371B3446DD9DF7F65E00F810EF"/>
    <w:rsid w:val="00803F11"/>
    <w:pPr>
      <w:spacing w:after="160" w:line="259" w:lineRule="auto"/>
    </w:pPr>
    <w:rPr>
      <w:lang w:val="en-IN" w:eastAsia="en-IN"/>
    </w:rPr>
  </w:style>
  <w:style w:type="paragraph" w:customStyle="1" w:styleId="246B5476D7D1460E953EAB24F0A945EB">
    <w:name w:val="246B5476D7D1460E953EAB24F0A945EB"/>
    <w:rsid w:val="00803F11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838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43</cp:revision>
  <cp:lastPrinted>2014-08-30T12:19:00Z</cp:lastPrinted>
  <dcterms:created xsi:type="dcterms:W3CDTF">2018-09-03T07:09:00Z</dcterms:created>
  <dcterms:modified xsi:type="dcterms:W3CDTF">2020-07-08T16:30:00Z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