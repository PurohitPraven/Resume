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10440" w:type="dxa"/>
        <w:tblLook w:val="04A0" w:firstRow="1" w:lastRow="0" w:firstColumn="1" w:lastColumn="0" w:noHBand="0" w:noVBand="1"/>
      </w:tblPr>
      <w:tblGrid>
        <w:gridCol w:w="5220"/>
        <w:gridCol w:w="4917"/>
        <w:gridCol w:w="303"/>
      </w:tblGrid>
      <w:tr w:rsidR="00B6168F" w:rsidRPr="00B6168F" w14:paraId="23781153" w14:textId="77777777" w:rsidTr="003E6E0A">
        <w:trPr>
          <w:trHeight w:val="51"/>
        </w:trPr>
        <w:sdt>
          <w:sdtPr>
            <w:rPr>
              <w:color w:val="000000" w:themeColor="text1"/>
              <w:sz w:val="48"/>
              <w:szCs w:val="28"/>
            </w:rPr>
            <w:alias w:val="Author"/>
            <w:id w:val="91148862"/>
            <w:placeholder>
              <w:docPart w:val="91679C1F9EB84348A0664AA341BC8E66"/>
            </w:placeholder>
            <w:dataBinding w:prefixMappings="xmlns:ns0='http://schemas.openxmlformats.org/package/2006/metadata/core-properties' xmlns:ns1='http://purl.org/dc/elements/1.1/'" w:xpath="/ns0:coreProperties[1]/ns1:creator[1]" w:storeItemID="{6C3C8BC8-F283-45AE-878A-BAB7291924A1}"/>
            <w:text/>
          </w:sdtPr>
          <w:sdtEndPr/>
          <w:sdtContent>
            <w:tc>
              <w:tcPr>
                <w:tcW w:w="10440" w:type="dxa"/>
                <w:gridSpan w:val="3"/>
                <w:tcBorders>
                  <w:top w:val="nil"/>
                  <w:left w:val="nil"/>
                  <w:bottom w:val="nil"/>
                  <w:right w:val="nil"/>
                </w:tcBorders>
              </w:tcPr>
              <w:p w14:paraId="0A6017A7" w14:textId="77777777" w:rsidR="00A36986" w:rsidRPr="00B6168F" w:rsidRDefault="00007291">
                <w:pPr>
                  <w:pStyle w:val="YourName"/>
                  <w:rPr>
                    <w:color w:val="000000" w:themeColor="text1"/>
                    <w:sz w:val="48"/>
                    <w:szCs w:val="28"/>
                  </w:rPr>
                </w:pPr>
                <w:r w:rsidRPr="00B6168F">
                  <w:rPr>
                    <w:color w:val="000000" w:themeColor="text1"/>
                    <w:sz w:val="48"/>
                    <w:szCs w:val="28"/>
                  </w:rPr>
                  <w:t xml:space="preserve">PRAVEEN </w:t>
                </w:r>
                <w:r w:rsidR="0073009C" w:rsidRPr="00B6168F">
                  <w:rPr>
                    <w:color w:val="000000" w:themeColor="text1"/>
                    <w:sz w:val="48"/>
                    <w:szCs w:val="28"/>
                  </w:rPr>
                  <w:t>Purohit</w:t>
                </w:r>
              </w:p>
            </w:tc>
          </w:sdtContent>
        </w:sdt>
      </w:tr>
      <w:tr w:rsidR="00B6168F" w:rsidRPr="00B6168F" w14:paraId="595592FB" w14:textId="77777777" w:rsidTr="003E6E0A">
        <w:trPr>
          <w:gridAfter w:val="1"/>
          <w:wAfter w:w="303" w:type="dxa"/>
          <w:trHeight w:val="88"/>
        </w:trPr>
        <w:tc>
          <w:tcPr>
            <w:tcW w:w="10137" w:type="dxa"/>
            <w:gridSpan w:val="2"/>
            <w:tcBorders>
              <w:top w:val="nil"/>
              <w:left w:val="nil"/>
              <w:bottom w:val="nil"/>
              <w:right w:val="nil"/>
            </w:tcBorders>
          </w:tcPr>
          <w:p w14:paraId="5E4D5F80" w14:textId="499C0D5C" w:rsidR="00D35D2C" w:rsidRPr="00B6168F" w:rsidRDefault="00D35D2C" w:rsidP="00D35D2C">
            <w:pPr>
              <w:pStyle w:val="Copy"/>
              <w:rPr>
                <w:color w:val="000000" w:themeColor="text1"/>
                <w:szCs w:val="16"/>
              </w:rPr>
            </w:pPr>
            <w:r w:rsidRPr="00B6168F">
              <w:rPr>
                <w:color w:val="000000" w:themeColor="text1"/>
                <w:szCs w:val="16"/>
              </w:rPr>
              <w:t xml:space="preserve">Delhi  |  (+91) 981-063-3204  |  email: </w:t>
            </w:r>
            <w:hyperlink r:id="rId9" w:history="1">
              <w:r w:rsidRPr="00B6168F">
                <w:rPr>
                  <w:rStyle w:val="Hyperlink"/>
                  <w:color w:val="000000" w:themeColor="text1"/>
                  <w:szCs w:val="16"/>
                </w:rPr>
                <w:t>Purohit@MakeThingsHappen.com</w:t>
              </w:r>
            </w:hyperlink>
            <w:r w:rsidRPr="00B6168F">
              <w:rPr>
                <w:color w:val="000000" w:themeColor="text1"/>
                <w:szCs w:val="16"/>
              </w:rPr>
              <w:t xml:space="preserve">  </w:t>
            </w:r>
            <w:r w:rsidR="00154F79" w:rsidRPr="00B6168F">
              <w:rPr>
                <w:color w:val="000000" w:themeColor="text1"/>
                <w:szCs w:val="16"/>
              </w:rPr>
              <w:t xml:space="preserve">\ </w:t>
            </w:r>
            <w:hyperlink r:id="rId10" w:history="1">
              <w:r w:rsidR="00154F79" w:rsidRPr="00B6168F">
                <w:rPr>
                  <w:rStyle w:val="Hyperlink"/>
                  <w:color w:val="000000" w:themeColor="text1"/>
                  <w:szCs w:val="16"/>
                </w:rPr>
                <w:t>PurohitPraven@gmail.com</w:t>
              </w:r>
            </w:hyperlink>
            <w:r w:rsidR="00154F79" w:rsidRPr="00B6168F">
              <w:rPr>
                <w:color w:val="000000" w:themeColor="text1"/>
                <w:szCs w:val="16"/>
              </w:rPr>
              <w:t xml:space="preserve"> </w:t>
            </w:r>
          </w:p>
        </w:tc>
      </w:tr>
      <w:tr w:rsidR="00B6168F" w:rsidRPr="00B6168F" w14:paraId="53F3B427" w14:textId="77777777" w:rsidTr="00C04F5E">
        <w:tc>
          <w:tcPr>
            <w:tcW w:w="10440" w:type="dxa"/>
            <w:gridSpan w:val="3"/>
            <w:tcBorders>
              <w:top w:val="nil"/>
              <w:left w:val="nil"/>
              <w:bottom w:val="nil"/>
              <w:right w:val="nil"/>
            </w:tcBorders>
          </w:tcPr>
          <w:p w14:paraId="61109367" w14:textId="77777777" w:rsidR="009C4300" w:rsidRPr="00B6168F" w:rsidRDefault="009C4300" w:rsidP="00061EDD">
            <w:pPr>
              <w:pStyle w:val="PersonalInformation"/>
              <w:jc w:val="center"/>
              <w:rPr>
                <w:color w:val="000000" w:themeColor="text1"/>
                <w:sz w:val="20"/>
                <w:szCs w:val="24"/>
              </w:rPr>
            </w:pPr>
          </w:p>
        </w:tc>
      </w:tr>
      <w:tr w:rsidR="00C04F5E" w:rsidRPr="00B6168F" w14:paraId="12FCF63A" w14:textId="77777777" w:rsidTr="00C04F5E">
        <w:tc>
          <w:tcPr>
            <w:tcW w:w="10440" w:type="dxa"/>
            <w:gridSpan w:val="3"/>
            <w:tcBorders>
              <w:top w:val="nil"/>
              <w:left w:val="nil"/>
              <w:bottom w:val="nil"/>
              <w:right w:val="nil"/>
            </w:tcBorders>
          </w:tcPr>
          <w:p w14:paraId="7A3D0BDC" w14:textId="224AB1A9" w:rsidR="00C04F5E" w:rsidRPr="00B6168F" w:rsidRDefault="00C04F5E" w:rsidP="00F31032">
            <w:pPr>
              <w:pStyle w:val="PersonalInformation"/>
              <w:rPr>
                <w:rStyle w:val="Emphasis"/>
                <w:color w:val="000000" w:themeColor="text1"/>
                <w:sz w:val="20"/>
                <w:szCs w:val="28"/>
              </w:rPr>
            </w:pPr>
          </w:p>
        </w:tc>
      </w:tr>
      <w:tr w:rsidR="00C04F5E" w:rsidRPr="00B6168F" w14:paraId="3EFBA536" w14:textId="77777777" w:rsidTr="00C04F5E">
        <w:tc>
          <w:tcPr>
            <w:tcW w:w="10440" w:type="dxa"/>
            <w:gridSpan w:val="3"/>
            <w:tcBorders>
              <w:top w:val="nil"/>
              <w:left w:val="nil"/>
              <w:right w:val="nil"/>
            </w:tcBorders>
          </w:tcPr>
          <w:p w14:paraId="3C19A5D5" w14:textId="663A163F" w:rsidR="00C04F5E" w:rsidRPr="00C04F5E" w:rsidRDefault="00C04F5E" w:rsidP="00C04F5E">
            <w:pPr>
              <w:rPr>
                <w:color w:val="000000" w:themeColor="text1"/>
                <w:szCs w:val="16"/>
              </w:rPr>
            </w:pPr>
            <w:r w:rsidRPr="00C04F5E">
              <w:rPr>
                <w:rStyle w:val="Emphasis"/>
                <w:color w:val="000000" w:themeColor="text1"/>
                <w:sz w:val="20"/>
                <w:szCs w:val="28"/>
              </w:rPr>
              <w:t>Objective is to join a data science team, where I can play a hands on role with R, Python, Data cleaning, modelling, statistical analysis and prediction while the organization leverages my skills of technical delivery lead, agile coach, DevOps coach, Business Development, and growing delivery teams by hiring and training</w:t>
            </w:r>
          </w:p>
        </w:tc>
      </w:tr>
      <w:tr w:rsidR="00C04F5E" w:rsidRPr="00B6168F" w14:paraId="3BB3E0CB" w14:textId="77777777" w:rsidTr="003E6E0A">
        <w:tc>
          <w:tcPr>
            <w:tcW w:w="10440" w:type="dxa"/>
            <w:gridSpan w:val="3"/>
            <w:tcBorders>
              <w:top w:val="nil"/>
              <w:left w:val="nil"/>
              <w:bottom w:val="nil"/>
              <w:right w:val="nil"/>
            </w:tcBorders>
          </w:tcPr>
          <w:p w14:paraId="2D76A565" w14:textId="77777777" w:rsidR="00C04F5E" w:rsidRPr="00B6168F" w:rsidRDefault="00C04F5E" w:rsidP="00C04F5E">
            <w:pPr>
              <w:pStyle w:val="PersonalInformation"/>
              <w:rPr>
                <w:rStyle w:val="Emphasis"/>
                <w:color w:val="000000" w:themeColor="text1"/>
                <w:sz w:val="20"/>
                <w:szCs w:val="28"/>
              </w:rPr>
            </w:pPr>
          </w:p>
        </w:tc>
      </w:tr>
      <w:tr w:rsidR="00C04F5E" w:rsidRPr="00B6168F" w14:paraId="3AD56008" w14:textId="77777777" w:rsidTr="003E6E0A">
        <w:tc>
          <w:tcPr>
            <w:tcW w:w="10440" w:type="dxa"/>
            <w:gridSpan w:val="3"/>
            <w:tcBorders>
              <w:top w:val="nil"/>
              <w:left w:val="nil"/>
              <w:bottom w:val="nil"/>
              <w:right w:val="nil"/>
            </w:tcBorders>
          </w:tcPr>
          <w:p w14:paraId="42F48D16" w14:textId="7226661C" w:rsidR="00C04F5E" w:rsidRPr="00B6168F" w:rsidRDefault="00C04F5E" w:rsidP="00C04F5E">
            <w:pPr>
              <w:pStyle w:val="PersonalInformation"/>
              <w:rPr>
                <w:rStyle w:val="Emphasis"/>
                <w:color w:val="000000" w:themeColor="text1"/>
                <w:sz w:val="20"/>
                <w:szCs w:val="28"/>
              </w:rPr>
            </w:pPr>
            <w:r w:rsidRPr="00B6168F">
              <w:rPr>
                <w:rStyle w:val="Emphasis"/>
                <w:color w:val="000000" w:themeColor="text1"/>
                <w:sz w:val="20"/>
                <w:szCs w:val="28"/>
              </w:rPr>
              <w:t>Engineering delivery lead with a track record of delivering complex cross-organizational projects with large teams. Agile and DevOps leader-coach. Strong project and program management skills. Led multiple client engagements and accounts. Deep experience in building BFSI / Investment banking, Investment management(401k) and HR applications. 25 years IT experience. Strong leadership, people, client management, communication, presentation, and public speaking skills. Agile, Google cloud and MongoDB certified.</w:t>
            </w:r>
          </w:p>
        </w:tc>
      </w:tr>
      <w:tr w:rsidR="00C04F5E" w:rsidRPr="00B6168F" w14:paraId="48D770C0" w14:textId="77777777" w:rsidTr="003E6E0A">
        <w:tc>
          <w:tcPr>
            <w:tcW w:w="10440" w:type="dxa"/>
            <w:gridSpan w:val="3"/>
            <w:tcBorders>
              <w:top w:val="nil"/>
              <w:left w:val="nil"/>
              <w:bottom w:val="nil"/>
              <w:right w:val="nil"/>
            </w:tcBorders>
          </w:tcPr>
          <w:p w14:paraId="471D4471" w14:textId="77777777" w:rsidR="00C04F5E" w:rsidRPr="00B6168F" w:rsidRDefault="00C04F5E" w:rsidP="00C04F5E">
            <w:pPr>
              <w:pStyle w:val="SectionHeading"/>
              <w:jc w:val="center"/>
              <w:rPr>
                <w:rFonts w:ascii="Arial" w:hAnsi="Arial" w:cs="Arial"/>
                <w:color w:val="000000" w:themeColor="text1"/>
                <w:sz w:val="22"/>
                <w:szCs w:val="28"/>
              </w:rPr>
            </w:pPr>
          </w:p>
        </w:tc>
      </w:tr>
      <w:tr w:rsidR="00C04F5E" w:rsidRPr="00B6168F" w14:paraId="5CB0E15C" w14:textId="77777777" w:rsidTr="00FE0A68">
        <w:tc>
          <w:tcPr>
            <w:tcW w:w="10440" w:type="dxa"/>
            <w:gridSpan w:val="3"/>
            <w:tcBorders>
              <w:top w:val="nil"/>
              <w:left w:val="nil"/>
              <w:bottom w:val="single" w:sz="4" w:space="0" w:color="BFBFBF" w:themeColor="background1" w:themeShade="BF"/>
              <w:right w:val="nil"/>
            </w:tcBorders>
          </w:tcPr>
          <w:p w14:paraId="26D1E0FC" w14:textId="6FA83E20" w:rsidR="00C04F5E" w:rsidRPr="00B6168F" w:rsidRDefault="00C04F5E" w:rsidP="00C04F5E">
            <w:pPr>
              <w:pStyle w:val="SectionHeading"/>
              <w:jc w:val="center"/>
              <w:rPr>
                <w:rFonts w:ascii="Arial" w:hAnsi="Arial" w:cs="Arial"/>
                <w:color w:val="000000" w:themeColor="text1"/>
                <w:sz w:val="20"/>
                <w:szCs w:val="28"/>
              </w:rPr>
            </w:pPr>
            <w:r w:rsidRPr="00B6168F">
              <w:rPr>
                <w:rFonts w:ascii="Arial" w:hAnsi="Arial" w:cs="Arial"/>
                <w:color w:val="000000" w:themeColor="text1"/>
                <w:sz w:val="22"/>
                <w:szCs w:val="28"/>
              </w:rPr>
              <w:t xml:space="preserve">Profile                           </w:t>
            </w:r>
            <w:r w:rsidRPr="00B6168F">
              <w:rPr>
                <w:rFonts w:ascii="Arial" w:hAnsi="Arial" w:cs="Arial"/>
                <w:color w:val="000000" w:themeColor="text1"/>
                <w:sz w:val="12"/>
                <w:szCs w:val="16"/>
              </w:rPr>
              <w:t>resulting in</w:t>
            </w:r>
            <w:r w:rsidRPr="00B6168F">
              <w:rPr>
                <w:rFonts w:ascii="Arial" w:hAnsi="Arial" w:cs="Arial"/>
                <w:color w:val="000000" w:themeColor="text1"/>
                <w:sz w:val="22"/>
                <w:szCs w:val="28"/>
              </w:rPr>
              <w:t xml:space="preserve">            Accomplishments</w:t>
            </w:r>
          </w:p>
        </w:tc>
      </w:tr>
      <w:tr w:rsidR="00C04F5E" w:rsidRPr="00B6168F" w14:paraId="1C62B606" w14:textId="77777777" w:rsidTr="00FE0A68">
        <w:tc>
          <w:tcPr>
            <w:tcW w:w="10440" w:type="dxa"/>
            <w:gridSpan w:val="3"/>
            <w:tcBorders>
              <w:left w:val="nil"/>
              <w:bottom w:val="nil"/>
              <w:right w:val="nil"/>
            </w:tcBorders>
          </w:tcPr>
          <w:p w14:paraId="02DE11EF" w14:textId="1D3C1A68" w:rsidR="00C04F5E" w:rsidRPr="00B6168F" w:rsidRDefault="00C04F5E" w:rsidP="00C04F5E">
            <w:pPr>
              <w:pStyle w:val="PersonalInformation"/>
              <w:jc w:val="center"/>
              <w:rPr>
                <w:color w:val="000000" w:themeColor="text1"/>
              </w:rPr>
            </w:pPr>
            <w:r w:rsidRPr="00B6168F">
              <w:rPr>
                <w:color w:val="000000" w:themeColor="text1"/>
              </w:rPr>
              <w:t>Delivery Leadership</w:t>
            </w:r>
          </w:p>
        </w:tc>
      </w:tr>
      <w:tr w:rsidR="00C04F5E" w:rsidRPr="00B6168F" w14:paraId="7538ABE1" w14:textId="77777777" w:rsidTr="00FE0A68">
        <w:tc>
          <w:tcPr>
            <w:tcW w:w="5220" w:type="dxa"/>
            <w:tcBorders>
              <w:top w:val="nil"/>
              <w:left w:val="nil"/>
              <w:bottom w:val="single" w:sz="4" w:space="0" w:color="BFBFBF" w:themeColor="background1" w:themeShade="BF"/>
            </w:tcBorders>
          </w:tcPr>
          <w:p w14:paraId="403AE0F3" w14:textId="300F681E" w:rsidR="00C04F5E" w:rsidRPr="00B6168F" w:rsidRDefault="00C04F5E" w:rsidP="00C04F5E">
            <w:pPr>
              <w:pStyle w:val="PersonalInformation"/>
              <w:rPr>
                <w:color w:val="000000" w:themeColor="text1"/>
              </w:rPr>
            </w:pPr>
            <w:r w:rsidRPr="00B6168F">
              <w:rPr>
                <w:color w:val="000000" w:themeColor="text1"/>
              </w:rPr>
              <w:t xml:space="preserve">- Engineering delivery lead for large size teams ensuring successful delivery of projects. </w:t>
            </w:r>
          </w:p>
          <w:p w14:paraId="003F795B" w14:textId="77777777" w:rsidR="00C04F5E" w:rsidRPr="00B6168F" w:rsidRDefault="00C04F5E" w:rsidP="00C04F5E">
            <w:pPr>
              <w:pStyle w:val="PersonalInformation"/>
              <w:rPr>
                <w:color w:val="000000" w:themeColor="text1"/>
              </w:rPr>
            </w:pPr>
            <w:r w:rsidRPr="00B6168F">
              <w:rPr>
                <w:color w:val="000000" w:themeColor="text1"/>
              </w:rPr>
              <w:t>- Involved in architectural reviews and decisions</w:t>
            </w:r>
          </w:p>
          <w:p w14:paraId="1FA9A004" w14:textId="12113059" w:rsidR="00C04F5E" w:rsidRPr="00B6168F" w:rsidRDefault="00C04F5E" w:rsidP="00C04F5E">
            <w:pPr>
              <w:pStyle w:val="PersonalInformation"/>
              <w:rPr>
                <w:color w:val="000000" w:themeColor="text1"/>
              </w:rPr>
            </w:pPr>
            <w:r w:rsidRPr="00B6168F">
              <w:rPr>
                <w:color w:val="000000" w:themeColor="text1"/>
              </w:rPr>
              <w:t>- Driven to ensure customer success and have always had highly satisfied customers</w:t>
            </w:r>
          </w:p>
        </w:tc>
        <w:tc>
          <w:tcPr>
            <w:tcW w:w="5220" w:type="dxa"/>
            <w:gridSpan w:val="2"/>
            <w:tcBorders>
              <w:top w:val="nil"/>
              <w:bottom w:val="single" w:sz="4" w:space="0" w:color="BFBFBF" w:themeColor="background1" w:themeShade="BF"/>
              <w:right w:val="nil"/>
            </w:tcBorders>
          </w:tcPr>
          <w:p w14:paraId="7B93EEAF" w14:textId="4C3A17D9" w:rsidR="00C04F5E" w:rsidRPr="00B6168F" w:rsidRDefault="00C04F5E" w:rsidP="00C04F5E">
            <w:pPr>
              <w:pStyle w:val="PersonalInformation"/>
              <w:rPr>
                <w:color w:val="000000" w:themeColor="text1"/>
              </w:rPr>
            </w:pPr>
            <w:r w:rsidRPr="00B6168F">
              <w:rPr>
                <w:color w:val="000000" w:themeColor="text1"/>
              </w:rPr>
              <w:t xml:space="preserve">- Delivered projects on Java, .Net, C++, Python, Hadoop, Scala, Spark, MongoDB, Google cloud and Azure for clients like Fidelity, RBS, UBS, </w:t>
            </w:r>
            <w:proofErr w:type="gramStart"/>
            <w:r w:rsidRPr="00B6168F">
              <w:rPr>
                <w:color w:val="000000" w:themeColor="text1"/>
              </w:rPr>
              <w:t>HSBC</w:t>
            </w:r>
            <w:proofErr w:type="gramEnd"/>
            <w:r w:rsidRPr="00B6168F">
              <w:rPr>
                <w:color w:val="000000" w:themeColor="text1"/>
              </w:rPr>
              <w:t xml:space="preserve"> and Phillips 66</w:t>
            </w:r>
          </w:p>
        </w:tc>
      </w:tr>
      <w:tr w:rsidR="00C04F5E" w:rsidRPr="00B6168F" w14:paraId="34FD2697" w14:textId="77777777" w:rsidTr="00FE0A68">
        <w:tc>
          <w:tcPr>
            <w:tcW w:w="10440" w:type="dxa"/>
            <w:gridSpan w:val="3"/>
            <w:tcBorders>
              <w:left w:val="nil"/>
              <w:bottom w:val="nil"/>
              <w:right w:val="nil"/>
            </w:tcBorders>
          </w:tcPr>
          <w:p w14:paraId="178A7026" w14:textId="0AAF5762" w:rsidR="00C04F5E" w:rsidRPr="00B6168F" w:rsidRDefault="00C04F5E" w:rsidP="00C04F5E">
            <w:pPr>
              <w:pStyle w:val="PersonalInformation"/>
              <w:jc w:val="center"/>
              <w:rPr>
                <w:color w:val="000000" w:themeColor="text1"/>
              </w:rPr>
            </w:pPr>
            <w:r w:rsidRPr="00B6168F">
              <w:rPr>
                <w:color w:val="000000" w:themeColor="text1"/>
              </w:rPr>
              <w:t>Project - Program management</w:t>
            </w:r>
          </w:p>
        </w:tc>
      </w:tr>
      <w:tr w:rsidR="00C04F5E" w:rsidRPr="00B6168F" w14:paraId="5D9BFBEF" w14:textId="77777777" w:rsidTr="00FE0A68">
        <w:tc>
          <w:tcPr>
            <w:tcW w:w="5220" w:type="dxa"/>
            <w:tcBorders>
              <w:top w:val="nil"/>
              <w:left w:val="nil"/>
              <w:bottom w:val="single" w:sz="4" w:space="0" w:color="BFBFBF" w:themeColor="background1" w:themeShade="BF"/>
            </w:tcBorders>
          </w:tcPr>
          <w:p w14:paraId="64D26C10" w14:textId="77777777" w:rsidR="00C04F5E" w:rsidRPr="00B6168F" w:rsidRDefault="00C04F5E" w:rsidP="00C04F5E">
            <w:pPr>
              <w:pStyle w:val="PersonalInformation"/>
              <w:rPr>
                <w:color w:val="000000" w:themeColor="text1"/>
              </w:rPr>
            </w:pPr>
            <w:r w:rsidRPr="00B6168F">
              <w:rPr>
                <w:color w:val="000000" w:themeColor="text1"/>
              </w:rPr>
              <w:t>- Detail oriented program and project manager with extensive experience managing complex technical projects</w:t>
            </w:r>
          </w:p>
          <w:p w14:paraId="3D597078" w14:textId="77777777" w:rsidR="00C04F5E" w:rsidRPr="00B6168F" w:rsidRDefault="00C04F5E" w:rsidP="00C04F5E">
            <w:pPr>
              <w:pStyle w:val="PersonalInformation"/>
              <w:rPr>
                <w:color w:val="000000" w:themeColor="text1"/>
              </w:rPr>
            </w:pPr>
            <w:r w:rsidRPr="00B6168F">
              <w:rPr>
                <w:color w:val="000000" w:themeColor="text1"/>
              </w:rPr>
              <w:t>- Strong at creating release plans in agile setups</w:t>
            </w:r>
          </w:p>
          <w:p w14:paraId="390D672C" w14:textId="48E48FD3" w:rsidR="00C04F5E" w:rsidRPr="00B6168F" w:rsidRDefault="00C04F5E" w:rsidP="00C04F5E">
            <w:pPr>
              <w:pStyle w:val="PersonalInformation"/>
              <w:rPr>
                <w:color w:val="000000" w:themeColor="text1"/>
              </w:rPr>
            </w:pPr>
            <w:r w:rsidRPr="00B6168F">
              <w:rPr>
                <w:color w:val="000000" w:themeColor="text1"/>
              </w:rPr>
              <w:t>- Track record of delivering projects with multiple inter organization dependencies across multiple business units</w:t>
            </w:r>
          </w:p>
        </w:tc>
        <w:tc>
          <w:tcPr>
            <w:tcW w:w="5220" w:type="dxa"/>
            <w:gridSpan w:val="2"/>
            <w:tcBorders>
              <w:top w:val="nil"/>
              <w:bottom w:val="single" w:sz="4" w:space="0" w:color="BFBFBF" w:themeColor="background1" w:themeShade="BF"/>
              <w:right w:val="nil"/>
            </w:tcBorders>
          </w:tcPr>
          <w:p w14:paraId="14CB93A7" w14:textId="1BCB118E" w:rsidR="00C04F5E" w:rsidRPr="00B6168F" w:rsidRDefault="00C04F5E" w:rsidP="00C04F5E">
            <w:pPr>
              <w:pStyle w:val="PersonalInformation"/>
              <w:rPr>
                <w:color w:val="000000" w:themeColor="text1"/>
              </w:rPr>
            </w:pPr>
            <w:r w:rsidRPr="00B6168F">
              <w:rPr>
                <w:color w:val="000000" w:themeColor="text1"/>
              </w:rPr>
              <w:t>- Program and project managed multiple projects at Fidelity, UBS, HSBC, CMRS and P66</w:t>
            </w:r>
          </w:p>
          <w:p w14:paraId="07C1A02B" w14:textId="036E6D12" w:rsidR="00C04F5E" w:rsidRPr="00B6168F" w:rsidRDefault="00C04F5E" w:rsidP="00C04F5E">
            <w:pPr>
              <w:pStyle w:val="PersonalInformation"/>
              <w:rPr>
                <w:color w:val="000000" w:themeColor="text1"/>
              </w:rPr>
            </w:pPr>
            <w:r w:rsidRPr="00B6168F">
              <w:rPr>
                <w:color w:val="000000" w:themeColor="text1"/>
              </w:rPr>
              <w:t>- Created agile release plans for HSBC, CMRS and P66</w:t>
            </w:r>
          </w:p>
          <w:p w14:paraId="3E5AEFBB" w14:textId="78588075" w:rsidR="00C04F5E" w:rsidRPr="00B6168F" w:rsidRDefault="00C04F5E" w:rsidP="00C04F5E">
            <w:pPr>
              <w:pStyle w:val="PersonalInformation"/>
              <w:rPr>
                <w:color w:val="000000" w:themeColor="text1"/>
              </w:rPr>
            </w:pPr>
            <w:r w:rsidRPr="00B6168F">
              <w:rPr>
                <w:color w:val="000000" w:themeColor="text1"/>
              </w:rPr>
              <w:t>- Known in Fidelity for ability to get things done across large internal organizations while maintaining great relationships</w:t>
            </w:r>
          </w:p>
          <w:p w14:paraId="523BDD0C" w14:textId="77777777" w:rsidR="00C04F5E" w:rsidRPr="00B6168F" w:rsidRDefault="00C04F5E" w:rsidP="00C04F5E">
            <w:pPr>
              <w:pStyle w:val="PersonalInformation"/>
              <w:rPr>
                <w:color w:val="000000" w:themeColor="text1"/>
              </w:rPr>
            </w:pPr>
          </w:p>
        </w:tc>
      </w:tr>
      <w:tr w:rsidR="00C04F5E" w:rsidRPr="00B6168F" w14:paraId="1381F727" w14:textId="77777777" w:rsidTr="00FE0A68">
        <w:tc>
          <w:tcPr>
            <w:tcW w:w="10440" w:type="dxa"/>
            <w:gridSpan w:val="3"/>
            <w:tcBorders>
              <w:left w:val="nil"/>
              <w:bottom w:val="nil"/>
              <w:right w:val="nil"/>
            </w:tcBorders>
          </w:tcPr>
          <w:p w14:paraId="6EBE3EF4" w14:textId="614C9C3D" w:rsidR="00C04F5E" w:rsidRPr="00B6168F" w:rsidRDefault="00C04F5E" w:rsidP="00C04F5E">
            <w:pPr>
              <w:pStyle w:val="PersonalInformation"/>
              <w:jc w:val="center"/>
              <w:rPr>
                <w:color w:val="000000" w:themeColor="text1"/>
              </w:rPr>
            </w:pPr>
            <w:r w:rsidRPr="00B6168F">
              <w:rPr>
                <w:color w:val="000000" w:themeColor="text1"/>
              </w:rPr>
              <w:t>Transformation leader and coach</w:t>
            </w:r>
          </w:p>
        </w:tc>
      </w:tr>
      <w:tr w:rsidR="00C04F5E" w:rsidRPr="00B6168F" w14:paraId="5B86F141" w14:textId="77777777" w:rsidTr="00FE0A68">
        <w:tc>
          <w:tcPr>
            <w:tcW w:w="5220" w:type="dxa"/>
            <w:tcBorders>
              <w:top w:val="nil"/>
              <w:left w:val="nil"/>
              <w:bottom w:val="single" w:sz="4" w:space="0" w:color="BFBFBF" w:themeColor="background1" w:themeShade="BF"/>
            </w:tcBorders>
          </w:tcPr>
          <w:p w14:paraId="3745E44C" w14:textId="77777777" w:rsidR="00C04F5E" w:rsidRPr="00B6168F" w:rsidRDefault="00C04F5E" w:rsidP="00C04F5E">
            <w:pPr>
              <w:pStyle w:val="PersonalInformation"/>
              <w:rPr>
                <w:color w:val="000000" w:themeColor="text1"/>
              </w:rPr>
            </w:pPr>
            <w:r w:rsidRPr="00B6168F">
              <w:rPr>
                <w:color w:val="000000" w:themeColor="text1"/>
              </w:rPr>
              <w:t xml:space="preserve">- Delivered multiple transformation engagements and transformed from traditional delivery to Agile, CI/CD, DevOps fully automated delivery. </w:t>
            </w:r>
          </w:p>
          <w:p w14:paraId="0F53FB33" w14:textId="7CA8A8C7" w:rsidR="00C04F5E" w:rsidRPr="00B6168F" w:rsidRDefault="00C04F5E" w:rsidP="00C04F5E">
            <w:pPr>
              <w:pStyle w:val="PersonalInformation"/>
              <w:rPr>
                <w:color w:val="000000" w:themeColor="text1"/>
              </w:rPr>
            </w:pPr>
            <w:r w:rsidRPr="00B6168F">
              <w:rPr>
                <w:color w:val="000000" w:themeColor="text1"/>
              </w:rPr>
              <w:t>- Value stream mapping workshops to identify bottlenecks and process improvements</w:t>
            </w:r>
          </w:p>
          <w:p w14:paraId="23D880DC" w14:textId="7A08E66C" w:rsidR="00C04F5E" w:rsidRPr="00B6168F" w:rsidRDefault="00C04F5E" w:rsidP="00C04F5E">
            <w:pPr>
              <w:pStyle w:val="PersonalInformation"/>
              <w:rPr>
                <w:color w:val="000000" w:themeColor="text1"/>
              </w:rPr>
            </w:pPr>
            <w:r w:rsidRPr="00B6168F">
              <w:rPr>
                <w:color w:val="000000" w:themeColor="text1"/>
              </w:rPr>
              <w:t>- Design thinking workshops to solve organizational transformation problems</w:t>
            </w:r>
          </w:p>
        </w:tc>
        <w:tc>
          <w:tcPr>
            <w:tcW w:w="5220" w:type="dxa"/>
            <w:gridSpan w:val="2"/>
            <w:tcBorders>
              <w:top w:val="nil"/>
              <w:bottom w:val="single" w:sz="4" w:space="0" w:color="BFBFBF" w:themeColor="background1" w:themeShade="BF"/>
              <w:right w:val="nil"/>
            </w:tcBorders>
          </w:tcPr>
          <w:p w14:paraId="43D44DA4" w14:textId="72559510" w:rsidR="00C04F5E" w:rsidRPr="00B6168F" w:rsidRDefault="00C04F5E" w:rsidP="00C04F5E">
            <w:pPr>
              <w:pStyle w:val="PersonalInformation"/>
              <w:rPr>
                <w:color w:val="000000" w:themeColor="text1"/>
              </w:rPr>
            </w:pPr>
            <w:r w:rsidRPr="00B6168F">
              <w:rPr>
                <w:color w:val="000000" w:themeColor="text1"/>
              </w:rPr>
              <w:t xml:space="preserve">- Led Agile and </w:t>
            </w:r>
            <w:proofErr w:type="spellStart"/>
            <w:r w:rsidRPr="00B6168F">
              <w:rPr>
                <w:color w:val="000000" w:themeColor="text1"/>
              </w:rPr>
              <w:t>Devops</w:t>
            </w:r>
            <w:proofErr w:type="spellEnd"/>
            <w:r w:rsidRPr="00B6168F">
              <w:rPr>
                <w:color w:val="000000" w:themeColor="text1"/>
              </w:rPr>
              <w:t xml:space="preserve"> Transformation for multiple large engagements at HSBC, UBS, CMRS, ADIA, Phillips 66</w:t>
            </w:r>
          </w:p>
          <w:p w14:paraId="42B35EA0" w14:textId="77777777" w:rsidR="00C04F5E" w:rsidRPr="00B6168F" w:rsidRDefault="00C04F5E" w:rsidP="00C04F5E">
            <w:pPr>
              <w:pStyle w:val="PersonalInformation"/>
              <w:rPr>
                <w:color w:val="000000" w:themeColor="text1"/>
              </w:rPr>
            </w:pPr>
            <w:r w:rsidRPr="00B6168F">
              <w:rPr>
                <w:color w:val="000000" w:themeColor="text1"/>
              </w:rPr>
              <w:t>- Identified process improvement opportunities via value stream mapping workshops for multiple teams in ADIA and P66</w:t>
            </w:r>
          </w:p>
          <w:p w14:paraId="7641F5FD" w14:textId="77777777" w:rsidR="00C04F5E" w:rsidRPr="00B6168F" w:rsidRDefault="00C04F5E" w:rsidP="00C04F5E">
            <w:pPr>
              <w:pStyle w:val="PersonalInformation"/>
              <w:rPr>
                <w:color w:val="000000" w:themeColor="text1"/>
              </w:rPr>
            </w:pPr>
            <w:r w:rsidRPr="00B6168F">
              <w:rPr>
                <w:color w:val="000000" w:themeColor="text1"/>
              </w:rPr>
              <w:t xml:space="preserve">- Certified Scrum Professional, Scrum Master and </w:t>
            </w:r>
            <w:proofErr w:type="spellStart"/>
            <w:r w:rsidRPr="00B6168F">
              <w:rPr>
                <w:color w:val="000000" w:themeColor="text1"/>
              </w:rPr>
              <w:t>SAFe</w:t>
            </w:r>
            <w:proofErr w:type="spellEnd"/>
            <w:r w:rsidRPr="00B6168F">
              <w:rPr>
                <w:color w:val="000000" w:themeColor="text1"/>
              </w:rPr>
              <w:t xml:space="preserve"> </w:t>
            </w:r>
            <w:proofErr w:type="spellStart"/>
            <w:r w:rsidRPr="00B6168F">
              <w:rPr>
                <w:color w:val="000000" w:themeColor="text1"/>
              </w:rPr>
              <w:t>Agelist</w:t>
            </w:r>
            <w:proofErr w:type="spellEnd"/>
          </w:p>
        </w:tc>
      </w:tr>
      <w:tr w:rsidR="00C04F5E" w:rsidRPr="00B6168F" w14:paraId="3EA4FCB8" w14:textId="77777777" w:rsidTr="00FE0A68">
        <w:tc>
          <w:tcPr>
            <w:tcW w:w="10440" w:type="dxa"/>
            <w:gridSpan w:val="3"/>
            <w:tcBorders>
              <w:left w:val="nil"/>
              <w:bottom w:val="nil"/>
              <w:right w:val="nil"/>
            </w:tcBorders>
          </w:tcPr>
          <w:p w14:paraId="7BF344D8" w14:textId="730909F8" w:rsidR="00C04F5E" w:rsidRPr="00B6168F" w:rsidRDefault="00C04F5E" w:rsidP="00C04F5E">
            <w:pPr>
              <w:pStyle w:val="PersonalInformation"/>
              <w:jc w:val="center"/>
              <w:rPr>
                <w:color w:val="000000" w:themeColor="text1"/>
              </w:rPr>
            </w:pPr>
            <w:r w:rsidRPr="00B6168F">
              <w:rPr>
                <w:color w:val="000000" w:themeColor="text1"/>
              </w:rPr>
              <w:t>Large Teams setup, ODC setup and Training</w:t>
            </w:r>
          </w:p>
        </w:tc>
      </w:tr>
      <w:tr w:rsidR="00C04F5E" w:rsidRPr="00B6168F" w14:paraId="69774249" w14:textId="77777777" w:rsidTr="00FE0A68">
        <w:tc>
          <w:tcPr>
            <w:tcW w:w="5220" w:type="dxa"/>
            <w:tcBorders>
              <w:top w:val="nil"/>
              <w:left w:val="nil"/>
              <w:bottom w:val="single" w:sz="4" w:space="0" w:color="BFBFBF" w:themeColor="background1" w:themeShade="BF"/>
            </w:tcBorders>
          </w:tcPr>
          <w:p w14:paraId="0957134D" w14:textId="77777777" w:rsidR="00C04F5E" w:rsidRPr="00B6168F" w:rsidRDefault="00C04F5E" w:rsidP="00C04F5E">
            <w:pPr>
              <w:pStyle w:val="PersonalInformation"/>
              <w:rPr>
                <w:color w:val="000000" w:themeColor="text1"/>
              </w:rPr>
            </w:pPr>
            <w:r w:rsidRPr="00B6168F">
              <w:rPr>
                <w:color w:val="000000" w:themeColor="text1"/>
              </w:rPr>
              <w:t xml:space="preserve">- 16+ years’ experience in setting up global delivery teams and setting up ODCs </w:t>
            </w:r>
          </w:p>
          <w:p w14:paraId="6C8C21C0" w14:textId="1E1AE431" w:rsidR="00C04F5E" w:rsidRPr="00B6168F" w:rsidRDefault="00C04F5E" w:rsidP="00C04F5E">
            <w:pPr>
              <w:pStyle w:val="PersonalInformation"/>
              <w:rPr>
                <w:color w:val="000000" w:themeColor="text1"/>
              </w:rPr>
            </w:pPr>
            <w:r w:rsidRPr="00B6168F">
              <w:rPr>
                <w:color w:val="000000" w:themeColor="text1"/>
              </w:rPr>
              <w:t>- Extensive experience in hiring large teams, training them, and setting up processes to develop high performing teams</w:t>
            </w:r>
          </w:p>
        </w:tc>
        <w:tc>
          <w:tcPr>
            <w:tcW w:w="5220" w:type="dxa"/>
            <w:gridSpan w:val="2"/>
            <w:tcBorders>
              <w:top w:val="nil"/>
              <w:bottom w:val="single" w:sz="4" w:space="0" w:color="BFBFBF" w:themeColor="background1" w:themeShade="BF"/>
              <w:right w:val="nil"/>
            </w:tcBorders>
          </w:tcPr>
          <w:p w14:paraId="56F7A61B" w14:textId="5692467E" w:rsidR="00C04F5E" w:rsidRPr="00B6168F" w:rsidRDefault="00C04F5E" w:rsidP="00C04F5E">
            <w:pPr>
              <w:pStyle w:val="PersonalInformation"/>
              <w:rPr>
                <w:color w:val="000000" w:themeColor="text1"/>
              </w:rPr>
            </w:pPr>
            <w:r w:rsidRPr="00B6168F">
              <w:rPr>
                <w:color w:val="000000" w:themeColor="text1"/>
              </w:rPr>
              <w:t>- Hired and setup large teams and ODCs for Fidelity, RBS, UBS, HSBC</w:t>
            </w:r>
          </w:p>
          <w:p w14:paraId="75AC2E40" w14:textId="530A31B4" w:rsidR="00C04F5E" w:rsidRPr="00B6168F" w:rsidRDefault="00C04F5E" w:rsidP="00C04F5E">
            <w:pPr>
              <w:pStyle w:val="PersonalInformation"/>
              <w:rPr>
                <w:color w:val="000000" w:themeColor="text1"/>
              </w:rPr>
            </w:pPr>
            <w:r w:rsidRPr="00B6168F">
              <w:rPr>
                <w:color w:val="000000" w:themeColor="text1"/>
              </w:rPr>
              <w:t xml:space="preserve">- Setup trainings for teams on Big data, Spark, Scala, Java, Google Cloud, Scrum and </w:t>
            </w:r>
            <w:proofErr w:type="spellStart"/>
            <w:r w:rsidRPr="00B6168F">
              <w:rPr>
                <w:color w:val="000000" w:themeColor="text1"/>
              </w:rPr>
              <w:t>SAFe</w:t>
            </w:r>
            <w:proofErr w:type="spellEnd"/>
          </w:p>
        </w:tc>
      </w:tr>
      <w:tr w:rsidR="00C04F5E" w:rsidRPr="00B6168F" w14:paraId="77FBBFB2" w14:textId="77777777" w:rsidTr="00FE0A68">
        <w:tc>
          <w:tcPr>
            <w:tcW w:w="10440" w:type="dxa"/>
            <w:gridSpan w:val="3"/>
            <w:tcBorders>
              <w:left w:val="nil"/>
              <w:bottom w:val="nil"/>
              <w:right w:val="nil"/>
            </w:tcBorders>
          </w:tcPr>
          <w:p w14:paraId="5A7FE832" w14:textId="06B13D52" w:rsidR="00C04F5E" w:rsidRPr="00B6168F" w:rsidRDefault="00C04F5E" w:rsidP="00C04F5E">
            <w:pPr>
              <w:pStyle w:val="PersonalInformation"/>
              <w:jc w:val="center"/>
              <w:rPr>
                <w:color w:val="000000" w:themeColor="text1"/>
              </w:rPr>
            </w:pPr>
            <w:r w:rsidRPr="00B6168F">
              <w:rPr>
                <w:color w:val="000000" w:themeColor="text1"/>
              </w:rPr>
              <w:t>BFSI</w:t>
            </w:r>
          </w:p>
        </w:tc>
      </w:tr>
      <w:tr w:rsidR="00C04F5E" w:rsidRPr="00B6168F" w14:paraId="185E8287" w14:textId="77777777" w:rsidTr="00FE0A68">
        <w:tc>
          <w:tcPr>
            <w:tcW w:w="5220" w:type="dxa"/>
            <w:tcBorders>
              <w:top w:val="nil"/>
              <w:left w:val="nil"/>
              <w:bottom w:val="single" w:sz="4" w:space="0" w:color="BFBFBF" w:themeColor="background1" w:themeShade="BF"/>
            </w:tcBorders>
          </w:tcPr>
          <w:p w14:paraId="18E3FCBE" w14:textId="77777777" w:rsidR="00C04F5E" w:rsidRPr="00B6168F" w:rsidRDefault="00C04F5E" w:rsidP="00C04F5E">
            <w:pPr>
              <w:pStyle w:val="PersonalInformation"/>
              <w:rPr>
                <w:color w:val="000000" w:themeColor="text1"/>
              </w:rPr>
            </w:pPr>
            <w:r w:rsidRPr="00B6168F">
              <w:rPr>
                <w:color w:val="000000" w:themeColor="text1"/>
              </w:rPr>
              <w:t>- 14 years delivering projects for BFSI, Investment banking clients</w:t>
            </w:r>
          </w:p>
          <w:p w14:paraId="7D63C8FB" w14:textId="77777777" w:rsidR="00C04F5E" w:rsidRPr="00B6168F" w:rsidRDefault="00C04F5E" w:rsidP="00C04F5E">
            <w:pPr>
              <w:pStyle w:val="PersonalInformation"/>
              <w:rPr>
                <w:color w:val="000000" w:themeColor="text1"/>
              </w:rPr>
            </w:pPr>
            <w:r w:rsidRPr="00B6168F">
              <w:rPr>
                <w:color w:val="000000" w:themeColor="text1"/>
              </w:rPr>
              <w:t>- 7 years delivering projects in Investment management (401k)</w:t>
            </w:r>
          </w:p>
        </w:tc>
        <w:tc>
          <w:tcPr>
            <w:tcW w:w="5220" w:type="dxa"/>
            <w:gridSpan w:val="2"/>
            <w:tcBorders>
              <w:top w:val="nil"/>
              <w:bottom w:val="single" w:sz="4" w:space="0" w:color="BFBFBF" w:themeColor="background1" w:themeShade="BF"/>
              <w:right w:val="nil"/>
            </w:tcBorders>
          </w:tcPr>
          <w:p w14:paraId="78223BB8" w14:textId="7854EE8E" w:rsidR="00C04F5E" w:rsidRPr="00B6168F" w:rsidRDefault="00C04F5E" w:rsidP="00C04F5E">
            <w:pPr>
              <w:pStyle w:val="PersonalInformation"/>
              <w:rPr>
                <w:color w:val="000000" w:themeColor="text1"/>
              </w:rPr>
            </w:pPr>
            <w:r w:rsidRPr="00B6168F">
              <w:rPr>
                <w:color w:val="000000" w:themeColor="text1"/>
              </w:rPr>
              <w:t>- Successfully delivered projects for RBS (cross asset), UBS (ED Risk), HSBC (cross asset risk), CMRS (EMIR Dodd-Frank regulatory reporting)</w:t>
            </w:r>
          </w:p>
          <w:p w14:paraId="5459E978" w14:textId="77777777" w:rsidR="00C04F5E" w:rsidRPr="00B6168F" w:rsidRDefault="00C04F5E" w:rsidP="00C04F5E">
            <w:pPr>
              <w:pStyle w:val="PersonalInformation"/>
              <w:rPr>
                <w:color w:val="000000" w:themeColor="text1"/>
              </w:rPr>
            </w:pPr>
            <w:r w:rsidRPr="00B6168F">
              <w:rPr>
                <w:color w:val="000000" w:themeColor="text1"/>
              </w:rPr>
              <w:t>- Delivered rewrite of 401k.com (backend plus front end) and One-Fidelity initiative</w:t>
            </w:r>
          </w:p>
        </w:tc>
      </w:tr>
      <w:tr w:rsidR="00C04F5E" w:rsidRPr="00B6168F" w14:paraId="6B9DE27B" w14:textId="77777777" w:rsidTr="00FE0A68">
        <w:tc>
          <w:tcPr>
            <w:tcW w:w="10440" w:type="dxa"/>
            <w:gridSpan w:val="3"/>
            <w:tcBorders>
              <w:left w:val="nil"/>
              <w:bottom w:val="nil"/>
              <w:right w:val="nil"/>
            </w:tcBorders>
          </w:tcPr>
          <w:p w14:paraId="0FF60155" w14:textId="09DD3230" w:rsidR="00C04F5E" w:rsidRPr="00B6168F" w:rsidRDefault="00C04F5E" w:rsidP="00C04F5E">
            <w:pPr>
              <w:pStyle w:val="PersonalInformation"/>
              <w:jc w:val="center"/>
              <w:rPr>
                <w:color w:val="000000" w:themeColor="text1"/>
              </w:rPr>
            </w:pPr>
            <w:r w:rsidRPr="00B6168F">
              <w:rPr>
                <w:color w:val="000000" w:themeColor="text1"/>
              </w:rPr>
              <w:t>Agile and DevOps</w:t>
            </w:r>
          </w:p>
        </w:tc>
      </w:tr>
      <w:tr w:rsidR="00C04F5E" w:rsidRPr="00B6168F" w14:paraId="27603220" w14:textId="77777777" w:rsidTr="00FE0A68">
        <w:tc>
          <w:tcPr>
            <w:tcW w:w="5220" w:type="dxa"/>
            <w:tcBorders>
              <w:top w:val="nil"/>
              <w:left w:val="nil"/>
              <w:bottom w:val="single" w:sz="4" w:space="0" w:color="BFBFBF" w:themeColor="background1" w:themeShade="BF"/>
            </w:tcBorders>
          </w:tcPr>
          <w:p w14:paraId="5F73B084" w14:textId="77777777" w:rsidR="00C04F5E" w:rsidRPr="00B6168F" w:rsidRDefault="00C04F5E" w:rsidP="00C04F5E">
            <w:pPr>
              <w:pStyle w:val="PersonalInformation"/>
              <w:rPr>
                <w:color w:val="000000" w:themeColor="text1"/>
              </w:rPr>
            </w:pPr>
            <w:r w:rsidRPr="00B6168F">
              <w:rPr>
                <w:color w:val="000000" w:themeColor="text1"/>
              </w:rPr>
              <w:t>- Track record of delivering projects with Agile, automation and DevOps with frequent releases to production</w:t>
            </w:r>
          </w:p>
          <w:p w14:paraId="74042D02" w14:textId="74478F64" w:rsidR="00C04F5E" w:rsidRPr="00B6168F" w:rsidRDefault="00C04F5E" w:rsidP="00C04F5E">
            <w:pPr>
              <w:pStyle w:val="PersonalInformation"/>
              <w:rPr>
                <w:color w:val="000000" w:themeColor="text1"/>
              </w:rPr>
            </w:pPr>
            <w:r w:rsidRPr="00B6168F">
              <w:rPr>
                <w:color w:val="000000" w:themeColor="text1"/>
              </w:rPr>
              <w:t xml:space="preserve">- Reputation of gently but continuously pushing teams for continuous improvement </w:t>
            </w:r>
          </w:p>
        </w:tc>
        <w:tc>
          <w:tcPr>
            <w:tcW w:w="5220" w:type="dxa"/>
            <w:gridSpan w:val="2"/>
            <w:tcBorders>
              <w:top w:val="nil"/>
              <w:bottom w:val="single" w:sz="4" w:space="0" w:color="BFBFBF" w:themeColor="background1" w:themeShade="BF"/>
              <w:right w:val="nil"/>
            </w:tcBorders>
          </w:tcPr>
          <w:p w14:paraId="5F3FA314" w14:textId="4A4665E4" w:rsidR="00C04F5E" w:rsidRPr="00B6168F" w:rsidRDefault="00C04F5E" w:rsidP="00C04F5E">
            <w:pPr>
              <w:pStyle w:val="PersonalInformation"/>
              <w:rPr>
                <w:color w:val="000000" w:themeColor="text1"/>
              </w:rPr>
            </w:pPr>
            <w:r w:rsidRPr="00B6168F">
              <w:rPr>
                <w:color w:val="000000" w:themeColor="text1"/>
              </w:rPr>
              <w:t>- Led and coached teams to deliver projects weekly/biweekly for P66 and HSBC with complete automation</w:t>
            </w:r>
          </w:p>
        </w:tc>
      </w:tr>
      <w:tr w:rsidR="00C04F5E" w:rsidRPr="00B6168F" w14:paraId="4CCC9D7D" w14:textId="77777777" w:rsidTr="00FE0A68">
        <w:tc>
          <w:tcPr>
            <w:tcW w:w="10440" w:type="dxa"/>
            <w:gridSpan w:val="3"/>
            <w:tcBorders>
              <w:left w:val="nil"/>
              <w:bottom w:val="nil"/>
              <w:right w:val="nil"/>
            </w:tcBorders>
          </w:tcPr>
          <w:p w14:paraId="23068943" w14:textId="6F3C01C6" w:rsidR="00C04F5E" w:rsidRPr="00B6168F" w:rsidRDefault="00C04F5E" w:rsidP="00C04F5E">
            <w:pPr>
              <w:pStyle w:val="PersonalInformation"/>
              <w:jc w:val="center"/>
              <w:rPr>
                <w:color w:val="000000" w:themeColor="text1"/>
              </w:rPr>
            </w:pPr>
            <w:r w:rsidRPr="00B6168F">
              <w:rPr>
                <w:color w:val="000000" w:themeColor="text1"/>
              </w:rPr>
              <w:t>Reporting and metric measurement</w:t>
            </w:r>
          </w:p>
        </w:tc>
      </w:tr>
      <w:tr w:rsidR="00C04F5E" w:rsidRPr="00B6168F" w14:paraId="38CD4054" w14:textId="77777777" w:rsidTr="00FE0A68">
        <w:tc>
          <w:tcPr>
            <w:tcW w:w="5220" w:type="dxa"/>
            <w:tcBorders>
              <w:top w:val="nil"/>
              <w:left w:val="nil"/>
              <w:bottom w:val="single" w:sz="4" w:space="0" w:color="BFBFBF" w:themeColor="background1" w:themeShade="BF"/>
            </w:tcBorders>
          </w:tcPr>
          <w:p w14:paraId="024D77B1" w14:textId="780DB1D2" w:rsidR="00C04F5E" w:rsidRPr="00B6168F" w:rsidRDefault="00C04F5E" w:rsidP="00C04F5E">
            <w:pPr>
              <w:pStyle w:val="PersonalInformation"/>
              <w:rPr>
                <w:color w:val="000000" w:themeColor="text1"/>
              </w:rPr>
            </w:pPr>
            <w:r w:rsidRPr="00B6168F">
              <w:rPr>
                <w:color w:val="000000" w:themeColor="text1"/>
              </w:rPr>
              <w:t xml:space="preserve">- Use code, </w:t>
            </w:r>
            <w:proofErr w:type="gramStart"/>
            <w:r w:rsidRPr="00B6168F">
              <w:rPr>
                <w:color w:val="000000" w:themeColor="text1"/>
              </w:rPr>
              <w:t>DevOps</w:t>
            </w:r>
            <w:proofErr w:type="gramEnd"/>
            <w:r w:rsidRPr="00B6168F">
              <w:rPr>
                <w:color w:val="000000" w:themeColor="text1"/>
              </w:rPr>
              <w:t xml:space="preserve"> and agile metrics to manage delivery. </w:t>
            </w:r>
          </w:p>
          <w:p w14:paraId="24B517A6" w14:textId="144325FD" w:rsidR="00C04F5E" w:rsidRPr="00B6168F" w:rsidRDefault="00C04F5E" w:rsidP="00C04F5E">
            <w:pPr>
              <w:pStyle w:val="PersonalInformation"/>
              <w:rPr>
                <w:color w:val="000000" w:themeColor="text1"/>
              </w:rPr>
            </w:pPr>
            <w:r w:rsidRPr="00B6168F">
              <w:rPr>
                <w:color w:val="000000" w:themeColor="text1"/>
              </w:rPr>
              <w:t>- Senior leadership reporting and tracking</w:t>
            </w:r>
          </w:p>
        </w:tc>
        <w:tc>
          <w:tcPr>
            <w:tcW w:w="5220" w:type="dxa"/>
            <w:gridSpan w:val="2"/>
            <w:tcBorders>
              <w:top w:val="nil"/>
              <w:bottom w:val="single" w:sz="4" w:space="0" w:color="BFBFBF" w:themeColor="background1" w:themeShade="BF"/>
              <w:right w:val="nil"/>
            </w:tcBorders>
          </w:tcPr>
          <w:p w14:paraId="7E573535" w14:textId="1DC28F1A" w:rsidR="00C04F5E" w:rsidRPr="00B6168F" w:rsidRDefault="00C04F5E" w:rsidP="00C04F5E">
            <w:pPr>
              <w:pStyle w:val="PersonalInformation"/>
              <w:rPr>
                <w:color w:val="000000" w:themeColor="text1"/>
              </w:rPr>
            </w:pPr>
            <w:r w:rsidRPr="00B6168F">
              <w:rPr>
                <w:color w:val="000000" w:themeColor="text1"/>
              </w:rPr>
              <w:t xml:space="preserve">- Created </w:t>
            </w:r>
            <w:proofErr w:type="spellStart"/>
            <w:r w:rsidRPr="00B6168F">
              <w:rPr>
                <w:color w:val="000000" w:themeColor="text1"/>
              </w:rPr>
              <w:t>PowerBI</w:t>
            </w:r>
            <w:proofErr w:type="spellEnd"/>
            <w:r w:rsidRPr="00B6168F">
              <w:rPr>
                <w:color w:val="000000" w:themeColor="text1"/>
              </w:rPr>
              <w:t xml:space="preserve"> reports with ADO import for agile reporting</w:t>
            </w:r>
          </w:p>
          <w:p w14:paraId="5258EEC8" w14:textId="1C216345" w:rsidR="00C04F5E" w:rsidRPr="00B6168F" w:rsidRDefault="00C04F5E" w:rsidP="00C04F5E">
            <w:pPr>
              <w:pStyle w:val="PersonalInformation"/>
              <w:rPr>
                <w:color w:val="000000" w:themeColor="text1"/>
              </w:rPr>
            </w:pPr>
            <w:r w:rsidRPr="00B6168F">
              <w:rPr>
                <w:color w:val="000000" w:themeColor="text1"/>
              </w:rPr>
              <w:t>- Created excel based reports for P&amp;L, capacity, plans, RAID</w:t>
            </w:r>
          </w:p>
        </w:tc>
      </w:tr>
      <w:tr w:rsidR="00C04F5E" w:rsidRPr="00B6168F" w14:paraId="27D5D10D" w14:textId="77777777" w:rsidTr="00FE0A68">
        <w:tc>
          <w:tcPr>
            <w:tcW w:w="10440" w:type="dxa"/>
            <w:gridSpan w:val="3"/>
            <w:tcBorders>
              <w:left w:val="nil"/>
              <w:bottom w:val="nil"/>
              <w:right w:val="nil"/>
            </w:tcBorders>
          </w:tcPr>
          <w:p w14:paraId="60C2AF8E" w14:textId="74F99FD9" w:rsidR="00C04F5E" w:rsidRPr="00B6168F" w:rsidRDefault="00C04F5E" w:rsidP="00C04F5E">
            <w:pPr>
              <w:pStyle w:val="PersonalInformation"/>
              <w:jc w:val="center"/>
              <w:rPr>
                <w:color w:val="000000" w:themeColor="text1"/>
              </w:rPr>
            </w:pPr>
            <w:r w:rsidRPr="00B6168F">
              <w:rPr>
                <w:color w:val="000000" w:themeColor="text1"/>
              </w:rPr>
              <w:t>Relationships - Communication – Presentation</w:t>
            </w:r>
          </w:p>
        </w:tc>
      </w:tr>
      <w:tr w:rsidR="00C04F5E" w:rsidRPr="00B6168F" w14:paraId="2E99758E" w14:textId="77777777" w:rsidTr="00FE0A68">
        <w:tc>
          <w:tcPr>
            <w:tcW w:w="5220" w:type="dxa"/>
            <w:tcBorders>
              <w:top w:val="nil"/>
              <w:left w:val="nil"/>
              <w:bottom w:val="single" w:sz="4" w:space="0" w:color="BFBFBF" w:themeColor="background1" w:themeShade="BF"/>
            </w:tcBorders>
          </w:tcPr>
          <w:p w14:paraId="4758149F" w14:textId="329D510B" w:rsidR="00C04F5E" w:rsidRPr="00B6168F" w:rsidRDefault="00C04F5E" w:rsidP="00C04F5E">
            <w:pPr>
              <w:pStyle w:val="PersonalInformation"/>
              <w:rPr>
                <w:color w:val="000000" w:themeColor="text1"/>
              </w:rPr>
            </w:pPr>
            <w:r w:rsidRPr="00B6168F">
              <w:rPr>
                <w:color w:val="000000" w:themeColor="text1"/>
              </w:rPr>
              <w:t>- Proven team and client communication skills</w:t>
            </w:r>
          </w:p>
          <w:p w14:paraId="5371B702" w14:textId="583AF467" w:rsidR="00C04F5E" w:rsidRPr="00B6168F" w:rsidRDefault="00C04F5E" w:rsidP="00C04F5E">
            <w:pPr>
              <w:pStyle w:val="PersonalInformation"/>
              <w:rPr>
                <w:color w:val="000000" w:themeColor="text1"/>
              </w:rPr>
            </w:pPr>
            <w:r w:rsidRPr="00B6168F">
              <w:rPr>
                <w:color w:val="000000" w:themeColor="text1"/>
              </w:rPr>
              <w:t>- Strong presentation and public speaking skills</w:t>
            </w:r>
          </w:p>
          <w:p w14:paraId="68BEF25A" w14:textId="4641BAF0" w:rsidR="00C04F5E" w:rsidRPr="00B6168F" w:rsidRDefault="00C04F5E" w:rsidP="00C04F5E">
            <w:pPr>
              <w:pStyle w:val="PersonalInformation"/>
              <w:rPr>
                <w:color w:val="000000" w:themeColor="text1"/>
              </w:rPr>
            </w:pPr>
            <w:r w:rsidRPr="00B6168F">
              <w:rPr>
                <w:color w:val="000000" w:themeColor="text1"/>
              </w:rPr>
              <w:t>- Ability to build relationships and navigate across all levels of an organization</w:t>
            </w:r>
          </w:p>
          <w:p w14:paraId="62AD57B6" w14:textId="399B9F65" w:rsidR="00C04F5E" w:rsidRPr="00B6168F" w:rsidRDefault="00C04F5E" w:rsidP="00C04F5E">
            <w:pPr>
              <w:pStyle w:val="PersonalInformation"/>
              <w:rPr>
                <w:color w:val="000000" w:themeColor="text1"/>
              </w:rPr>
            </w:pPr>
            <w:r w:rsidRPr="00B6168F">
              <w:rPr>
                <w:color w:val="000000" w:themeColor="text1"/>
              </w:rPr>
              <w:t>- Proven ability to influence decision making at all levels within an organization</w:t>
            </w:r>
          </w:p>
          <w:p w14:paraId="215B2DBE" w14:textId="298E4ECC" w:rsidR="00C04F5E" w:rsidRPr="00B6168F" w:rsidRDefault="00C04F5E" w:rsidP="00C04F5E">
            <w:pPr>
              <w:pStyle w:val="PersonalInformation"/>
              <w:rPr>
                <w:color w:val="000000" w:themeColor="text1"/>
              </w:rPr>
            </w:pPr>
          </w:p>
        </w:tc>
        <w:tc>
          <w:tcPr>
            <w:tcW w:w="5220" w:type="dxa"/>
            <w:gridSpan w:val="2"/>
            <w:tcBorders>
              <w:top w:val="nil"/>
              <w:bottom w:val="single" w:sz="4" w:space="0" w:color="BFBFBF" w:themeColor="background1" w:themeShade="BF"/>
              <w:right w:val="nil"/>
            </w:tcBorders>
          </w:tcPr>
          <w:p w14:paraId="08109420" w14:textId="1B10D7E8" w:rsidR="00C04F5E" w:rsidRPr="00B6168F" w:rsidRDefault="00C04F5E" w:rsidP="00C04F5E">
            <w:pPr>
              <w:pStyle w:val="PersonalInformation"/>
              <w:rPr>
                <w:color w:val="000000" w:themeColor="text1"/>
              </w:rPr>
            </w:pPr>
            <w:r w:rsidRPr="00B6168F">
              <w:rPr>
                <w:color w:val="000000" w:themeColor="text1"/>
              </w:rPr>
              <w:t>- Owned client relationships for RBS, UBS, HSBC, P66</w:t>
            </w:r>
          </w:p>
          <w:p w14:paraId="148169A3" w14:textId="77777777" w:rsidR="00C04F5E" w:rsidRPr="00B6168F" w:rsidRDefault="00C04F5E" w:rsidP="00C04F5E">
            <w:pPr>
              <w:pStyle w:val="PersonalInformation"/>
              <w:rPr>
                <w:color w:val="000000" w:themeColor="text1"/>
              </w:rPr>
            </w:pPr>
            <w:r w:rsidRPr="00B6168F">
              <w:rPr>
                <w:color w:val="000000" w:themeColor="text1"/>
              </w:rPr>
              <w:t>- Reputation of working easily across a matrix organization and make things happen</w:t>
            </w:r>
          </w:p>
          <w:p w14:paraId="01B8ACDD" w14:textId="77777777" w:rsidR="00C04F5E" w:rsidRPr="00B6168F" w:rsidRDefault="00C04F5E" w:rsidP="00C04F5E">
            <w:pPr>
              <w:pStyle w:val="PersonalInformation"/>
              <w:rPr>
                <w:color w:val="000000" w:themeColor="text1"/>
              </w:rPr>
            </w:pPr>
            <w:r w:rsidRPr="00B6168F">
              <w:rPr>
                <w:color w:val="000000" w:themeColor="text1"/>
              </w:rPr>
              <w:t>- Facilitated multiple large workshops, trainings for ADIA, P66, Sapient internal teams</w:t>
            </w:r>
          </w:p>
          <w:p w14:paraId="41F6A80B" w14:textId="4E03ADE9" w:rsidR="00C04F5E" w:rsidRPr="00B6168F" w:rsidRDefault="00C04F5E" w:rsidP="00C04F5E">
            <w:pPr>
              <w:pStyle w:val="PersonalInformation"/>
              <w:rPr>
                <w:color w:val="000000" w:themeColor="text1"/>
              </w:rPr>
            </w:pPr>
            <w:r w:rsidRPr="00B6168F">
              <w:rPr>
                <w:color w:val="000000" w:themeColor="text1"/>
              </w:rPr>
              <w:t>- Dale Carnegie public speaking certified. Duarte presentation techniques certified</w:t>
            </w:r>
          </w:p>
        </w:tc>
      </w:tr>
      <w:tr w:rsidR="00C04F5E" w:rsidRPr="00B6168F" w14:paraId="2E38B1B1" w14:textId="77777777" w:rsidTr="00FE0A68">
        <w:tc>
          <w:tcPr>
            <w:tcW w:w="10440" w:type="dxa"/>
            <w:gridSpan w:val="3"/>
            <w:tcBorders>
              <w:left w:val="nil"/>
              <w:bottom w:val="nil"/>
              <w:right w:val="nil"/>
            </w:tcBorders>
          </w:tcPr>
          <w:p w14:paraId="50C199DE" w14:textId="00856A78" w:rsidR="00C04F5E" w:rsidRPr="00B6168F" w:rsidRDefault="00C04F5E" w:rsidP="00C04F5E">
            <w:pPr>
              <w:pStyle w:val="PersonalInformation"/>
              <w:jc w:val="center"/>
              <w:rPr>
                <w:color w:val="000000" w:themeColor="text1"/>
              </w:rPr>
            </w:pPr>
            <w:r w:rsidRPr="00B6168F">
              <w:rPr>
                <w:color w:val="000000" w:themeColor="text1"/>
              </w:rPr>
              <w:t>Leader in Ambiguous environments</w:t>
            </w:r>
          </w:p>
        </w:tc>
      </w:tr>
      <w:tr w:rsidR="00C04F5E" w:rsidRPr="00B6168F" w14:paraId="0B22D7B4" w14:textId="77777777" w:rsidTr="00FE0A68">
        <w:tc>
          <w:tcPr>
            <w:tcW w:w="5220" w:type="dxa"/>
            <w:tcBorders>
              <w:top w:val="nil"/>
              <w:left w:val="nil"/>
              <w:bottom w:val="single" w:sz="4" w:space="0" w:color="BFBFBF" w:themeColor="background1" w:themeShade="BF"/>
            </w:tcBorders>
          </w:tcPr>
          <w:p w14:paraId="5EF81793" w14:textId="5C810410" w:rsidR="00C04F5E" w:rsidRPr="00B6168F" w:rsidRDefault="00C04F5E" w:rsidP="00C04F5E">
            <w:pPr>
              <w:pStyle w:val="PersonalInformation"/>
              <w:rPr>
                <w:color w:val="000000" w:themeColor="text1"/>
              </w:rPr>
            </w:pPr>
            <w:r w:rsidRPr="00B6168F">
              <w:rPr>
                <w:color w:val="000000" w:themeColor="text1"/>
              </w:rPr>
              <w:t xml:space="preserve"> - Reputation of being Creative, highly adaptable and enjoy identifying opportunities for customer success and giving team direction in highly ambiguous environments</w:t>
            </w:r>
          </w:p>
        </w:tc>
        <w:tc>
          <w:tcPr>
            <w:tcW w:w="5220" w:type="dxa"/>
            <w:gridSpan w:val="2"/>
            <w:tcBorders>
              <w:top w:val="nil"/>
              <w:bottom w:val="single" w:sz="4" w:space="0" w:color="BFBFBF" w:themeColor="background1" w:themeShade="BF"/>
              <w:right w:val="nil"/>
            </w:tcBorders>
          </w:tcPr>
          <w:p w14:paraId="62558D10" w14:textId="20BADA7E" w:rsidR="00C04F5E" w:rsidRPr="00B6168F" w:rsidRDefault="00C04F5E" w:rsidP="00C04F5E">
            <w:pPr>
              <w:pStyle w:val="PersonalInformation"/>
              <w:rPr>
                <w:color w:val="000000" w:themeColor="text1"/>
              </w:rPr>
            </w:pPr>
            <w:r w:rsidRPr="00B6168F">
              <w:rPr>
                <w:color w:val="000000" w:themeColor="text1"/>
              </w:rPr>
              <w:t>- Setup Feb Institutional business unit in India and operated as my organization</w:t>
            </w:r>
          </w:p>
          <w:p w14:paraId="6EAD5856" w14:textId="6EB5B6FE" w:rsidR="00C04F5E" w:rsidRPr="00B6168F" w:rsidRDefault="00C04F5E" w:rsidP="00C04F5E">
            <w:pPr>
              <w:pStyle w:val="PersonalInformation"/>
              <w:rPr>
                <w:color w:val="000000" w:themeColor="text1"/>
              </w:rPr>
            </w:pPr>
            <w:r w:rsidRPr="00B6168F">
              <w:rPr>
                <w:color w:val="000000" w:themeColor="text1"/>
              </w:rPr>
              <w:t>-  Setup RBS account and grew it in India using creative techniques, many done first time in the organization</w:t>
            </w:r>
          </w:p>
        </w:tc>
      </w:tr>
      <w:tr w:rsidR="00C04F5E" w:rsidRPr="00B6168F" w14:paraId="0185D5A6" w14:textId="77777777" w:rsidTr="00FE0A68">
        <w:tc>
          <w:tcPr>
            <w:tcW w:w="10440" w:type="dxa"/>
            <w:gridSpan w:val="3"/>
            <w:tcBorders>
              <w:left w:val="nil"/>
              <w:bottom w:val="nil"/>
              <w:right w:val="nil"/>
            </w:tcBorders>
          </w:tcPr>
          <w:p w14:paraId="5005972F" w14:textId="16040D33" w:rsidR="00C04F5E" w:rsidRPr="00B6168F" w:rsidRDefault="00C04F5E" w:rsidP="00C04F5E">
            <w:pPr>
              <w:pStyle w:val="PersonalInformation"/>
              <w:jc w:val="center"/>
              <w:rPr>
                <w:color w:val="000000" w:themeColor="text1"/>
              </w:rPr>
            </w:pPr>
            <w:r w:rsidRPr="00B6168F">
              <w:rPr>
                <w:color w:val="000000" w:themeColor="text1"/>
              </w:rPr>
              <w:lastRenderedPageBreak/>
              <w:t>Business Development</w:t>
            </w:r>
          </w:p>
        </w:tc>
      </w:tr>
      <w:tr w:rsidR="00C04F5E" w:rsidRPr="00B6168F" w14:paraId="6BFBB71A" w14:textId="77777777" w:rsidTr="00FE0A68">
        <w:tc>
          <w:tcPr>
            <w:tcW w:w="5220" w:type="dxa"/>
            <w:tcBorders>
              <w:top w:val="nil"/>
              <w:left w:val="nil"/>
              <w:bottom w:val="single" w:sz="4" w:space="0" w:color="BFBFBF" w:themeColor="background1" w:themeShade="BF"/>
            </w:tcBorders>
          </w:tcPr>
          <w:p w14:paraId="5EC4C607" w14:textId="1B14BF46" w:rsidR="00C04F5E" w:rsidRPr="00B6168F" w:rsidRDefault="00C04F5E" w:rsidP="00C04F5E">
            <w:pPr>
              <w:pStyle w:val="PersonalInformation"/>
              <w:rPr>
                <w:color w:val="000000" w:themeColor="text1"/>
              </w:rPr>
            </w:pPr>
            <w:r w:rsidRPr="00B6168F">
              <w:rPr>
                <w:color w:val="000000" w:themeColor="text1"/>
              </w:rPr>
              <w:t xml:space="preserve">- 14+ years in managing client relationships, </w:t>
            </w:r>
            <w:proofErr w:type="gramStart"/>
            <w:r w:rsidRPr="00B6168F">
              <w:rPr>
                <w:color w:val="000000" w:themeColor="text1"/>
              </w:rPr>
              <w:t>sales</w:t>
            </w:r>
            <w:proofErr w:type="gramEnd"/>
            <w:r w:rsidRPr="00B6168F">
              <w:rPr>
                <w:color w:val="000000" w:themeColor="text1"/>
              </w:rPr>
              <w:t xml:space="preserve"> and business development</w:t>
            </w:r>
          </w:p>
        </w:tc>
        <w:tc>
          <w:tcPr>
            <w:tcW w:w="5220" w:type="dxa"/>
            <w:gridSpan w:val="2"/>
            <w:tcBorders>
              <w:top w:val="nil"/>
              <w:bottom w:val="single" w:sz="4" w:space="0" w:color="BFBFBF" w:themeColor="background1" w:themeShade="BF"/>
              <w:right w:val="nil"/>
            </w:tcBorders>
          </w:tcPr>
          <w:p w14:paraId="68F28327" w14:textId="752607F3" w:rsidR="00C04F5E" w:rsidRPr="00B6168F" w:rsidRDefault="00C04F5E" w:rsidP="00C04F5E">
            <w:pPr>
              <w:pStyle w:val="PersonalInformation"/>
              <w:rPr>
                <w:color w:val="000000" w:themeColor="text1"/>
              </w:rPr>
            </w:pPr>
            <w:r w:rsidRPr="00B6168F">
              <w:rPr>
                <w:color w:val="000000" w:themeColor="text1"/>
              </w:rPr>
              <w:t>- Managed relationships for RBS, UBS, HSBC, Phillips 66</w:t>
            </w:r>
          </w:p>
          <w:p w14:paraId="3DEDEF22" w14:textId="65B6FFA5" w:rsidR="00C04F5E" w:rsidRPr="00B6168F" w:rsidRDefault="00C04F5E" w:rsidP="00C04F5E">
            <w:pPr>
              <w:pStyle w:val="PersonalInformation"/>
              <w:rPr>
                <w:color w:val="000000" w:themeColor="text1"/>
              </w:rPr>
            </w:pPr>
            <w:r w:rsidRPr="00B6168F">
              <w:rPr>
                <w:color w:val="000000" w:themeColor="text1"/>
              </w:rPr>
              <w:t>- Sold and grew RBS account to 15M+ USD annually</w:t>
            </w:r>
          </w:p>
        </w:tc>
      </w:tr>
      <w:tr w:rsidR="00C04F5E" w:rsidRPr="00B6168F" w14:paraId="73E1F1E4" w14:textId="77777777" w:rsidTr="00FE0A68">
        <w:tc>
          <w:tcPr>
            <w:tcW w:w="10440" w:type="dxa"/>
            <w:gridSpan w:val="3"/>
            <w:tcBorders>
              <w:left w:val="nil"/>
              <w:bottom w:val="nil"/>
              <w:right w:val="nil"/>
            </w:tcBorders>
          </w:tcPr>
          <w:p w14:paraId="0661E02E" w14:textId="057BBBC1" w:rsidR="00C04F5E" w:rsidRPr="00B6168F" w:rsidRDefault="00C04F5E" w:rsidP="00C04F5E">
            <w:pPr>
              <w:pStyle w:val="PersonalInformation"/>
              <w:jc w:val="center"/>
              <w:rPr>
                <w:color w:val="000000" w:themeColor="text1"/>
              </w:rPr>
            </w:pPr>
            <w:r w:rsidRPr="00B6168F">
              <w:rPr>
                <w:color w:val="000000" w:themeColor="text1"/>
              </w:rPr>
              <w:t>P&amp;L and operational ownership</w:t>
            </w:r>
          </w:p>
        </w:tc>
      </w:tr>
      <w:tr w:rsidR="00C04F5E" w:rsidRPr="00B6168F" w14:paraId="22964D0E" w14:textId="77777777" w:rsidTr="00FE0A68">
        <w:tc>
          <w:tcPr>
            <w:tcW w:w="5220" w:type="dxa"/>
            <w:tcBorders>
              <w:top w:val="nil"/>
              <w:left w:val="nil"/>
              <w:bottom w:val="single" w:sz="4" w:space="0" w:color="BFBFBF" w:themeColor="background1" w:themeShade="BF"/>
            </w:tcBorders>
          </w:tcPr>
          <w:p w14:paraId="12DC1595" w14:textId="7881E307" w:rsidR="00C04F5E" w:rsidRPr="00B6168F" w:rsidRDefault="00C04F5E" w:rsidP="00C04F5E">
            <w:pPr>
              <w:pStyle w:val="PersonalInformation"/>
              <w:rPr>
                <w:color w:val="000000" w:themeColor="text1"/>
              </w:rPr>
            </w:pPr>
            <w:r w:rsidRPr="00B6168F">
              <w:rPr>
                <w:color w:val="000000" w:themeColor="text1"/>
              </w:rPr>
              <w:t>- Ownership of P&amp;L and operational teams</w:t>
            </w:r>
          </w:p>
        </w:tc>
        <w:tc>
          <w:tcPr>
            <w:tcW w:w="5220" w:type="dxa"/>
            <w:gridSpan w:val="2"/>
            <w:tcBorders>
              <w:top w:val="nil"/>
              <w:bottom w:val="single" w:sz="4" w:space="0" w:color="BFBFBF" w:themeColor="background1" w:themeShade="BF"/>
              <w:right w:val="nil"/>
            </w:tcBorders>
          </w:tcPr>
          <w:p w14:paraId="2034BF29" w14:textId="5A6B1B3F" w:rsidR="00C04F5E" w:rsidRPr="00B6168F" w:rsidRDefault="00C04F5E" w:rsidP="00C04F5E">
            <w:pPr>
              <w:pStyle w:val="PersonalInformation"/>
              <w:rPr>
                <w:color w:val="000000" w:themeColor="text1"/>
              </w:rPr>
            </w:pPr>
            <w:r w:rsidRPr="00B6168F">
              <w:rPr>
                <w:color w:val="000000" w:themeColor="text1"/>
              </w:rPr>
              <w:t>- Managed P&amp;L and operational teams for RBS and UBS accounts with 30M+ USD revenue</w:t>
            </w:r>
          </w:p>
        </w:tc>
      </w:tr>
      <w:tr w:rsidR="00C04F5E" w:rsidRPr="00B6168F" w14:paraId="14EA29EE" w14:textId="77777777" w:rsidTr="00FE0A68">
        <w:tc>
          <w:tcPr>
            <w:tcW w:w="10440" w:type="dxa"/>
            <w:gridSpan w:val="3"/>
            <w:tcBorders>
              <w:left w:val="nil"/>
              <w:bottom w:val="nil"/>
              <w:right w:val="nil"/>
            </w:tcBorders>
          </w:tcPr>
          <w:p w14:paraId="3E09B178" w14:textId="287B691C" w:rsidR="00C04F5E" w:rsidRPr="00B6168F" w:rsidRDefault="00C04F5E" w:rsidP="00C04F5E">
            <w:pPr>
              <w:pStyle w:val="PersonalInformation"/>
              <w:jc w:val="center"/>
              <w:rPr>
                <w:color w:val="000000" w:themeColor="text1"/>
              </w:rPr>
            </w:pPr>
            <w:r w:rsidRPr="00B6168F">
              <w:rPr>
                <w:color w:val="000000" w:themeColor="text1"/>
              </w:rPr>
              <w:t>Learning mindset</w:t>
            </w:r>
          </w:p>
        </w:tc>
      </w:tr>
      <w:tr w:rsidR="00C04F5E" w:rsidRPr="00B6168F" w14:paraId="557E6F91" w14:textId="77777777" w:rsidTr="003D267D">
        <w:tc>
          <w:tcPr>
            <w:tcW w:w="5220" w:type="dxa"/>
            <w:tcBorders>
              <w:top w:val="nil"/>
              <w:left w:val="nil"/>
              <w:bottom w:val="nil"/>
            </w:tcBorders>
          </w:tcPr>
          <w:p w14:paraId="271529AD" w14:textId="77777777" w:rsidR="00C04F5E" w:rsidRPr="00B6168F" w:rsidRDefault="00C04F5E" w:rsidP="00C04F5E">
            <w:pPr>
              <w:pStyle w:val="PersonalInformation"/>
              <w:rPr>
                <w:color w:val="000000" w:themeColor="text1"/>
              </w:rPr>
            </w:pPr>
            <w:r w:rsidRPr="00B6168F">
              <w:rPr>
                <w:color w:val="000000" w:themeColor="text1"/>
              </w:rPr>
              <w:t>- An avid technology learner who continuously tries to keep updated with industry technology and trends</w:t>
            </w:r>
          </w:p>
        </w:tc>
        <w:tc>
          <w:tcPr>
            <w:tcW w:w="5220" w:type="dxa"/>
            <w:gridSpan w:val="2"/>
            <w:tcBorders>
              <w:top w:val="nil"/>
              <w:bottom w:val="nil"/>
              <w:right w:val="nil"/>
            </w:tcBorders>
          </w:tcPr>
          <w:p w14:paraId="71EC871E" w14:textId="752923E2" w:rsidR="00C04F5E" w:rsidRPr="00B6168F" w:rsidRDefault="00C04F5E" w:rsidP="00C04F5E">
            <w:pPr>
              <w:pStyle w:val="PersonalInformation"/>
              <w:rPr>
                <w:color w:val="000000" w:themeColor="text1"/>
              </w:rPr>
            </w:pPr>
            <w:r w:rsidRPr="00B6168F">
              <w:rPr>
                <w:color w:val="000000" w:themeColor="text1"/>
              </w:rPr>
              <w:t xml:space="preserve">- Pursuing </w:t>
            </w:r>
            <w:proofErr w:type="gramStart"/>
            <w:r w:rsidRPr="00B6168F">
              <w:rPr>
                <w:color w:val="000000" w:themeColor="text1"/>
              </w:rPr>
              <w:t>Masters in Data Science</w:t>
            </w:r>
            <w:proofErr w:type="gramEnd"/>
            <w:r w:rsidRPr="00B6168F">
              <w:rPr>
                <w:color w:val="000000" w:themeColor="text1"/>
              </w:rPr>
              <w:t xml:space="preserve"> from UIUC</w:t>
            </w:r>
          </w:p>
          <w:p w14:paraId="1A088FB9" w14:textId="77777777" w:rsidR="00C04F5E" w:rsidRPr="00B6168F" w:rsidRDefault="00C04F5E" w:rsidP="00C04F5E">
            <w:pPr>
              <w:pStyle w:val="PersonalInformation"/>
              <w:rPr>
                <w:color w:val="000000" w:themeColor="text1"/>
              </w:rPr>
            </w:pPr>
            <w:r w:rsidRPr="00B6168F">
              <w:rPr>
                <w:color w:val="000000" w:themeColor="text1"/>
              </w:rPr>
              <w:t>- Hands on with R, Python and statistical analysis for Data Science and Machine learning- Certified in Google cloud and MongoDB.</w:t>
            </w:r>
          </w:p>
        </w:tc>
      </w:tr>
      <w:tr w:rsidR="00C04F5E" w:rsidRPr="00B6168F" w14:paraId="0475D856" w14:textId="77777777" w:rsidTr="003D267D">
        <w:trPr>
          <w:trHeight w:val="20"/>
        </w:trPr>
        <w:tc>
          <w:tcPr>
            <w:tcW w:w="10440" w:type="dxa"/>
            <w:gridSpan w:val="3"/>
            <w:tcBorders>
              <w:top w:val="nil"/>
              <w:left w:val="nil"/>
              <w:bottom w:val="nil"/>
              <w:right w:val="nil"/>
            </w:tcBorders>
          </w:tcPr>
          <w:p w14:paraId="5211805A" w14:textId="0A27F925" w:rsidR="00C04F5E" w:rsidRPr="00B6168F" w:rsidRDefault="00C04F5E" w:rsidP="00C04F5E">
            <w:pPr>
              <w:pStyle w:val="SectionHeading"/>
              <w:rPr>
                <w:rFonts w:ascii="Arial" w:hAnsi="Arial" w:cs="Arial"/>
                <w:color w:val="000000" w:themeColor="text1"/>
                <w:sz w:val="22"/>
                <w:szCs w:val="28"/>
              </w:rPr>
            </w:pPr>
          </w:p>
        </w:tc>
      </w:tr>
      <w:tr w:rsidR="00C04F5E" w:rsidRPr="00B6168F" w14:paraId="3BEAA4BE" w14:textId="77777777" w:rsidTr="003D267D">
        <w:trPr>
          <w:trHeight w:val="20"/>
        </w:trPr>
        <w:tc>
          <w:tcPr>
            <w:tcW w:w="10440" w:type="dxa"/>
            <w:gridSpan w:val="3"/>
            <w:tcBorders>
              <w:top w:val="nil"/>
              <w:left w:val="nil"/>
              <w:right w:val="nil"/>
            </w:tcBorders>
          </w:tcPr>
          <w:p w14:paraId="79869AB9" w14:textId="6E0F27F2" w:rsidR="00C04F5E" w:rsidRPr="00B6168F" w:rsidRDefault="00C04F5E" w:rsidP="00C04F5E">
            <w:pPr>
              <w:pStyle w:val="SectionHeading"/>
              <w:rPr>
                <w:rFonts w:ascii="Arial" w:hAnsi="Arial" w:cs="Arial"/>
                <w:color w:val="000000" w:themeColor="text1"/>
                <w:sz w:val="22"/>
                <w:szCs w:val="28"/>
              </w:rPr>
            </w:pPr>
            <w:r w:rsidRPr="00B6168F">
              <w:rPr>
                <w:rFonts w:ascii="Arial" w:hAnsi="Arial" w:cs="Arial"/>
                <w:color w:val="000000" w:themeColor="text1"/>
                <w:sz w:val="22"/>
                <w:szCs w:val="28"/>
              </w:rPr>
              <w:t>EDUCATION AND CERTIFICATIONS</w:t>
            </w:r>
          </w:p>
        </w:tc>
      </w:tr>
      <w:tr w:rsidR="00C04F5E" w:rsidRPr="00B6168F" w14:paraId="098941B2" w14:textId="77777777" w:rsidTr="003D267D">
        <w:tc>
          <w:tcPr>
            <w:tcW w:w="10440" w:type="dxa"/>
            <w:gridSpan w:val="3"/>
            <w:tcBorders>
              <w:top w:val="nil"/>
              <w:left w:val="nil"/>
              <w:bottom w:val="nil"/>
              <w:right w:val="nil"/>
            </w:tcBorders>
          </w:tcPr>
          <w:p w14:paraId="204B4ADE" w14:textId="4A4B9215" w:rsidR="00C04F5E" w:rsidRPr="00B6168F" w:rsidRDefault="00C04F5E" w:rsidP="00C04F5E">
            <w:pPr>
              <w:pStyle w:val="PersonalInformation"/>
              <w:numPr>
                <w:ilvl w:val="0"/>
                <w:numId w:val="8"/>
              </w:numPr>
              <w:ind w:left="360"/>
              <w:rPr>
                <w:color w:val="000000" w:themeColor="text1"/>
              </w:rPr>
            </w:pPr>
            <w:proofErr w:type="gramStart"/>
            <w:r w:rsidRPr="00B6168F">
              <w:rPr>
                <w:color w:val="000000" w:themeColor="text1"/>
              </w:rPr>
              <w:t>Masters in Computer Science</w:t>
            </w:r>
            <w:proofErr w:type="gramEnd"/>
            <w:r w:rsidRPr="00B6168F">
              <w:rPr>
                <w:color w:val="000000" w:themeColor="text1"/>
              </w:rPr>
              <w:t xml:space="preserve"> in Data Science.                                                                            2020-Present</w:t>
            </w:r>
          </w:p>
          <w:p w14:paraId="16398CB7" w14:textId="2A684AD1" w:rsidR="00C04F5E" w:rsidRPr="00B6168F" w:rsidRDefault="00C04F5E" w:rsidP="00C04F5E">
            <w:pPr>
              <w:pStyle w:val="PersonalInformation"/>
              <w:ind w:left="360"/>
              <w:rPr>
                <w:color w:val="000000" w:themeColor="text1"/>
              </w:rPr>
            </w:pPr>
            <w:r w:rsidRPr="00B6168F">
              <w:rPr>
                <w:color w:val="000000" w:themeColor="text1"/>
              </w:rPr>
              <w:t>University of Illinois at Urbana-Champaign</w:t>
            </w:r>
          </w:p>
          <w:p w14:paraId="65D6329B" w14:textId="1C7FB519" w:rsidR="00C04F5E" w:rsidRPr="00B6168F" w:rsidRDefault="00C04F5E" w:rsidP="00C04F5E">
            <w:pPr>
              <w:pStyle w:val="PersonalInformation"/>
              <w:numPr>
                <w:ilvl w:val="1"/>
                <w:numId w:val="8"/>
              </w:numPr>
              <w:ind w:left="1080"/>
              <w:rPr>
                <w:color w:val="000000" w:themeColor="text1"/>
              </w:rPr>
            </w:pPr>
            <w:r w:rsidRPr="00B6168F">
              <w:rPr>
                <w:color w:val="000000" w:themeColor="text1"/>
              </w:rPr>
              <w:t>Data Curation</w:t>
            </w:r>
          </w:p>
          <w:p w14:paraId="6F892EE1" w14:textId="27C72A5B" w:rsidR="00C04F5E" w:rsidRPr="00B6168F" w:rsidRDefault="00C04F5E" w:rsidP="00C04F5E">
            <w:pPr>
              <w:pStyle w:val="PersonalInformation"/>
              <w:numPr>
                <w:ilvl w:val="1"/>
                <w:numId w:val="8"/>
              </w:numPr>
              <w:ind w:left="1080"/>
              <w:rPr>
                <w:color w:val="000000" w:themeColor="text1"/>
              </w:rPr>
            </w:pPr>
            <w:r w:rsidRPr="00B6168F">
              <w:rPr>
                <w:color w:val="000000" w:themeColor="text1"/>
              </w:rPr>
              <w:t>Statistical analysis of Data using R</w:t>
            </w:r>
          </w:p>
          <w:p w14:paraId="38D80300" w14:textId="77777777" w:rsidR="00C04F5E" w:rsidRPr="00B6168F" w:rsidRDefault="00C04F5E" w:rsidP="00C04F5E">
            <w:pPr>
              <w:pStyle w:val="PersonalInformation"/>
              <w:numPr>
                <w:ilvl w:val="0"/>
                <w:numId w:val="8"/>
              </w:numPr>
              <w:ind w:left="360"/>
              <w:rPr>
                <w:color w:val="000000" w:themeColor="text1"/>
              </w:rPr>
            </w:pPr>
            <w:r w:rsidRPr="00B6168F">
              <w:rPr>
                <w:color w:val="000000" w:themeColor="text1"/>
              </w:rPr>
              <w:t>Google Cloud Certified Professional Data Engineer</w:t>
            </w:r>
          </w:p>
          <w:p w14:paraId="79B2C9DC" w14:textId="2817D5DE" w:rsidR="00C04F5E" w:rsidRPr="00B6168F" w:rsidRDefault="00C04F5E" w:rsidP="00C04F5E">
            <w:pPr>
              <w:pStyle w:val="PersonalInformation"/>
              <w:numPr>
                <w:ilvl w:val="0"/>
                <w:numId w:val="8"/>
              </w:numPr>
              <w:ind w:left="360"/>
              <w:rPr>
                <w:color w:val="000000" w:themeColor="text1"/>
              </w:rPr>
            </w:pPr>
            <w:r w:rsidRPr="00B6168F">
              <w:rPr>
                <w:color w:val="000000" w:themeColor="text1"/>
              </w:rPr>
              <w:t xml:space="preserve">Google Cloud Certified Professional Cloud Architect </w:t>
            </w:r>
          </w:p>
          <w:p w14:paraId="2F1322F6" w14:textId="2C3CDBF0" w:rsidR="00C04F5E" w:rsidRPr="00B6168F" w:rsidRDefault="00C04F5E" w:rsidP="00C04F5E">
            <w:pPr>
              <w:pStyle w:val="PersonalInformation"/>
              <w:numPr>
                <w:ilvl w:val="0"/>
                <w:numId w:val="8"/>
              </w:numPr>
              <w:ind w:left="360"/>
              <w:rPr>
                <w:color w:val="000000" w:themeColor="text1"/>
              </w:rPr>
            </w:pPr>
            <w:r w:rsidRPr="00B6168F">
              <w:rPr>
                <w:color w:val="000000" w:themeColor="text1"/>
              </w:rPr>
              <w:t>Certified Scrum Master (CSM)</w:t>
            </w:r>
          </w:p>
          <w:p w14:paraId="0C310273" w14:textId="1FB4C55C" w:rsidR="00C04F5E" w:rsidRPr="00B6168F" w:rsidRDefault="00C04F5E" w:rsidP="00C04F5E">
            <w:pPr>
              <w:pStyle w:val="PersonalInformation"/>
              <w:numPr>
                <w:ilvl w:val="0"/>
                <w:numId w:val="8"/>
              </w:numPr>
              <w:ind w:left="360"/>
              <w:rPr>
                <w:color w:val="000000" w:themeColor="text1"/>
              </w:rPr>
            </w:pPr>
            <w:r w:rsidRPr="00B6168F">
              <w:rPr>
                <w:color w:val="000000" w:themeColor="text1"/>
              </w:rPr>
              <w:t>Certified Scrum Professional (CSP)</w:t>
            </w:r>
          </w:p>
          <w:p w14:paraId="51CF358F" w14:textId="2E622386" w:rsidR="00C04F5E" w:rsidRPr="00B6168F" w:rsidRDefault="00C04F5E" w:rsidP="00C04F5E">
            <w:pPr>
              <w:pStyle w:val="PersonalInformation"/>
              <w:numPr>
                <w:ilvl w:val="0"/>
                <w:numId w:val="8"/>
              </w:numPr>
              <w:ind w:left="360"/>
              <w:rPr>
                <w:color w:val="000000" w:themeColor="text1"/>
              </w:rPr>
            </w:pPr>
            <w:r w:rsidRPr="00B6168F">
              <w:rPr>
                <w:color w:val="000000" w:themeColor="text1"/>
              </w:rPr>
              <w:t xml:space="preserve">Certified </w:t>
            </w:r>
            <w:proofErr w:type="spellStart"/>
            <w:r w:rsidRPr="00B6168F">
              <w:rPr>
                <w:color w:val="000000" w:themeColor="text1"/>
              </w:rPr>
              <w:t>SAFe</w:t>
            </w:r>
            <w:proofErr w:type="spellEnd"/>
            <w:r w:rsidRPr="00B6168F">
              <w:rPr>
                <w:color w:val="000000" w:themeColor="text1"/>
              </w:rPr>
              <w:t xml:space="preserve"> </w:t>
            </w:r>
            <w:proofErr w:type="spellStart"/>
            <w:r w:rsidRPr="00B6168F">
              <w:rPr>
                <w:color w:val="000000" w:themeColor="text1"/>
              </w:rPr>
              <w:t>Agelist</w:t>
            </w:r>
            <w:proofErr w:type="spellEnd"/>
          </w:p>
          <w:p w14:paraId="664C288C" w14:textId="77777777" w:rsidR="00C04F5E" w:rsidRPr="00B6168F" w:rsidRDefault="00C04F5E" w:rsidP="00C04F5E">
            <w:pPr>
              <w:pStyle w:val="PersonalInformation"/>
              <w:numPr>
                <w:ilvl w:val="0"/>
                <w:numId w:val="8"/>
              </w:numPr>
              <w:ind w:left="360"/>
              <w:rPr>
                <w:color w:val="000000" w:themeColor="text1"/>
              </w:rPr>
            </w:pPr>
            <w:r w:rsidRPr="00B6168F">
              <w:rPr>
                <w:color w:val="000000" w:themeColor="text1"/>
              </w:rPr>
              <w:t>MongoDB University certified Developer</w:t>
            </w:r>
          </w:p>
          <w:p w14:paraId="256AB407" w14:textId="04D2DC88" w:rsidR="00C04F5E" w:rsidRPr="00B6168F" w:rsidRDefault="00C04F5E" w:rsidP="00C04F5E">
            <w:pPr>
              <w:pStyle w:val="PersonalInformation"/>
              <w:numPr>
                <w:ilvl w:val="0"/>
                <w:numId w:val="8"/>
              </w:numPr>
              <w:ind w:left="360"/>
              <w:rPr>
                <w:color w:val="000000" w:themeColor="text1"/>
              </w:rPr>
            </w:pPr>
            <w:proofErr w:type="gramStart"/>
            <w:r w:rsidRPr="00B6168F">
              <w:rPr>
                <w:color w:val="000000" w:themeColor="text1"/>
              </w:rPr>
              <w:t>Bachelor in Technology</w:t>
            </w:r>
            <w:proofErr w:type="gramEnd"/>
            <w:r w:rsidRPr="00B6168F">
              <w:rPr>
                <w:color w:val="000000" w:themeColor="text1"/>
              </w:rPr>
              <w:t xml:space="preserve"> in Computer Engineering.                                                                     1991-95</w:t>
            </w:r>
          </w:p>
        </w:tc>
      </w:tr>
      <w:tr w:rsidR="00C04F5E" w:rsidRPr="00B6168F" w14:paraId="159C642E" w14:textId="77777777" w:rsidTr="003D267D">
        <w:trPr>
          <w:trHeight w:val="20"/>
        </w:trPr>
        <w:tc>
          <w:tcPr>
            <w:tcW w:w="10440" w:type="dxa"/>
            <w:gridSpan w:val="3"/>
            <w:tcBorders>
              <w:top w:val="nil"/>
              <w:left w:val="nil"/>
              <w:bottom w:val="nil"/>
              <w:right w:val="nil"/>
            </w:tcBorders>
          </w:tcPr>
          <w:p w14:paraId="17F46391" w14:textId="77777777" w:rsidR="00C04F5E" w:rsidRPr="00B6168F" w:rsidRDefault="00C04F5E" w:rsidP="00C04F5E">
            <w:pPr>
              <w:pStyle w:val="SectionHeading"/>
              <w:rPr>
                <w:rFonts w:ascii="Arial" w:hAnsi="Arial" w:cs="Arial"/>
                <w:color w:val="000000" w:themeColor="text1"/>
                <w:sz w:val="22"/>
                <w:szCs w:val="28"/>
              </w:rPr>
            </w:pPr>
          </w:p>
        </w:tc>
      </w:tr>
      <w:tr w:rsidR="00C04F5E" w:rsidRPr="00B6168F" w14:paraId="4D45F94D" w14:textId="77777777" w:rsidTr="003D267D">
        <w:trPr>
          <w:trHeight w:val="20"/>
        </w:trPr>
        <w:tc>
          <w:tcPr>
            <w:tcW w:w="10440" w:type="dxa"/>
            <w:gridSpan w:val="3"/>
            <w:tcBorders>
              <w:top w:val="nil"/>
              <w:left w:val="nil"/>
              <w:right w:val="nil"/>
            </w:tcBorders>
          </w:tcPr>
          <w:p w14:paraId="50685306" w14:textId="0E71FF4D" w:rsidR="00C04F5E" w:rsidRPr="00B6168F" w:rsidRDefault="00C04F5E" w:rsidP="00C04F5E">
            <w:pPr>
              <w:pStyle w:val="SectionHeading"/>
              <w:rPr>
                <w:rFonts w:ascii="Arial" w:hAnsi="Arial" w:cs="Arial"/>
                <w:color w:val="000000" w:themeColor="text1"/>
                <w:sz w:val="22"/>
                <w:szCs w:val="28"/>
              </w:rPr>
            </w:pPr>
            <w:r w:rsidRPr="00B6168F">
              <w:rPr>
                <w:rFonts w:ascii="Arial" w:hAnsi="Arial" w:cs="Arial"/>
                <w:color w:val="000000" w:themeColor="text1"/>
                <w:sz w:val="22"/>
                <w:szCs w:val="28"/>
              </w:rPr>
              <w:t>Employment Summary</w:t>
            </w:r>
          </w:p>
        </w:tc>
      </w:tr>
      <w:tr w:rsidR="00C04F5E" w:rsidRPr="00B6168F" w14:paraId="1688195E" w14:textId="77777777" w:rsidTr="003E6E0A">
        <w:trPr>
          <w:trHeight w:val="1457"/>
        </w:trPr>
        <w:tc>
          <w:tcPr>
            <w:tcW w:w="10440" w:type="dxa"/>
            <w:gridSpan w:val="3"/>
            <w:tcBorders>
              <w:left w:val="nil"/>
              <w:right w:val="nil"/>
            </w:tcBorders>
          </w:tcPr>
          <w:p w14:paraId="5A62A5F7" w14:textId="77777777" w:rsidR="00C04F5E" w:rsidRPr="00B6168F" w:rsidRDefault="00C04F5E" w:rsidP="00C04F5E">
            <w:pPr>
              <w:pStyle w:val="SectionHeading"/>
              <w:rPr>
                <w:color w:val="000000" w:themeColor="text1"/>
              </w:rPr>
            </w:pPr>
          </w:p>
          <w:p w14:paraId="1079DCF0" w14:textId="4A6B1EC3" w:rsidR="00C04F5E" w:rsidRPr="00B6168F" w:rsidRDefault="00C04F5E" w:rsidP="00C04F5E">
            <w:pPr>
              <w:pStyle w:val="SectionHeading"/>
              <w:rPr>
                <w:color w:val="000000" w:themeColor="text1"/>
                <w:sz w:val="18"/>
                <w:szCs w:val="24"/>
              </w:rPr>
            </w:pPr>
            <w:r w:rsidRPr="00B6168F">
              <w:rPr>
                <w:color w:val="000000" w:themeColor="text1"/>
                <w:sz w:val="18"/>
                <w:szCs w:val="24"/>
              </w:rPr>
              <w:t>Publicis Sapient, Gurgaon, India</w:t>
            </w:r>
            <w:r w:rsidRPr="00B6168F">
              <w:rPr>
                <w:color w:val="000000" w:themeColor="text1"/>
                <w:sz w:val="18"/>
                <w:szCs w:val="24"/>
              </w:rPr>
              <w:tab/>
              <w:t xml:space="preserve">                Senior Director      </w:t>
            </w:r>
            <w:r w:rsidRPr="00B6168F">
              <w:rPr>
                <w:color w:val="000000" w:themeColor="text1"/>
                <w:sz w:val="18"/>
                <w:szCs w:val="24"/>
              </w:rPr>
              <w:tab/>
              <w:t xml:space="preserve">               </w:t>
            </w:r>
            <w:sdt>
              <w:sdtPr>
                <w:rPr>
                  <w:color w:val="000000" w:themeColor="text1"/>
                  <w:sz w:val="18"/>
                  <w:szCs w:val="24"/>
                </w:rPr>
                <w:id w:val="668904551"/>
                <w:placeholder>
                  <w:docPart w:val="B945B3D36E154429B55934952473EC07"/>
                </w:placeholder>
                <w:date>
                  <w:dateFormat w:val="M/d/yyyy"/>
                  <w:lid w:val="en-US"/>
                  <w:storeMappedDataAs w:val="dateTime"/>
                  <w:calendar w:val="gregorian"/>
                </w:date>
              </w:sdtPr>
              <w:sdtContent>
                <w:r w:rsidRPr="00B6168F">
                  <w:rPr>
                    <w:color w:val="000000" w:themeColor="text1"/>
                    <w:sz w:val="18"/>
                    <w:szCs w:val="24"/>
                  </w:rPr>
                  <w:t>2006</w:t>
                </w:r>
              </w:sdtContent>
            </w:sdt>
            <w:r w:rsidRPr="00B6168F">
              <w:rPr>
                <w:color w:val="000000" w:themeColor="text1"/>
                <w:sz w:val="18"/>
                <w:szCs w:val="24"/>
              </w:rPr>
              <w:t xml:space="preserve"> — </w:t>
            </w:r>
            <w:sdt>
              <w:sdtPr>
                <w:rPr>
                  <w:color w:val="000000" w:themeColor="text1"/>
                  <w:sz w:val="18"/>
                  <w:szCs w:val="24"/>
                </w:rPr>
                <w:id w:val="1583178650"/>
                <w:placeholder>
                  <w:docPart w:val="2DD43C0803724384A273C690C85801CA"/>
                </w:placeholder>
                <w:date>
                  <w:dateFormat w:val="M/d/yyyy"/>
                  <w:lid w:val="en-US"/>
                  <w:storeMappedDataAs w:val="dateTime"/>
                  <w:calendar w:val="gregorian"/>
                </w:date>
              </w:sdtPr>
              <w:sdtContent>
                <w:r w:rsidRPr="00B6168F">
                  <w:rPr>
                    <w:color w:val="000000" w:themeColor="text1"/>
                    <w:sz w:val="18"/>
                    <w:szCs w:val="24"/>
                  </w:rPr>
                  <w:t>2020</w:t>
                </w:r>
              </w:sdtContent>
            </w:sdt>
          </w:p>
          <w:p w14:paraId="2E1D8E1F" w14:textId="09316CAB" w:rsidR="00C04F5E" w:rsidRPr="00B6168F" w:rsidRDefault="00C04F5E" w:rsidP="00C04F5E">
            <w:pPr>
              <w:pStyle w:val="ListParagraph"/>
              <w:rPr>
                <w:color w:val="000000" w:themeColor="text1"/>
                <w:szCs w:val="16"/>
              </w:rPr>
            </w:pPr>
            <w:r w:rsidRPr="00B6168F">
              <w:rPr>
                <w:color w:val="000000" w:themeColor="text1"/>
                <w:szCs w:val="16"/>
              </w:rPr>
              <w:t xml:space="preserve">Delivery Lead and Agile and DevOps Coach for Phillips 66                                                                                                                               2019 — 2020 </w:t>
            </w:r>
          </w:p>
          <w:p w14:paraId="3EE2182C" w14:textId="2B033895" w:rsidR="00C04F5E" w:rsidRPr="00B6168F" w:rsidRDefault="00C04F5E" w:rsidP="00C04F5E">
            <w:pPr>
              <w:pStyle w:val="ListParagraph"/>
              <w:rPr>
                <w:color w:val="000000" w:themeColor="text1"/>
                <w:szCs w:val="16"/>
              </w:rPr>
            </w:pPr>
            <w:r w:rsidRPr="00B6168F">
              <w:rPr>
                <w:color w:val="000000" w:themeColor="text1"/>
                <w:szCs w:val="16"/>
              </w:rPr>
              <w:t xml:space="preserve">Transformation Consultant for MENA.                                                                                                                                                                      2018 — 2019 </w:t>
            </w:r>
          </w:p>
          <w:p w14:paraId="02C632D2" w14:textId="2AF1E3CD" w:rsidR="00C04F5E" w:rsidRPr="00B6168F" w:rsidRDefault="00C04F5E" w:rsidP="00C04F5E">
            <w:pPr>
              <w:pStyle w:val="ListParagraph"/>
              <w:rPr>
                <w:color w:val="000000" w:themeColor="text1"/>
                <w:szCs w:val="16"/>
              </w:rPr>
            </w:pPr>
            <w:r w:rsidRPr="00B6168F">
              <w:rPr>
                <w:color w:val="000000" w:themeColor="text1"/>
                <w:szCs w:val="16"/>
              </w:rPr>
              <w:t>Engineering lead for HSBC risk externalization program</w:t>
            </w:r>
            <w:r w:rsidRPr="00B6168F">
              <w:rPr>
                <w:color w:val="000000" w:themeColor="text1"/>
                <w:szCs w:val="16"/>
              </w:rPr>
              <w:tab/>
            </w:r>
            <w:r w:rsidRPr="00B6168F">
              <w:rPr>
                <w:color w:val="000000" w:themeColor="text1"/>
                <w:szCs w:val="16"/>
              </w:rPr>
              <w:tab/>
              <w:t xml:space="preserve">                        </w:t>
            </w:r>
            <w:r w:rsidRPr="00B6168F">
              <w:rPr>
                <w:color w:val="000000" w:themeColor="text1"/>
                <w:szCs w:val="16"/>
              </w:rPr>
              <w:tab/>
            </w:r>
            <w:r w:rsidRPr="00B6168F">
              <w:rPr>
                <w:color w:val="000000" w:themeColor="text1"/>
                <w:szCs w:val="16"/>
              </w:rPr>
              <w:tab/>
              <w:t xml:space="preserve">                               2016 — 2018</w:t>
            </w:r>
          </w:p>
          <w:p w14:paraId="089845CF" w14:textId="56890DC3" w:rsidR="00C04F5E" w:rsidRPr="00B6168F" w:rsidRDefault="00C04F5E" w:rsidP="00C04F5E">
            <w:pPr>
              <w:pStyle w:val="ListParagraph"/>
              <w:rPr>
                <w:color w:val="000000" w:themeColor="text1"/>
                <w:szCs w:val="16"/>
              </w:rPr>
            </w:pPr>
            <w:r w:rsidRPr="00B6168F">
              <w:rPr>
                <w:color w:val="000000" w:themeColor="text1"/>
                <w:szCs w:val="16"/>
              </w:rPr>
              <w:t>Technical Delivery lead for UBS ODC and Agile coach</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2014 — 2016</w:t>
            </w:r>
          </w:p>
          <w:p w14:paraId="54BACD6C" w14:textId="7D622C0C" w:rsidR="00C04F5E" w:rsidRPr="00B6168F" w:rsidRDefault="00C04F5E" w:rsidP="00C04F5E">
            <w:pPr>
              <w:pStyle w:val="ListParagraph"/>
              <w:rPr>
                <w:color w:val="000000" w:themeColor="text1"/>
                <w:szCs w:val="16"/>
              </w:rPr>
            </w:pPr>
            <w:r w:rsidRPr="00B6168F">
              <w:rPr>
                <w:color w:val="000000" w:themeColor="text1"/>
                <w:szCs w:val="16"/>
              </w:rPr>
              <w:t>Product development lead</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2013 — 2014</w:t>
            </w:r>
          </w:p>
          <w:p w14:paraId="1D67940D" w14:textId="2341EE1F" w:rsidR="00C04F5E" w:rsidRPr="00B6168F" w:rsidRDefault="00C04F5E" w:rsidP="00C04F5E">
            <w:pPr>
              <w:pStyle w:val="ListParagraph"/>
              <w:rPr>
                <w:color w:val="000000" w:themeColor="text1"/>
                <w:szCs w:val="16"/>
              </w:rPr>
            </w:pPr>
            <w:r w:rsidRPr="00B6168F">
              <w:rPr>
                <w:color w:val="000000" w:themeColor="text1"/>
                <w:szCs w:val="16"/>
              </w:rPr>
              <w:t>Global Capacity Planning Lead</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2012 — 2013</w:t>
            </w:r>
          </w:p>
          <w:p w14:paraId="3B2CE503" w14:textId="1733E2C3" w:rsidR="00C04F5E" w:rsidRPr="00B6168F" w:rsidRDefault="00C04F5E" w:rsidP="00C04F5E">
            <w:pPr>
              <w:pStyle w:val="ListParagraph"/>
              <w:rPr>
                <w:color w:val="000000" w:themeColor="text1"/>
                <w:szCs w:val="16"/>
              </w:rPr>
            </w:pPr>
            <w:r w:rsidRPr="00B6168F">
              <w:rPr>
                <w:color w:val="000000" w:themeColor="text1"/>
                <w:szCs w:val="16"/>
              </w:rPr>
              <w:t xml:space="preserve">RBS ODC Technical Delivery Lead                                                          </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2006 — 2011</w:t>
            </w:r>
          </w:p>
          <w:p w14:paraId="58E68DF6" w14:textId="0192CB2F" w:rsidR="00C04F5E" w:rsidRPr="00B6168F" w:rsidRDefault="00C04F5E" w:rsidP="00C04F5E">
            <w:pPr>
              <w:pStyle w:val="PersonalInformation"/>
              <w:rPr>
                <w:color w:val="000000" w:themeColor="text1"/>
                <w:sz w:val="18"/>
                <w:szCs w:val="24"/>
              </w:rPr>
            </w:pPr>
            <w:r w:rsidRPr="00B6168F">
              <w:rPr>
                <w:color w:val="000000" w:themeColor="text1"/>
                <w:sz w:val="18"/>
                <w:szCs w:val="24"/>
              </w:rPr>
              <w:t>Key Responsibilities</w:t>
            </w:r>
          </w:p>
          <w:p w14:paraId="1145896D" w14:textId="5239B5D1" w:rsidR="00C04F5E" w:rsidRPr="00B6168F" w:rsidRDefault="00C04F5E" w:rsidP="00C04F5E">
            <w:pPr>
              <w:pStyle w:val="ListParagraph"/>
              <w:rPr>
                <w:color w:val="000000" w:themeColor="text1"/>
                <w:szCs w:val="16"/>
              </w:rPr>
            </w:pPr>
            <w:r w:rsidRPr="00B6168F">
              <w:rPr>
                <w:color w:val="000000" w:themeColor="text1"/>
                <w:szCs w:val="16"/>
              </w:rPr>
              <w:t>Engineering delivery lead accountable for customer delivery and satisfaction, delivering projects on Java, Python, Hadoop, Scala, Spark, MongoDB, Google cloud</w:t>
            </w:r>
          </w:p>
          <w:p w14:paraId="0B00E679" w14:textId="547B20CE" w:rsidR="00C04F5E" w:rsidRPr="00B6168F" w:rsidRDefault="00C04F5E" w:rsidP="00C04F5E">
            <w:pPr>
              <w:pStyle w:val="ListParagraph"/>
              <w:rPr>
                <w:color w:val="000000" w:themeColor="text1"/>
                <w:szCs w:val="16"/>
              </w:rPr>
            </w:pPr>
            <w:r w:rsidRPr="00B6168F">
              <w:rPr>
                <w:color w:val="000000" w:themeColor="text1"/>
                <w:szCs w:val="16"/>
              </w:rPr>
              <w:t>Senior Scrum Master, Scrum Master, Agile coach for agile deliveries</w:t>
            </w:r>
          </w:p>
          <w:p w14:paraId="12A669E9" w14:textId="21B9FA23" w:rsidR="00C04F5E" w:rsidRPr="00B6168F" w:rsidRDefault="00C04F5E" w:rsidP="00C04F5E">
            <w:pPr>
              <w:pStyle w:val="ListParagraph"/>
              <w:rPr>
                <w:color w:val="000000" w:themeColor="text1"/>
                <w:szCs w:val="16"/>
              </w:rPr>
            </w:pPr>
            <w:r w:rsidRPr="00B6168F">
              <w:rPr>
                <w:color w:val="000000" w:themeColor="text1"/>
                <w:szCs w:val="16"/>
              </w:rPr>
              <w:t>Project and program managing client engagements to ensure timely delivery with high quality</w:t>
            </w:r>
          </w:p>
          <w:p w14:paraId="76BDE5C1" w14:textId="408910D8" w:rsidR="00C04F5E" w:rsidRPr="00B6168F" w:rsidRDefault="00C04F5E" w:rsidP="00C04F5E">
            <w:pPr>
              <w:pStyle w:val="ListParagraph"/>
              <w:rPr>
                <w:color w:val="000000" w:themeColor="text1"/>
                <w:szCs w:val="16"/>
              </w:rPr>
            </w:pPr>
            <w:r w:rsidRPr="00B6168F">
              <w:rPr>
                <w:color w:val="000000" w:themeColor="text1"/>
                <w:szCs w:val="16"/>
              </w:rPr>
              <w:t>Agile and DevOps transformation leader</w:t>
            </w:r>
          </w:p>
          <w:p w14:paraId="6557F38D" w14:textId="6B8C845E" w:rsidR="00C04F5E" w:rsidRPr="00B6168F" w:rsidRDefault="00C04F5E" w:rsidP="00C04F5E">
            <w:pPr>
              <w:pStyle w:val="ListParagraph"/>
              <w:rPr>
                <w:color w:val="000000" w:themeColor="text1"/>
                <w:szCs w:val="16"/>
              </w:rPr>
            </w:pPr>
            <w:r w:rsidRPr="00B6168F">
              <w:rPr>
                <w:color w:val="000000" w:themeColor="text1"/>
                <w:szCs w:val="16"/>
              </w:rPr>
              <w:t>Hiring, training, and scaling up of technical delivery teams</w:t>
            </w:r>
          </w:p>
          <w:p w14:paraId="140B7B9D" w14:textId="6AD953E5" w:rsidR="00C04F5E" w:rsidRPr="00B6168F" w:rsidRDefault="00C04F5E" w:rsidP="00C04F5E">
            <w:pPr>
              <w:pStyle w:val="ListParagraph"/>
              <w:rPr>
                <w:color w:val="000000" w:themeColor="text1"/>
                <w:szCs w:val="16"/>
              </w:rPr>
            </w:pPr>
            <w:r w:rsidRPr="00B6168F">
              <w:rPr>
                <w:color w:val="000000" w:themeColor="text1"/>
                <w:szCs w:val="16"/>
              </w:rPr>
              <w:t>Owning delivery of Investment banking and commodities clients</w:t>
            </w:r>
          </w:p>
          <w:p w14:paraId="2E74661D" w14:textId="77654A44" w:rsidR="00C04F5E" w:rsidRPr="00B6168F" w:rsidRDefault="00C04F5E" w:rsidP="00C04F5E">
            <w:pPr>
              <w:pStyle w:val="ListParagraph"/>
              <w:rPr>
                <w:color w:val="000000" w:themeColor="text1"/>
                <w:szCs w:val="16"/>
              </w:rPr>
            </w:pPr>
            <w:r w:rsidRPr="00B6168F">
              <w:rPr>
                <w:color w:val="000000" w:themeColor="text1"/>
                <w:szCs w:val="16"/>
              </w:rPr>
              <w:t>Client relationship management to ensure client satisfaction</w:t>
            </w:r>
          </w:p>
          <w:p w14:paraId="03DF0400" w14:textId="2F738CE8" w:rsidR="00C04F5E" w:rsidRPr="00B6168F" w:rsidRDefault="00C04F5E" w:rsidP="00C04F5E">
            <w:pPr>
              <w:pStyle w:val="ListParagraph"/>
              <w:rPr>
                <w:color w:val="000000" w:themeColor="text1"/>
                <w:szCs w:val="16"/>
              </w:rPr>
            </w:pPr>
            <w:r w:rsidRPr="00B6168F">
              <w:rPr>
                <w:color w:val="000000" w:themeColor="text1"/>
                <w:szCs w:val="16"/>
              </w:rPr>
              <w:t>Status reporting to clients and internal senior management to track delivery progress, risks, issues, and dependencies</w:t>
            </w:r>
          </w:p>
          <w:p w14:paraId="29A76987" w14:textId="36A5EAF3" w:rsidR="00C04F5E" w:rsidRPr="00B6168F" w:rsidRDefault="00C04F5E" w:rsidP="00C04F5E">
            <w:pPr>
              <w:pStyle w:val="ListParagraph"/>
              <w:rPr>
                <w:color w:val="000000" w:themeColor="text1"/>
                <w:szCs w:val="16"/>
              </w:rPr>
            </w:pPr>
            <w:r w:rsidRPr="00B6168F">
              <w:rPr>
                <w:color w:val="000000" w:themeColor="text1"/>
                <w:szCs w:val="16"/>
              </w:rPr>
              <w:t xml:space="preserve">Managing and tracking </w:t>
            </w:r>
            <w:proofErr w:type="spellStart"/>
            <w:r w:rsidRPr="00B6168F">
              <w:rPr>
                <w:color w:val="000000" w:themeColor="text1"/>
                <w:szCs w:val="16"/>
              </w:rPr>
              <w:t>PnL</w:t>
            </w:r>
            <w:proofErr w:type="spellEnd"/>
            <w:r w:rsidRPr="00B6168F">
              <w:rPr>
                <w:color w:val="000000" w:themeColor="text1"/>
                <w:szCs w:val="16"/>
              </w:rPr>
              <w:t xml:space="preserve"> and account finances</w:t>
            </w:r>
          </w:p>
        </w:tc>
      </w:tr>
      <w:tr w:rsidR="00C04F5E" w:rsidRPr="00B6168F" w14:paraId="12B0DC90" w14:textId="77777777" w:rsidTr="003E6E0A">
        <w:tc>
          <w:tcPr>
            <w:tcW w:w="10440" w:type="dxa"/>
            <w:gridSpan w:val="3"/>
            <w:tcBorders>
              <w:left w:val="nil"/>
              <w:right w:val="nil"/>
            </w:tcBorders>
          </w:tcPr>
          <w:p w14:paraId="7E41DCE6" w14:textId="28BC3624" w:rsidR="00C04F5E" w:rsidRPr="00B6168F" w:rsidRDefault="00C04F5E" w:rsidP="00C04F5E">
            <w:pPr>
              <w:pStyle w:val="SectionHeading"/>
              <w:rPr>
                <w:color w:val="000000" w:themeColor="text1"/>
                <w:sz w:val="18"/>
                <w:szCs w:val="24"/>
              </w:rPr>
            </w:pPr>
            <w:r w:rsidRPr="00B6168F">
              <w:rPr>
                <w:color w:val="000000" w:themeColor="text1"/>
                <w:sz w:val="18"/>
                <w:szCs w:val="24"/>
              </w:rPr>
              <w:t>Fidelity Investments, MA, USA</w:t>
            </w:r>
            <w:r w:rsidRPr="00B6168F">
              <w:rPr>
                <w:color w:val="000000" w:themeColor="text1"/>
                <w:sz w:val="18"/>
                <w:szCs w:val="24"/>
              </w:rPr>
              <w:tab/>
            </w:r>
            <w:r w:rsidRPr="00B6168F">
              <w:rPr>
                <w:color w:val="000000" w:themeColor="text1"/>
                <w:sz w:val="18"/>
                <w:szCs w:val="24"/>
              </w:rPr>
              <w:tab/>
              <w:t xml:space="preserve">Senior Development Manager   </w:t>
            </w:r>
            <w:r w:rsidRPr="00B6168F">
              <w:rPr>
                <w:color w:val="000000" w:themeColor="text1"/>
                <w:sz w:val="18"/>
                <w:szCs w:val="24"/>
              </w:rPr>
              <w:tab/>
              <w:t xml:space="preserve">      </w:t>
            </w:r>
            <w:sdt>
              <w:sdtPr>
                <w:rPr>
                  <w:color w:val="000000" w:themeColor="text1"/>
                  <w:sz w:val="18"/>
                  <w:szCs w:val="24"/>
                </w:rPr>
                <w:id w:val="1317528765"/>
                <w:placeholder>
                  <w:docPart w:val="903C35D800F94C3291F6A3B75DE0ACB1"/>
                </w:placeholder>
                <w:date>
                  <w:dateFormat w:val="M/d/yyyy"/>
                  <w:lid w:val="en-US"/>
                  <w:storeMappedDataAs w:val="dateTime"/>
                  <w:calendar w:val="gregorian"/>
                </w:date>
              </w:sdtPr>
              <w:sdtContent>
                <w:r w:rsidRPr="00B6168F">
                  <w:rPr>
                    <w:color w:val="000000" w:themeColor="text1"/>
                    <w:sz w:val="18"/>
                    <w:szCs w:val="24"/>
                  </w:rPr>
                  <w:t>2000</w:t>
                </w:r>
              </w:sdtContent>
            </w:sdt>
            <w:r w:rsidRPr="00B6168F">
              <w:rPr>
                <w:color w:val="000000" w:themeColor="text1"/>
                <w:sz w:val="18"/>
                <w:szCs w:val="24"/>
              </w:rPr>
              <w:t xml:space="preserve"> — </w:t>
            </w:r>
            <w:sdt>
              <w:sdtPr>
                <w:rPr>
                  <w:color w:val="000000" w:themeColor="text1"/>
                  <w:sz w:val="18"/>
                  <w:szCs w:val="24"/>
                </w:rPr>
                <w:id w:val="-1615044174"/>
                <w:placeholder>
                  <w:docPart w:val="E022FA49C1A44B6CA0D63E9A218EB271"/>
                </w:placeholder>
                <w:date>
                  <w:dateFormat w:val="M/d/yyyy"/>
                  <w:lid w:val="en-US"/>
                  <w:storeMappedDataAs w:val="dateTime"/>
                  <w:calendar w:val="gregorian"/>
                </w:date>
              </w:sdtPr>
              <w:sdtContent>
                <w:r w:rsidRPr="00B6168F">
                  <w:rPr>
                    <w:color w:val="000000" w:themeColor="text1"/>
                    <w:sz w:val="18"/>
                    <w:szCs w:val="24"/>
                  </w:rPr>
                  <w:t>2006</w:t>
                </w:r>
              </w:sdtContent>
            </w:sdt>
          </w:p>
          <w:p w14:paraId="3FC454C6" w14:textId="55BB19BF" w:rsidR="00C04F5E" w:rsidRPr="00B6168F" w:rsidRDefault="00C04F5E" w:rsidP="00C04F5E">
            <w:pPr>
              <w:pStyle w:val="ListParagraph"/>
              <w:rPr>
                <w:color w:val="000000" w:themeColor="text1"/>
                <w:szCs w:val="16"/>
              </w:rPr>
            </w:pPr>
            <w:r w:rsidRPr="00B6168F">
              <w:rPr>
                <w:color w:val="000000" w:themeColor="text1"/>
                <w:szCs w:val="16"/>
              </w:rPr>
              <w:t xml:space="preserve">ODC Technical Delivery Lead for </w:t>
            </w:r>
            <w:proofErr w:type="spellStart"/>
            <w:r w:rsidRPr="00B6168F">
              <w:rPr>
                <w:color w:val="000000" w:themeColor="text1"/>
                <w:szCs w:val="16"/>
              </w:rPr>
              <w:t>FeB</w:t>
            </w:r>
            <w:proofErr w:type="spellEnd"/>
            <w:r w:rsidRPr="00B6168F">
              <w:rPr>
                <w:color w:val="000000" w:themeColor="text1"/>
                <w:szCs w:val="16"/>
              </w:rPr>
              <w:t>-I BU, Bangalore</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2004 — 2006</w:t>
            </w:r>
          </w:p>
          <w:p w14:paraId="69F4F516" w14:textId="68D7A3DF" w:rsidR="00C04F5E" w:rsidRPr="00B6168F" w:rsidRDefault="00C04F5E" w:rsidP="00C04F5E">
            <w:pPr>
              <w:pStyle w:val="ListParagraph"/>
              <w:rPr>
                <w:color w:val="000000" w:themeColor="text1"/>
                <w:szCs w:val="16"/>
              </w:rPr>
            </w:pPr>
            <w:r w:rsidRPr="00B6168F">
              <w:rPr>
                <w:color w:val="000000" w:themeColor="text1"/>
                <w:szCs w:val="16"/>
              </w:rPr>
              <w:t>Senior Development Manager</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2002 — 2003</w:t>
            </w:r>
          </w:p>
          <w:p w14:paraId="756B3FEE" w14:textId="298CC659" w:rsidR="00C04F5E" w:rsidRPr="00B6168F" w:rsidRDefault="00C04F5E" w:rsidP="00C04F5E">
            <w:pPr>
              <w:pStyle w:val="ListParagraph"/>
              <w:rPr>
                <w:color w:val="000000" w:themeColor="text1"/>
                <w:szCs w:val="16"/>
              </w:rPr>
            </w:pPr>
            <w:r w:rsidRPr="00B6168F">
              <w:rPr>
                <w:color w:val="000000" w:themeColor="text1"/>
                <w:szCs w:val="16"/>
              </w:rPr>
              <w:t>Development Manager</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2001 — 2002</w:t>
            </w:r>
          </w:p>
          <w:p w14:paraId="6400B1DB" w14:textId="77777777" w:rsidR="00C04F5E" w:rsidRPr="00B6168F" w:rsidRDefault="00C04F5E" w:rsidP="00C04F5E">
            <w:pPr>
              <w:pStyle w:val="ListParagraph"/>
              <w:rPr>
                <w:color w:val="000000" w:themeColor="text1"/>
                <w:szCs w:val="16"/>
              </w:rPr>
            </w:pPr>
            <w:r w:rsidRPr="00B6168F">
              <w:rPr>
                <w:color w:val="000000" w:themeColor="text1"/>
                <w:szCs w:val="16"/>
              </w:rPr>
              <w:t>Architect and Lead developer</w:t>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r>
            <w:r w:rsidRPr="00B6168F">
              <w:rPr>
                <w:color w:val="000000" w:themeColor="text1"/>
                <w:szCs w:val="16"/>
              </w:rPr>
              <w:tab/>
              <w:t xml:space="preserve">           2000 — 2001</w:t>
            </w:r>
          </w:p>
          <w:p w14:paraId="4C41D2C4" w14:textId="4B7A6AEF" w:rsidR="00C04F5E" w:rsidRPr="00B6168F" w:rsidRDefault="00C04F5E" w:rsidP="00C04F5E">
            <w:pPr>
              <w:pStyle w:val="PersonalInformation"/>
              <w:rPr>
                <w:color w:val="000000" w:themeColor="text1"/>
                <w:sz w:val="18"/>
                <w:szCs w:val="24"/>
              </w:rPr>
            </w:pPr>
            <w:r w:rsidRPr="00B6168F">
              <w:rPr>
                <w:color w:val="000000" w:themeColor="text1"/>
                <w:sz w:val="18"/>
                <w:szCs w:val="24"/>
              </w:rPr>
              <w:t>Key Responsibilities</w:t>
            </w:r>
          </w:p>
          <w:p w14:paraId="143F95C7" w14:textId="77777777" w:rsidR="00C04F5E" w:rsidRPr="00B6168F" w:rsidRDefault="00C04F5E" w:rsidP="00C04F5E">
            <w:pPr>
              <w:pStyle w:val="ListParagraph"/>
              <w:rPr>
                <w:color w:val="000000" w:themeColor="text1"/>
                <w:szCs w:val="16"/>
              </w:rPr>
            </w:pPr>
            <w:r w:rsidRPr="00B6168F">
              <w:rPr>
                <w:color w:val="000000" w:themeColor="text1"/>
                <w:szCs w:val="16"/>
              </w:rPr>
              <w:t xml:space="preserve">Expat assignment to setup Fidelity </w:t>
            </w:r>
            <w:proofErr w:type="spellStart"/>
            <w:r w:rsidRPr="00B6168F">
              <w:rPr>
                <w:color w:val="000000" w:themeColor="text1"/>
                <w:szCs w:val="16"/>
              </w:rPr>
              <w:t>eBuisness</w:t>
            </w:r>
            <w:proofErr w:type="spellEnd"/>
            <w:r w:rsidRPr="00B6168F">
              <w:rPr>
                <w:color w:val="000000" w:themeColor="text1"/>
                <w:szCs w:val="16"/>
              </w:rPr>
              <w:t xml:space="preserve"> in Bangalore</w:t>
            </w:r>
          </w:p>
          <w:p w14:paraId="6661AE56" w14:textId="77777777" w:rsidR="00C04F5E" w:rsidRPr="00B6168F" w:rsidRDefault="00C04F5E" w:rsidP="00C04F5E">
            <w:pPr>
              <w:pStyle w:val="ListParagraph"/>
              <w:rPr>
                <w:color w:val="000000" w:themeColor="text1"/>
                <w:szCs w:val="16"/>
              </w:rPr>
            </w:pPr>
            <w:r w:rsidRPr="00B6168F">
              <w:rPr>
                <w:color w:val="000000" w:themeColor="text1"/>
                <w:szCs w:val="16"/>
              </w:rPr>
              <w:t>Team building and setup to deliver projects from offshore for 401k.com</w:t>
            </w:r>
          </w:p>
          <w:p w14:paraId="4C69F82D" w14:textId="77777777" w:rsidR="00C04F5E" w:rsidRPr="00B6168F" w:rsidRDefault="00C04F5E" w:rsidP="00C04F5E">
            <w:pPr>
              <w:pStyle w:val="ListParagraph"/>
              <w:rPr>
                <w:color w:val="000000" w:themeColor="text1"/>
                <w:szCs w:val="16"/>
              </w:rPr>
            </w:pPr>
            <w:r w:rsidRPr="00B6168F">
              <w:rPr>
                <w:color w:val="000000" w:themeColor="text1"/>
                <w:szCs w:val="16"/>
              </w:rPr>
              <w:t>Program management portfolio of complex cross organization projects</w:t>
            </w:r>
          </w:p>
          <w:p w14:paraId="1862B582" w14:textId="77777777" w:rsidR="00C04F5E" w:rsidRPr="00B6168F" w:rsidRDefault="00C04F5E" w:rsidP="00C04F5E">
            <w:pPr>
              <w:pStyle w:val="ListParagraph"/>
              <w:rPr>
                <w:color w:val="000000" w:themeColor="text1"/>
                <w:szCs w:val="16"/>
              </w:rPr>
            </w:pPr>
            <w:r w:rsidRPr="00B6168F">
              <w:rPr>
                <w:color w:val="000000" w:themeColor="text1"/>
                <w:szCs w:val="16"/>
              </w:rPr>
              <w:t>Project management</w:t>
            </w:r>
          </w:p>
          <w:p w14:paraId="1DDA09EE" w14:textId="1B5B9FB8" w:rsidR="00C04F5E" w:rsidRPr="00B6168F" w:rsidRDefault="00C04F5E" w:rsidP="00C04F5E">
            <w:pPr>
              <w:pStyle w:val="ListParagraph"/>
              <w:rPr>
                <w:color w:val="000000" w:themeColor="text1"/>
                <w:szCs w:val="16"/>
              </w:rPr>
            </w:pPr>
            <w:r w:rsidRPr="00B6168F">
              <w:rPr>
                <w:color w:val="000000" w:themeColor="text1"/>
                <w:szCs w:val="16"/>
              </w:rPr>
              <w:t xml:space="preserve">Senior Architect </w:t>
            </w:r>
          </w:p>
          <w:p w14:paraId="2E807FBA" w14:textId="3D3F9E94" w:rsidR="00C04F5E" w:rsidRPr="00B6168F" w:rsidRDefault="00C04F5E" w:rsidP="00C04F5E">
            <w:pPr>
              <w:pStyle w:val="ListParagraph"/>
              <w:rPr>
                <w:color w:val="000000" w:themeColor="text1"/>
                <w:szCs w:val="16"/>
              </w:rPr>
            </w:pPr>
            <w:r w:rsidRPr="00B6168F">
              <w:rPr>
                <w:color w:val="000000" w:themeColor="text1"/>
                <w:szCs w:val="16"/>
              </w:rPr>
              <w:t>Developer</w:t>
            </w:r>
            <w:r w:rsidRPr="00B6168F">
              <w:rPr>
                <w:color w:val="000000" w:themeColor="text1"/>
              </w:rPr>
              <w:t xml:space="preserve"> </w:t>
            </w:r>
            <w:r w:rsidRPr="00B6168F">
              <w:rPr>
                <w:color w:val="000000" w:themeColor="text1"/>
                <w:szCs w:val="16"/>
              </w:rPr>
              <w:t>using VC++ 6, VB 6, COM/DCOM, MTS, MSMQ, IIS, XML, ASP, HTML, DHTML, MS SQL</w:t>
            </w:r>
          </w:p>
        </w:tc>
      </w:tr>
      <w:tr w:rsidR="00C04F5E" w:rsidRPr="00B6168F" w14:paraId="714EF418" w14:textId="77777777" w:rsidTr="003E6E0A">
        <w:tc>
          <w:tcPr>
            <w:tcW w:w="10440" w:type="dxa"/>
            <w:gridSpan w:val="3"/>
            <w:tcBorders>
              <w:left w:val="nil"/>
              <w:right w:val="nil"/>
            </w:tcBorders>
          </w:tcPr>
          <w:p w14:paraId="4D42A480" w14:textId="77777777" w:rsidR="00C04F5E" w:rsidRPr="00B6168F" w:rsidRDefault="00C04F5E" w:rsidP="00C04F5E">
            <w:pPr>
              <w:pStyle w:val="SectionHeading"/>
              <w:rPr>
                <w:color w:val="000000" w:themeColor="text1"/>
                <w:sz w:val="18"/>
                <w:szCs w:val="24"/>
              </w:rPr>
            </w:pPr>
            <w:r w:rsidRPr="00B6168F">
              <w:rPr>
                <w:color w:val="000000" w:themeColor="text1"/>
                <w:sz w:val="18"/>
                <w:szCs w:val="24"/>
              </w:rPr>
              <w:t>Infinium Software, MA, USA</w:t>
            </w:r>
            <w:r w:rsidRPr="00B6168F">
              <w:rPr>
                <w:color w:val="000000" w:themeColor="text1"/>
                <w:sz w:val="18"/>
                <w:szCs w:val="24"/>
              </w:rPr>
              <w:tab/>
            </w:r>
            <w:r w:rsidRPr="00B6168F">
              <w:rPr>
                <w:color w:val="000000" w:themeColor="text1"/>
                <w:sz w:val="18"/>
                <w:szCs w:val="24"/>
              </w:rPr>
              <w:tab/>
              <w:t xml:space="preserve">Senior Software Consultant      </w:t>
            </w:r>
            <w:r w:rsidRPr="00B6168F">
              <w:rPr>
                <w:color w:val="000000" w:themeColor="text1"/>
                <w:sz w:val="18"/>
                <w:szCs w:val="24"/>
              </w:rPr>
              <w:tab/>
              <w:t xml:space="preserve">     </w:t>
            </w:r>
            <w:sdt>
              <w:sdtPr>
                <w:rPr>
                  <w:color w:val="000000" w:themeColor="text1"/>
                  <w:sz w:val="18"/>
                  <w:szCs w:val="24"/>
                </w:rPr>
                <w:id w:val="1716784619"/>
                <w:placeholder>
                  <w:docPart w:val="F334F5959C474A9990E3AC53C682A134"/>
                </w:placeholder>
                <w:date>
                  <w:dateFormat w:val="M/d/yyyy"/>
                  <w:lid w:val="en-US"/>
                  <w:storeMappedDataAs w:val="dateTime"/>
                  <w:calendar w:val="gregorian"/>
                </w:date>
              </w:sdtPr>
              <w:sdtContent>
                <w:r w:rsidRPr="00B6168F">
                  <w:rPr>
                    <w:color w:val="000000" w:themeColor="text1"/>
                    <w:sz w:val="18"/>
                    <w:szCs w:val="24"/>
                  </w:rPr>
                  <w:t>1997</w:t>
                </w:r>
              </w:sdtContent>
            </w:sdt>
            <w:r w:rsidRPr="00B6168F">
              <w:rPr>
                <w:color w:val="000000" w:themeColor="text1"/>
                <w:sz w:val="18"/>
                <w:szCs w:val="24"/>
              </w:rPr>
              <w:t xml:space="preserve"> — </w:t>
            </w:r>
            <w:sdt>
              <w:sdtPr>
                <w:rPr>
                  <w:color w:val="000000" w:themeColor="text1"/>
                  <w:sz w:val="18"/>
                  <w:szCs w:val="24"/>
                </w:rPr>
                <w:id w:val="1231117723"/>
                <w:placeholder>
                  <w:docPart w:val="6572441D211846E4A53FCD76008012E7"/>
                </w:placeholder>
                <w:date>
                  <w:dateFormat w:val="M/d/yyyy"/>
                  <w:lid w:val="en-US"/>
                  <w:storeMappedDataAs w:val="dateTime"/>
                  <w:calendar w:val="gregorian"/>
                </w:date>
              </w:sdtPr>
              <w:sdtContent>
                <w:r w:rsidRPr="00B6168F">
                  <w:rPr>
                    <w:color w:val="000000" w:themeColor="text1"/>
                    <w:sz w:val="18"/>
                    <w:szCs w:val="24"/>
                  </w:rPr>
                  <w:t>2000</w:t>
                </w:r>
              </w:sdtContent>
            </w:sdt>
            <w:r w:rsidRPr="00B6168F">
              <w:rPr>
                <w:color w:val="000000" w:themeColor="text1"/>
                <w:sz w:val="18"/>
                <w:szCs w:val="24"/>
              </w:rPr>
              <w:tab/>
            </w:r>
          </w:p>
          <w:p w14:paraId="10AD91DA" w14:textId="1696D410" w:rsidR="00C04F5E" w:rsidRPr="00B6168F" w:rsidRDefault="00C04F5E" w:rsidP="00C04F5E">
            <w:pPr>
              <w:pStyle w:val="PersonalInformation"/>
              <w:rPr>
                <w:color w:val="000000" w:themeColor="text1"/>
                <w:sz w:val="18"/>
                <w:szCs w:val="24"/>
              </w:rPr>
            </w:pPr>
            <w:r w:rsidRPr="00B6168F">
              <w:rPr>
                <w:color w:val="000000" w:themeColor="text1"/>
                <w:sz w:val="18"/>
                <w:szCs w:val="24"/>
              </w:rPr>
              <w:t>Key Responsibilities</w:t>
            </w:r>
          </w:p>
          <w:p w14:paraId="6DC11961" w14:textId="49F4F91F" w:rsidR="00C04F5E" w:rsidRPr="00B6168F" w:rsidRDefault="00C04F5E" w:rsidP="00C04F5E">
            <w:pPr>
              <w:pStyle w:val="ListParagraph"/>
              <w:rPr>
                <w:color w:val="000000" w:themeColor="text1"/>
                <w:szCs w:val="16"/>
              </w:rPr>
            </w:pPr>
            <w:r w:rsidRPr="00B6168F">
              <w:rPr>
                <w:color w:val="000000" w:themeColor="text1"/>
                <w:szCs w:val="16"/>
              </w:rPr>
              <w:t>Architect</w:t>
            </w:r>
          </w:p>
          <w:p w14:paraId="260A398F" w14:textId="27BADEAC" w:rsidR="00C04F5E" w:rsidRPr="00B6168F" w:rsidRDefault="00C04F5E" w:rsidP="00C04F5E">
            <w:pPr>
              <w:pStyle w:val="ListParagraph"/>
              <w:rPr>
                <w:color w:val="000000" w:themeColor="text1"/>
                <w:szCs w:val="16"/>
              </w:rPr>
            </w:pPr>
            <w:r w:rsidRPr="00B6168F">
              <w:rPr>
                <w:color w:val="000000" w:themeColor="text1"/>
                <w:szCs w:val="16"/>
              </w:rPr>
              <w:lastRenderedPageBreak/>
              <w:t>Development in COM, DCOM, MTS, IIS, MSMQ, VC++, VB, ASP, XML, DHTML, MSSQL, and related technologies.</w:t>
            </w:r>
          </w:p>
        </w:tc>
      </w:tr>
      <w:tr w:rsidR="00C04F5E" w:rsidRPr="00B6168F" w14:paraId="4644F367" w14:textId="77777777" w:rsidTr="0078227F">
        <w:tc>
          <w:tcPr>
            <w:tcW w:w="10440" w:type="dxa"/>
            <w:gridSpan w:val="3"/>
            <w:tcBorders>
              <w:left w:val="nil"/>
              <w:right w:val="nil"/>
            </w:tcBorders>
          </w:tcPr>
          <w:p w14:paraId="72DB5B70" w14:textId="3AE8DEA6" w:rsidR="00C04F5E" w:rsidRPr="00B6168F" w:rsidRDefault="00C04F5E" w:rsidP="00C04F5E">
            <w:pPr>
              <w:pStyle w:val="SectionHeading"/>
              <w:rPr>
                <w:color w:val="000000" w:themeColor="text1"/>
                <w:sz w:val="18"/>
                <w:szCs w:val="24"/>
              </w:rPr>
            </w:pPr>
            <w:r w:rsidRPr="00B6168F">
              <w:rPr>
                <w:color w:val="000000" w:themeColor="text1"/>
                <w:sz w:val="18"/>
                <w:szCs w:val="24"/>
              </w:rPr>
              <w:lastRenderedPageBreak/>
              <w:t>NIIT Software Exports, Delhi, India</w:t>
            </w:r>
            <w:r w:rsidRPr="00B6168F">
              <w:rPr>
                <w:color w:val="000000" w:themeColor="text1"/>
                <w:sz w:val="18"/>
                <w:szCs w:val="24"/>
              </w:rPr>
              <w:tab/>
              <w:t>Software Engineer</w:t>
            </w:r>
            <w:r w:rsidRPr="00B6168F">
              <w:rPr>
                <w:color w:val="000000" w:themeColor="text1"/>
                <w:sz w:val="18"/>
                <w:szCs w:val="24"/>
              </w:rPr>
              <w:tab/>
              <w:t xml:space="preserve">                               </w:t>
            </w:r>
            <w:sdt>
              <w:sdtPr>
                <w:rPr>
                  <w:color w:val="000000" w:themeColor="text1"/>
                  <w:sz w:val="18"/>
                  <w:szCs w:val="24"/>
                </w:rPr>
                <w:id w:val="2015876246"/>
                <w:placeholder>
                  <w:docPart w:val="883F109EC83B4A32B2F8CCA5D5A260A7"/>
                </w:placeholder>
                <w:date>
                  <w:dateFormat w:val="M/d/yyyy"/>
                  <w:lid w:val="en-US"/>
                  <w:storeMappedDataAs w:val="dateTime"/>
                  <w:calendar w:val="gregorian"/>
                </w:date>
              </w:sdtPr>
              <w:sdtContent>
                <w:r w:rsidRPr="00B6168F">
                  <w:rPr>
                    <w:color w:val="000000" w:themeColor="text1"/>
                    <w:sz w:val="18"/>
                    <w:szCs w:val="24"/>
                  </w:rPr>
                  <w:t>1995</w:t>
                </w:r>
              </w:sdtContent>
            </w:sdt>
            <w:r w:rsidRPr="00B6168F">
              <w:rPr>
                <w:color w:val="000000" w:themeColor="text1"/>
                <w:sz w:val="18"/>
                <w:szCs w:val="24"/>
              </w:rPr>
              <w:t xml:space="preserve"> — </w:t>
            </w:r>
            <w:sdt>
              <w:sdtPr>
                <w:rPr>
                  <w:color w:val="000000" w:themeColor="text1"/>
                  <w:sz w:val="18"/>
                  <w:szCs w:val="24"/>
                </w:rPr>
                <w:id w:val="-600724366"/>
                <w:placeholder>
                  <w:docPart w:val="3C2054F983424812AF38A66C0DD4B770"/>
                </w:placeholder>
                <w:date>
                  <w:dateFormat w:val="M/d/yyyy"/>
                  <w:lid w:val="en-US"/>
                  <w:storeMappedDataAs w:val="dateTime"/>
                  <w:calendar w:val="gregorian"/>
                </w:date>
              </w:sdtPr>
              <w:sdtContent>
                <w:r w:rsidRPr="00B6168F">
                  <w:rPr>
                    <w:color w:val="000000" w:themeColor="text1"/>
                    <w:sz w:val="18"/>
                    <w:szCs w:val="24"/>
                  </w:rPr>
                  <w:t>1997</w:t>
                </w:r>
              </w:sdtContent>
            </w:sdt>
            <w:r w:rsidRPr="00B6168F">
              <w:rPr>
                <w:color w:val="000000" w:themeColor="text1"/>
                <w:sz w:val="18"/>
                <w:szCs w:val="24"/>
              </w:rPr>
              <w:tab/>
            </w:r>
          </w:p>
          <w:p w14:paraId="644FC648" w14:textId="77777777" w:rsidR="00C04F5E" w:rsidRPr="00B6168F" w:rsidRDefault="00C04F5E" w:rsidP="00C04F5E">
            <w:pPr>
              <w:pStyle w:val="PersonalInformation"/>
              <w:rPr>
                <w:color w:val="000000" w:themeColor="text1"/>
                <w:sz w:val="18"/>
                <w:szCs w:val="24"/>
              </w:rPr>
            </w:pPr>
            <w:r w:rsidRPr="00B6168F">
              <w:rPr>
                <w:color w:val="000000" w:themeColor="text1"/>
                <w:sz w:val="18"/>
                <w:szCs w:val="24"/>
              </w:rPr>
              <w:t>Key Responsibilities</w:t>
            </w:r>
          </w:p>
          <w:p w14:paraId="57612E95" w14:textId="3935FBBD" w:rsidR="00C04F5E" w:rsidRPr="00B6168F" w:rsidRDefault="00C04F5E" w:rsidP="00C04F5E">
            <w:pPr>
              <w:pStyle w:val="ListParagraph"/>
              <w:rPr>
                <w:color w:val="000000" w:themeColor="text1"/>
                <w:szCs w:val="16"/>
              </w:rPr>
            </w:pPr>
            <w:r w:rsidRPr="00B6168F">
              <w:rPr>
                <w:color w:val="000000" w:themeColor="text1"/>
                <w:szCs w:val="16"/>
              </w:rPr>
              <w:t>Development in</w:t>
            </w:r>
            <w:r w:rsidRPr="00B6168F">
              <w:rPr>
                <w:color w:val="000000" w:themeColor="text1"/>
              </w:rPr>
              <w:t xml:space="preserve"> </w:t>
            </w:r>
            <w:r w:rsidRPr="00B6168F">
              <w:rPr>
                <w:color w:val="000000" w:themeColor="text1"/>
                <w:szCs w:val="16"/>
              </w:rPr>
              <w:t xml:space="preserve">Visual C++, Visual Basic, ASP, DHTML, SQL Server </w:t>
            </w:r>
          </w:p>
        </w:tc>
      </w:tr>
    </w:tbl>
    <w:p w14:paraId="162563D8" w14:textId="3CC6B55D" w:rsidR="00A36986" w:rsidRPr="00B6168F" w:rsidRDefault="00A36986" w:rsidP="00C3365B">
      <w:pPr>
        <w:rPr>
          <w:color w:val="000000" w:themeColor="text1"/>
          <w:sz w:val="20"/>
          <w:szCs w:val="28"/>
        </w:rPr>
      </w:pPr>
    </w:p>
    <w:sectPr w:rsidR="00A36986" w:rsidRPr="00B6168F" w:rsidSect="00833945">
      <w:headerReference w:type="first" r:id="rId11"/>
      <w:pgSz w:w="11907" w:h="16839" w:code="9"/>
      <w:pgMar w:top="1008" w:right="108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2E36A" w14:textId="77777777" w:rsidR="00EE59FC" w:rsidRDefault="00EE59FC" w:rsidP="0073009C">
      <w:pPr>
        <w:spacing w:line="240" w:lineRule="auto"/>
      </w:pPr>
      <w:r>
        <w:separator/>
      </w:r>
    </w:p>
  </w:endnote>
  <w:endnote w:type="continuationSeparator" w:id="0">
    <w:p w14:paraId="5219D660" w14:textId="77777777" w:rsidR="00EE59FC" w:rsidRDefault="00EE59FC" w:rsidP="007300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44163" w14:textId="77777777" w:rsidR="00EE59FC" w:rsidRDefault="00EE59FC" w:rsidP="0073009C">
      <w:pPr>
        <w:spacing w:line="240" w:lineRule="auto"/>
      </w:pPr>
      <w:r>
        <w:separator/>
      </w:r>
    </w:p>
  </w:footnote>
  <w:footnote w:type="continuationSeparator" w:id="0">
    <w:p w14:paraId="5C3E467D" w14:textId="77777777" w:rsidR="00EE59FC" w:rsidRDefault="00EE59FC" w:rsidP="007300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8D959" w14:textId="77777777" w:rsidR="004B6C8B" w:rsidRDefault="004B6C8B" w:rsidP="00B57545">
    <w:pPr>
      <w:pStyle w:val="Header"/>
      <w:jc w:val="center"/>
    </w:pPr>
    <w:r>
      <w:t>|| SHRI GURUVAY NAMAH||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E0223D2"/>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E69813E4"/>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F6166C4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32CB5"/>
    <w:multiLevelType w:val="hybridMultilevel"/>
    <w:tmpl w:val="B42C7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64F27"/>
    <w:multiLevelType w:val="hybridMultilevel"/>
    <w:tmpl w:val="B192D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A193D60"/>
    <w:multiLevelType w:val="hybridMultilevel"/>
    <w:tmpl w:val="941ED220"/>
    <w:lvl w:ilvl="0" w:tplc="928C7D54">
      <w:start w:val="5"/>
      <w:numFmt w:val="bullet"/>
      <w:pStyle w:val="ListParagraph"/>
      <w:lvlText w:val="-"/>
      <w:lvlJc w:val="left"/>
      <w:pPr>
        <w:ind w:left="360" w:hanging="360"/>
      </w:pPr>
      <w:rPr>
        <w:rFonts w:ascii="Corbel" w:eastAsiaTheme="minorHAnsi" w:hAnsi="Corbe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5"/>
  </w:num>
  <w:num w:numId="6">
    <w:abstractNumId w:val="5"/>
  </w:num>
  <w:num w:numId="7">
    <w:abstractNumId w:val="4"/>
  </w:num>
  <w:num w:numId="8">
    <w:abstractNumId w:val="3"/>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09C"/>
    <w:rsid w:val="000048D7"/>
    <w:rsid w:val="0000674F"/>
    <w:rsid w:val="00007291"/>
    <w:rsid w:val="0001310A"/>
    <w:rsid w:val="00013113"/>
    <w:rsid w:val="0001600B"/>
    <w:rsid w:val="0002166E"/>
    <w:rsid w:val="000249BE"/>
    <w:rsid w:val="000320BC"/>
    <w:rsid w:val="000338D0"/>
    <w:rsid w:val="00041451"/>
    <w:rsid w:val="00043287"/>
    <w:rsid w:val="00053073"/>
    <w:rsid w:val="00061EDD"/>
    <w:rsid w:val="00065825"/>
    <w:rsid w:val="00072DFB"/>
    <w:rsid w:val="00073337"/>
    <w:rsid w:val="00087D03"/>
    <w:rsid w:val="000B0F98"/>
    <w:rsid w:val="000C05AB"/>
    <w:rsid w:val="000C560F"/>
    <w:rsid w:val="000D7FCC"/>
    <w:rsid w:val="00100166"/>
    <w:rsid w:val="00100424"/>
    <w:rsid w:val="00101E0B"/>
    <w:rsid w:val="001118F4"/>
    <w:rsid w:val="00114182"/>
    <w:rsid w:val="00130FC1"/>
    <w:rsid w:val="00152243"/>
    <w:rsid w:val="00154F79"/>
    <w:rsid w:val="00172524"/>
    <w:rsid w:val="00182741"/>
    <w:rsid w:val="0018637F"/>
    <w:rsid w:val="00186E1F"/>
    <w:rsid w:val="001A7986"/>
    <w:rsid w:val="001B21D3"/>
    <w:rsid w:val="001B7549"/>
    <w:rsid w:val="001C3238"/>
    <w:rsid w:val="001C402D"/>
    <w:rsid w:val="001D394C"/>
    <w:rsid w:val="001D5C95"/>
    <w:rsid w:val="001E195A"/>
    <w:rsid w:val="001E75B8"/>
    <w:rsid w:val="00205D57"/>
    <w:rsid w:val="002067C3"/>
    <w:rsid w:val="00227195"/>
    <w:rsid w:val="0022748D"/>
    <w:rsid w:val="00233BE2"/>
    <w:rsid w:val="0024024B"/>
    <w:rsid w:val="00250249"/>
    <w:rsid w:val="002567FF"/>
    <w:rsid w:val="00257A02"/>
    <w:rsid w:val="00260BC3"/>
    <w:rsid w:val="00262ED5"/>
    <w:rsid w:val="002819A7"/>
    <w:rsid w:val="00282962"/>
    <w:rsid w:val="00293298"/>
    <w:rsid w:val="0029640B"/>
    <w:rsid w:val="002A04F5"/>
    <w:rsid w:val="002A761A"/>
    <w:rsid w:val="002B013A"/>
    <w:rsid w:val="002B4FF6"/>
    <w:rsid w:val="002B7621"/>
    <w:rsid w:val="002C2BAE"/>
    <w:rsid w:val="002D3C7B"/>
    <w:rsid w:val="002E18B9"/>
    <w:rsid w:val="002E1DDA"/>
    <w:rsid w:val="002F01B0"/>
    <w:rsid w:val="002F2714"/>
    <w:rsid w:val="00310E3C"/>
    <w:rsid w:val="00312DE0"/>
    <w:rsid w:val="00341742"/>
    <w:rsid w:val="0034661A"/>
    <w:rsid w:val="00346743"/>
    <w:rsid w:val="00350E1A"/>
    <w:rsid w:val="003510C8"/>
    <w:rsid w:val="00354890"/>
    <w:rsid w:val="003620C5"/>
    <w:rsid w:val="0036248D"/>
    <w:rsid w:val="003637D9"/>
    <w:rsid w:val="0037238C"/>
    <w:rsid w:val="00377D92"/>
    <w:rsid w:val="003813CF"/>
    <w:rsid w:val="003924D2"/>
    <w:rsid w:val="003944C3"/>
    <w:rsid w:val="00395F75"/>
    <w:rsid w:val="003B65C8"/>
    <w:rsid w:val="003C1593"/>
    <w:rsid w:val="003C38D6"/>
    <w:rsid w:val="003C721E"/>
    <w:rsid w:val="003D267D"/>
    <w:rsid w:val="003E2263"/>
    <w:rsid w:val="003E5545"/>
    <w:rsid w:val="003E6E0A"/>
    <w:rsid w:val="003F03B5"/>
    <w:rsid w:val="003F0B1D"/>
    <w:rsid w:val="00402A23"/>
    <w:rsid w:val="00410098"/>
    <w:rsid w:val="00427E01"/>
    <w:rsid w:val="00437E6E"/>
    <w:rsid w:val="00443D85"/>
    <w:rsid w:val="00444AE1"/>
    <w:rsid w:val="00451E03"/>
    <w:rsid w:val="0045696C"/>
    <w:rsid w:val="004A2346"/>
    <w:rsid w:val="004B0024"/>
    <w:rsid w:val="004B4963"/>
    <w:rsid w:val="004B6C8B"/>
    <w:rsid w:val="004C1910"/>
    <w:rsid w:val="004C2705"/>
    <w:rsid w:val="004C7722"/>
    <w:rsid w:val="0051587C"/>
    <w:rsid w:val="00517AB0"/>
    <w:rsid w:val="005240EE"/>
    <w:rsid w:val="005257D1"/>
    <w:rsid w:val="005332C1"/>
    <w:rsid w:val="005408B2"/>
    <w:rsid w:val="00542754"/>
    <w:rsid w:val="005442AF"/>
    <w:rsid w:val="00555A86"/>
    <w:rsid w:val="00565DC8"/>
    <w:rsid w:val="00570C28"/>
    <w:rsid w:val="00584D5A"/>
    <w:rsid w:val="005936BB"/>
    <w:rsid w:val="00594132"/>
    <w:rsid w:val="00594C68"/>
    <w:rsid w:val="00597460"/>
    <w:rsid w:val="005A26EF"/>
    <w:rsid w:val="005A7AA3"/>
    <w:rsid w:val="005C1024"/>
    <w:rsid w:val="005C5263"/>
    <w:rsid w:val="005D4488"/>
    <w:rsid w:val="005D6C07"/>
    <w:rsid w:val="005E3600"/>
    <w:rsid w:val="005E7860"/>
    <w:rsid w:val="005F3942"/>
    <w:rsid w:val="006058F7"/>
    <w:rsid w:val="00607757"/>
    <w:rsid w:val="00621AF0"/>
    <w:rsid w:val="00634C85"/>
    <w:rsid w:val="00637866"/>
    <w:rsid w:val="00670018"/>
    <w:rsid w:val="00687FAB"/>
    <w:rsid w:val="00692404"/>
    <w:rsid w:val="00692D11"/>
    <w:rsid w:val="00695998"/>
    <w:rsid w:val="00696A82"/>
    <w:rsid w:val="006B79CC"/>
    <w:rsid w:val="006C1D5A"/>
    <w:rsid w:val="006C7EA4"/>
    <w:rsid w:val="006D119B"/>
    <w:rsid w:val="006E3259"/>
    <w:rsid w:val="00711748"/>
    <w:rsid w:val="00714CA9"/>
    <w:rsid w:val="00717283"/>
    <w:rsid w:val="00721092"/>
    <w:rsid w:val="00727EE6"/>
    <w:rsid w:val="00730041"/>
    <w:rsid w:val="0073009C"/>
    <w:rsid w:val="00730599"/>
    <w:rsid w:val="00737BD3"/>
    <w:rsid w:val="007428ED"/>
    <w:rsid w:val="00745215"/>
    <w:rsid w:val="007500A9"/>
    <w:rsid w:val="007518B0"/>
    <w:rsid w:val="0076269E"/>
    <w:rsid w:val="007718D2"/>
    <w:rsid w:val="00773977"/>
    <w:rsid w:val="0078547A"/>
    <w:rsid w:val="00786227"/>
    <w:rsid w:val="00787869"/>
    <w:rsid w:val="0079179A"/>
    <w:rsid w:val="00792ABA"/>
    <w:rsid w:val="007C1255"/>
    <w:rsid w:val="007C24EF"/>
    <w:rsid w:val="007C2AD6"/>
    <w:rsid w:val="007C2ED7"/>
    <w:rsid w:val="007C58E1"/>
    <w:rsid w:val="007D2E9E"/>
    <w:rsid w:val="007D4B84"/>
    <w:rsid w:val="007E4DED"/>
    <w:rsid w:val="007E5685"/>
    <w:rsid w:val="007F4058"/>
    <w:rsid w:val="007F7295"/>
    <w:rsid w:val="00801877"/>
    <w:rsid w:val="00815A48"/>
    <w:rsid w:val="00822411"/>
    <w:rsid w:val="0082267F"/>
    <w:rsid w:val="00824DF2"/>
    <w:rsid w:val="0082599D"/>
    <w:rsid w:val="00832C6C"/>
    <w:rsid w:val="00833945"/>
    <w:rsid w:val="00834CD3"/>
    <w:rsid w:val="00843CBB"/>
    <w:rsid w:val="00855F7D"/>
    <w:rsid w:val="00856F65"/>
    <w:rsid w:val="00857854"/>
    <w:rsid w:val="00872AC9"/>
    <w:rsid w:val="00874451"/>
    <w:rsid w:val="00897C66"/>
    <w:rsid w:val="008A469A"/>
    <w:rsid w:val="008A688F"/>
    <w:rsid w:val="008B0115"/>
    <w:rsid w:val="008B2154"/>
    <w:rsid w:val="008B247E"/>
    <w:rsid w:val="008B3D79"/>
    <w:rsid w:val="008C05C2"/>
    <w:rsid w:val="008C0F07"/>
    <w:rsid w:val="008C4225"/>
    <w:rsid w:val="008C7715"/>
    <w:rsid w:val="008E4F36"/>
    <w:rsid w:val="008E70E7"/>
    <w:rsid w:val="008E7E8B"/>
    <w:rsid w:val="008F0962"/>
    <w:rsid w:val="008F14DB"/>
    <w:rsid w:val="00911339"/>
    <w:rsid w:val="009115C1"/>
    <w:rsid w:val="00922171"/>
    <w:rsid w:val="00941742"/>
    <w:rsid w:val="0094368E"/>
    <w:rsid w:val="00944F56"/>
    <w:rsid w:val="00961AC2"/>
    <w:rsid w:val="00963DD4"/>
    <w:rsid w:val="00971D2B"/>
    <w:rsid w:val="009731CA"/>
    <w:rsid w:val="00977B84"/>
    <w:rsid w:val="00980CF0"/>
    <w:rsid w:val="009A5E69"/>
    <w:rsid w:val="009A7448"/>
    <w:rsid w:val="009B50FC"/>
    <w:rsid w:val="009C1194"/>
    <w:rsid w:val="009C3DD2"/>
    <w:rsid w:val="009C4300"/>
    <w:rsid w:val="009D67FC"/>
    <w:rsid w:val="009E35B5"/>
    <w:rsid w:val="009E387D"/>
    <w:rsid w:val="009E7881"/>
    <w:rsid w:val="009F6B4B"/>
    <w:rsid w:val="00A01967"/>
    <w:rsid w:val="00A04037"/>
    <w:rsid w:val="00A119EF"/>
    <w:rsid w:val="00A13997"/>
    <w:rsid w:val="00A16159"/>
    <w:rsid w:val="00A204EA"/>
    <w:rsid w:val="00A24FC4"/>
    <w:rsid w:val="00A27776"/>
    <w:rsid w:val="00A31D69"/>
    <w:rsid w:val="00A353A4"/>
    <w:rsid w:val="00A36758"/>
    <w:rsid w:val="00A36986"/>
    <w:rsid w:val="00A4224B"/>
    <w:rsid w:val="00A46942"/>
    <w:rsid w:val="00A617BE"/>
    <w:rsid w:val="00A73D3C"/>
    <w:rsid w:val="00A757D3"/>
    <w:rsid w:val="00A802ED"/>
    <w:rsid w:val="00A82965"/>
    <w:rsid w:val="00A83063"/>
    <w:rsid w:val="00A90341"/>
    <w:rsid w:val="00AB2801"/>
    <w:rsid w:val="00AC6064"/>
    <w:rsid w:val="00AD248A"/>
    <w:rsid w:val="00AD321A"/>
    <w:rsid w:val="00AE153D"/>
    <w:rsid w:val="00AE6B94"/>
    <w:rsid w:val="00B47883"/>
    <w:rsid w:val="00B52A0D"/>
    <w:rsid w:val="00B57545"/>
    <w:rsid w:val="00B6168F"/>
    <w:rsid w:val="00B74081"/>
    <w:rsid w:val="00B82B5C"/>
    <w:rsid w:val="00B944A9"/>
    <w:rsid w:val="00B97A34"/>
    <w:rsid w:val="00BA08C3"/>
    <w:rsid w:val="00BB365A"/>
    <w:rsid w:val="00BB716C"/>
    <w:rsid w:val="00BC51E6"/>
    <w:rsid w:val="00BD412E"/>
    <w:rsid w:val="00BD5748"/>
    <w:rsid w:val="00BD779E"/>
    <w:rsid w:val="00BE7121"/>
    <w:rsid w:val="00BE7D2F"/>
    <w:rsid w:val="00BF7CC2"/>
    <w:rsid w:val="00C04F5E"/>
    <w:rsid w:val="00C06A80"/>
    <w:rsid w:val="00C0765E"/>
    <w:rsid w:val="00C1054D"/>
    <w:rsid w:val="00C16D19"/>
    <w:rsid w:val="00C3365B"/>
    <w:rsid w:val="00C40F89"/>
    <w:rsid w:val="00C42373"/>
    <w:rsid w:val="00C4488B"/>
    <w:rsid w:val="00C45C57"/>
    <w:rsid w:val="00C45D4C"/>
    <w:rsid w:val="00C5073C"/>
    <w:rsid w:val="00C56A69"/>
    <w:rsid w:val="00C6550D"/>
    <w:rsid w:val="00C66B15"/>
    <w:rsid w:val="00C66D62"/>
    <w:rsid w:val="00C70A69"/>
    <w:rsid w:val="00C73A05"/>
    <w:rsid w:val="00C7653B"/>
    <w:rsid w:val="00C80D10"/>
    <w:rsid w:val="00C8731C"/>
    <w:rsid w:val="00C92653"/>
    <w:rsid w:val="00CA33D2"/>
    <w:rsid w:val="00CA4FA9"/>
    <w:rsid w:val="00CB0F5C"/>
    <w:rsid w:val="00CB63CC"/>
    <w:rsid w:val="00CC4982"/>
    <w:rsid w:val="00CD01DC"/>
    <w:rsid w:val="00CD5B95"/>
    <w:rsid w:val="00CE098F"/>
    <w:rsid w:val="00CE2094"/>
    <w:rsid w:val="00CE5C24"/>
    <w:rsid w:val="00CF6413"/>
    <w:rsid w:val="00CF64E7"/>
    <w:rsid w:val="00D04D8B"/>
    <w:rsid w:val="00D158AE"/>
    <w:rsid w:val="00D21848"/>
    <w:rsid w:val="00D2273C"/>
    <w:rsid w:val="00D22999"/>
    <w:rsid w:val="00D2312D"/>
    <w:rsid w:val="00D35D2C"/>
    <w:rsid w:val="00D40CE9"/>
    <w:rsid w:val="00D4219B"/>
    <w:rsid w:val="00D5577F"/>
    <w:rsid w:val="00D6122C"/>
    <w:rsid w:val="00D63C5E"/>
    <w:rsid w:val="00D655EE"/>
    <w:rsid w:val="00D6703B"/>
    <w:rsid w:val="00D773F4"/>
    <w:rsid w:val="00D86674"/>
    <w:rsid w:val="00D87EAB"/>
    <w:rsid w:val="00D95389"/>
    <w:rsid w:val="00DA05B6"/>
    <w:rsid w:val="00DB0D9A"/>
    <w:rsid w:val="00DB3569"/>
    <w:rsid w:val="00DB55B0"/>
    <w:rsid w:val="00DC56DC"/>
    <w:rsid w:val="00DD3C8E"/>
    <w:rsid w:val="00DF575D"/>
    <w:rsid w:val="00DF6C19"/>
    <w:rsid w:val="00E100B4"/>
    <w:rsid w:val="00E11798"/>
    <w:rsid w:val="00E12075"/>
    <w:rsid w:val="00E16CE0"/>
    <w:rsid w:val="00E25968"/>
    <w:rsid w:val="00E376B4"/>
    <w:rsid w:val="00E42B1E"/>
    <w:rsid w:val="00E472CB"/>
    <w:rsid w:val="00E50BD1"/>
    <w:rsid w:val="00E653CA"/>
    <w:rsid w:val="00E702B5"/>
    <w:rsid w:val="00E8029A"/>
    <w:rsid w:val="00E96DFB"/>
    <w:rsid w:val="00EA46F5"/>
    <w:rsid w:val="00EA701E"/>
    <w:rsid w:val="00EB5F36"/>
    <w:rsid w:val="00ED04D0"/>
    <w:rsid w:val="00ED49DF"/>
    <w:rsid w:val="00EE59FC"/>
    <w:rsid w:val="00EF1632"/>
    <w:rsid w:val="00EF2957"/>
    <w:rsid w:val="00EF468B"/>
    <w:rsid w:val="00EF7993"/>
    <w:rsid w:val="00F15151"/>
    <w:rsid w:val="00F23ED8"/>
    <w:rsid w:val="00F30F88"/>
    <w:rsid w:val="00F42DF5"/>
    <w:rsid w:val="00F45AF3"/>
    <w:rsid w:val="00F52A83"/>
    <w:rsid w:val="00F55229"/>
    <w:rsid w:val="00F67E82"/>
    <w:rsid w:val="00F71D6E"/>
    <w:rsid w:val="00F725A8"/>
    <w:rsid w:val="00F729A7"/>
    <w:rsid w:val="00F76149"/>
    <w:rsid w:val="00F81847"/>
    <w:rsid w:val="00F8290C"/>
    <w:rsid w:val="00F866C4"/>
    <w:rsid w:val="00F94C62"/>
    <w:rsid w:val="00F970BB"/>
    <w:rsid w:val="00FA5564"/>
    <w:rsid w:val="00FA6F89"/>
    <w:rsid w:val="00FB155B"/>
    <w:rsid w:val="00FB3C0C"/>
    <w:rsid w:val="00FB46BD"/>
    <w:rsid w:val="00FC09E8"/>
    <w:rsid w:val="00FD1E88"/>
    <w:rsid w:val="00FE0A68"/>
    <w:rsid w:val="00FE5E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597650"/>
  <w15:docId w15:val="{A967B160-7E7F-4D53-A31C-098CA72D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1"/>
      </w:numPr>
      <w:spacing w:after="80"/>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 w:type="paragraph" w:styleId="Header">
    <w:name w:val="header"/>
    <w:basedOn w:val="Normal"/>
    <w:link w:val="HeaderChar"/>
    <w:uiPriority w:val="99"/>
    <w:unhideWhenUsed/>
    <w:rsid w:val="0073009C"/>
    <w:pPr>
      <w:tabs>
        <w:tab w:val="center" w:pos="4680"/>
        <w:tab w:val="right" w:pos="9360"/>
      </w:tabs>
      <w:spacing w:line="240" w:lineRule="auto"/>
    </w:pPr>
  </w:style>
  <w:style w:type="character" w:customStyle="1" w:styleId="HeaderChar">
    <w:name w:val="Header Char"/>
    <w:basedOn w:val="DefaultParagraphFont"/>
    <w:link w:val="Header"/>
    <w:uiPriority w:val="99"/>
    <w:rsid w:val="0073009C"/>
    <w:rPr>
      <w:sz w:val="16"/>
    </w:rPr>
  </w:style>
  <w:style w:type="paragraph" w:styleId="Footer">
    <w:name w:val="footer"/>
    <w:basedOn w:val="Normal"/>
    <w:link w:val="FooterChar"/>
    <w:uiPriority w:val="99"/>
    <w:unhideWhenUsed/>
    <w:rsid w:val="0073009C"/>
    <w:pPr>
      <w:tabs>
        <w:tab w:val="center" w:pos="4680"/>
        <w:tab w:val="right" w:pos="9360"/>
      </w:tabs>
      <w:spacing w:line="240" w:lineRule="auto"/>
    </w:pPr>
  </w:style>
  <w:style w:type="character" w:customStyle="1" w:styleId="FooterChar">
    <w:name w:val="Footer Char"/>
    <w:basedOn w:val="DefaultParagraphFont"/>
    <w:link w:val="Footer"/>
    <w:uiPriority w:val="99"/>
    <w:rsid w:val="0073009C"/>
    <w:rPr>
      <w:sz w:val="16"/>
    </w:rPr>
  </w:style>
  <w:style w:type="character" w:styleId="Hyperlink">
    <w:name w:val="Hyperlink"/>
    <w:basedOn w:val="DefaultParagraphFont"/>
    <w:uiPriority w:val="99"/>
    <w:unhideWhenUsed/>
    <w:rsid w:val="009E7881"/>
    <w:rPr>
      <w:color w:val="0563C1" w:themeColor="hyperlink"/>
      <w:u w:val="single"/>
    </w:rPr>
  </w:style>
  <w:style w:type="paragraph" w:styleId="ListNumber2">
    <w:name w:val="List Number 2"/>
    <w:basedOn w:val="Normal"/>
    <w:uiPriority w:val="10"/>
    <w:qFormat/>
    <w:rsid w:val="00792ABA"/>
    <w:pPr>
      <w:contextualSpacing/>
    </w:pPr>
  </w:style>
  <w:style w:type="character" w:styleId="UnresolvedMention">
    <w:name w:val="Unresolved Mention"/>
    <w:basedOn w:val="DefaultParagraphFont"/>
    <w:uiPriority w:val="99"/>
    <w:semiHidden/>
    <w:unhideWhenUsed/>
    <w:rsid w:val="00872AC9"/>
    <w:rPr>
      <w:color w:val="605E5C"/>
      <w:shd w:val="clear" w:color="auto" w:fill="E1DFDD"/>
    </w:rPr>
  </w:style>
  <w:style w:type="character" w:styleId="Emphasis">
    <w:name w:val="Emphasis"/>
    <w:basedOn w:val="DefaultParagraphFont"/>
    <w:uiPriority w:val="2"/>
    <w:qFormat/>
    <w:rsid w:val="00310E3C"/>
    <w:rPr>
      <w:i/>
      <w:iCs/>
    </w:rPr>
  </w:style>
  <w:style w:type="table" w:styleId="TableGridLight">
    <w:name w:val="Grid Table Light"/>
    <w:basedOn w:val="TableNormal"/>
    <w:uiPriority w:val="40"/>
    <w:rsid w:val="003E6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urohitPraven@gmail.com" TargetMode="External"/><Relationship Id="rId4" Type="http://schemas.openxmlformats.org/officeDocument/2006/relationships/styles" Target="styles.xml"/><Relationship Id="rId9" Type="http://schemas.openxmlformats.org/officeDocument/2006/relationships/hyperlink" Target="mailto:Purohit@MakeThingsHappen.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679C1F9EB84348A0664AA341BC8E66"/>
        <w:category>
          <w:name w:val="General"/>
          <w:gallery w:val="placeholder"/>
        </w:category>
        <w:types>
          <w:type w:val="bbPlcHdr"/>
        </w:types>
        <w:behaviors>
          <w:behavior w:val="content"/>
        </w:behaviors>
        <w:guid w:val="{B867F153-8D0F-4F74-82B3-E8166269E070}"/>
      </w:docPartPr>
      <w:docPartBody>
        <w:p w:rsidR="007062D5" w:rsidRDefault="00B950C4">
          <w:pPr>
            <w:pStyle w:val="91679C1F9EB84348A0664AA341BC8E66"/>
          </w:pPr>
          <w:r>
            <w:t>[your name]</w:t>
          </w:r>
        </w:p>
      </w:docPartBody>
    </w:docPart>
    <w:docPart>
      <w:docPartPr>
        <w:name w:val="B945B3D36E154429B55934952473EC07"/>
        <w:category>
          <w:name w:val="General"/>
          <w:gallery w:val="placeholder"/>
        </w:category>
        <w:types>
          <w:type w:val="bbPlcHdr"/>
        </w:types>
        <w:behaviors>
          <w:behavior w:val="content"/>
        </w:behaviors>
        <w:guid w:val="{5E922D5A-2952-4C5C-9350-62F9FA37E585}"/>
      </w:docPartPr>
      <w:docPartBody>
        <w:p w:rsidR="00000000" w:rsidRDefault="002F34B8" w:rsidP="002F34B8">
          <w:pPr>
            <w:pStyle w:val="B945B3D36E154429B55934952473EC07"/>
          </w:pPr>
          <w:r>
            <w:t>[Start Date]</w:t>
          </w:r>
        </w:p>
      </w:docPartBody>
    </w:docPart>
    <w:docPart>
      <w:docPartPr>
        <w:name w:val="2DD43C0803724384A273C690C85801CA"/>
        <w:category>
          <w:name w:val="General"/>
          <w:gallery w:val="placeholder"/>
        </w:category>
        <w:types>
          <w:type w:val="bbPlcHdr"/>
        </w:types>
        <w:behaviors>
          <w:behavior w:val="content"/>
        </w:behaviors>
        <w:guid w:val="{1DE16AE8-45A1-4770-BFA6-93B566CBD1FC}"/>
      </w:docPartPr>
      <w:docPartBody>
        <w:p w:rsidR="00000000" w:rsidRDefault="002F34B8" w:rsidP="002F34B8">
          <w:pPr>
            <w:pStyle w:val="2DD43C0803724384A273C690C85801CA"/>
          </w:pPr>
          <w:r>
            <w:rPr>
              <w:rStyle w:val="PlaceholderText"/>
            </w:rPr>
            <w:t>[End Date]</w:t>
          </w:r>
        </w:p>
      </w:docPartBody>
    </w:docPart>
    <w:docPart>
      <w:docPartPr>
        <w:name w:val="903C35D800F94C3291F6A3B75DE0ACB1"/>
        <w:category>
          <w:name w:val="General"/>
          <w:gallery w:val="placeholder"/>
        </w:category>
        <w:types>
          <w:type w:val="bbPlcHdr"/>
        </w:types>
        <w:behaviors>
          <w:behavior w:val="content"/>
        </w:behaviors>
        <w:guid w:val="{6C6B6104-2083-4B81-90E5-238CA3082663}"/>
      </w:docPartPr>
      <w:docPartBody>
        <w:p w:rsidR="00000000" w:rsidRDefault="002F34B8" w:rsidP="002F34B8">
          <w:pPr>
            <w:pStyle w:val="903C35D800F94C3291F6A3B75DE0ACB1"/>
          </w:pPr>
          <w:r>
            <w:t>[Start Date]</w:t>
          </w:r>
        </w:p>
      </w:docPartBody>
    </w:docPart>
    <w:docPart>
      <w:docPartPr>
        <w:name w:val="E022FA49C1A44B6CA0D63E9A218EB271"/>
        <w:category>
          <w:name w:val="General"/>
          <w:gallery w:val="placeholder"/>
        </w:category>
        <w:types>
          <w:type w:val="bbPlcHdr"/>
        </w:types>
        <w:behaviors>
          <w:behavior w:val="content"/>
        </w:behaviors>
        <w:guid w:val="{114C64D3-61E9-4432-B62E-BF3127DA59EA}"/>
      </w:docPartPr>
      <w:docPartBody>
        <w:p w:rsidR="00000000" w:rsidRDefault="002F34B8" w:rsidP="002F34B8">
          <w:pPr>
            <w:pStyle w:val="E022FA49C1A44B6CA0D63E9A218EB271"/>
          </w:pPr>
          <w:r>
            <w:rPr>
              <w:rStyle w:val="PlaceholderText"/>
            </w:rPr>
            <w:t>[End Date]</w:t>
          </w:r>
        </w:p>
      </w:docPartBody>
    </w:docPart>
    <w:docPart>
      <w:docPartPr>
        <w:name w:val="F334F5959C474A9990E3AC53C682A134"/>
        <w:category>
          <w:name w:val="General"/>
          <w:gallery w:val="placeholder"/>
        </w:category>
        <w:types>
          <w:type w:val="bbPlcHdr"/>
        </w:types>
        <w:behaviors>
          <w:behavior w:val="content"/>
        </w:behaviors>
        <w:guid w:val="{8DF023EA-96DB-498E-89B5-AFF1E5F0777D}"/>
      </w:docPartPr>
      <w:docPartBody>
        <w:p w:rsidR="00000000" w:rsidRDefault="002F34B8" w:rsidP="002F34B8">
          <w:pPr>
            <w:pStyle w:val="F334F5959C474A9990E3AC53C682A134"/>
          </w:pPr>
          <w:r>
            <w:t>[Start Date]</w:t>
          </w:r>
        </w:p>
      </w:docPartBody>
    </w:docPart>
    <w:docPart>
      <w:docPartPr>
        <w:name w:val="6572441D211846E4A53FCD76008012E7"/>
        <w:category>
          <w:name w:val="General"/>
          <w:gallery w:val="placeholder"/>
        </w:category>
        <w:types>
          <w:type w:val="bbPlcHdr"/>
        </w:types>
        <w:behaviors>
          <w:behavior w:val="content"/>
        </w:behaviors>
        <w:guid w:val="{5CFCECDD-58CD-4621-B3AE-233BFC6FEE93}"/>
      </w:docPartPr>
      <w:docPartBody>
        <w:p w:rsidR="00000000" w:rsidRDefault="002F34B8" w:rsidP="002F34B8">
          <w:pPr>
            <w:pStyle w:val="6572441D211846E4A53FCD76008012E7"/>
          </w:pPr>
          <w:r>
            <w:rPr>
              <w:rStyle w:val="PlaceholderText"/>
            </w:rPr>
            <w:t>[End Date]</w:t>
          </w:r>
        </w:p>
      </w:docPartBody>
    </w:docPart>
    <w:docPart>
      <w:docPartPr>
        <w:name w:val="883F109EC83B4A32B2F8CCA5D5A260A7"/>
        <w:category>
          <w:name w:val="General"/>
          <w:gallery w:val="placeholder"/>
        </w:category>
        <w:types>
          <w:type w:val="bbPlcHdr"/>
        </w:types>
        <w:behaviors>
          <w:behavior w:val="content"/>
        </w:behaviors>
        <w:guid w:val="{76AF60DD-B566-4831-9876-B3E0F382E0A3}"/>
      </w:docPartPr>
      <w:docPartBody>
        <w:p w:rsidR="00000000" w:rsidRDefault="002F34B8" w:rsidP="002F34B8">
          <w:pPr>
            <w:pStyle w:val="883F109EC83B4A32B2F8CCA5D5A260A7"/>
          </w:pPr>
          <w:r>
            <w:t>[Start Date]</w:t>
          </w:r>
        </w:p>
      </w:docPartBody>
    </w:docPart>
    <w:docPart>
      <w:docPartPr>
        <w:name w:val="3C2054F983424812AF38A66C0DD4B770"/>
        <w:category>
          <w:name w:val="General"/>
          <w:gallery w:val="placeholder"/>
        </w:category>
        <w:types>
          <w:type w:val="bbPlcHdr"/>
        </w:types>
        <w:behaviors>
          <w:behavior w:val="content"/>
        </w:behaviors>
        <w:guid w:val="{E4971DB0-4CD6-4CC6-A6B4-7B5629CD316F}"/>
      </w:docPartPr>
      <w:docPartBody>
        <w:p w:rsidR="00000000" w:rsidRDefault="002F34B8" w:rsidP="002F34B8">
          <w:pPr>
            <w:pStyle w:val="3C2054F983424812AF38A66C0DD4B770"/>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543"/>
    <w:rsid w:val="00027C60"/>
    <w:rsid w:val="000627F4"/>
    <w:rsid w:val="00076F21"/>
    <w:rsid w:val="00090818"/>
    <w:rsid w:val="001155E2"/>
    <w:rsid w:val="001373F5"/>
    <w:rsid w:val="00137594"/>
    <w:rsid w:val="002259D1"/>
    <w:rsid w:val="00246BC0"/>
    <w:rsid w:val="002575ED"/>
    <w:rsid w:val="002E10F0"/>
    <w:rsid w:val="002F34B8"/>
    <w:rsid w:val="0032522A"/>
    <w:rsid w:val="00390787"/>
    <w:rsid w:val="003A3483"/>
    <w:rsid w:val="00411CBA"/>
    <w:rsid w:val="004132DF"/>
    <w:rsid w:val="004A6EFC"/>
    <w:rsid w:val="004D32C5"/>
    <w:rsid w:val="004D6B2C"/>
    <w:rsid w:val="00517A8C"/>
    <w:rsid w:val="00530BFA"/>
    <w:rsid w:val="00624D4A"/>
    <w:rsid w:val="006670B4"/>
    <w:rsid w:val="006E1992"/>
    <w:rsid w:val="007062D5"/>
    <w:rsid w:val="00726ACE"/>
    <w:rsid w:val="00726DD4"/>
    <w:rsid w:val="00740E4D"/>
    <w:rsid w:val="00756B17"/>
    <w:rsid w:val="00764F2C"/>
    <w:rsid w:val="007A6781"/>
    <w:rsid w:val="007B5B2E"/>
    <w:rsid w:val="00803F11"/>
    <w:rsid w:val="008756BF"/>
    <w:rsid w:val="00877911"/>
    <w:rsid w:val="0089557E"/>
    <w:rsid w:val="008D1794"/>
    <w:rsid w:val="008F0886"/>
    <w:rsid w:val="008F0B83"/>
    <w:rsid w:val="00901271"/>
    <w:rsid w:val="00972410"/>
    <w:rsid w:val="009A6C61"/>
    <w:rsid w:val="009C4F96"/>
    <w:rsid w:val="00A93D6E"/>
    <w:rsid w:val="00AB5757"/>
    <w:rsid w:val="00B13EAD"/>
    <w:rsid w:val="00B33985"/>
    <w:rsid w:val="00B339C3"/>
    <w:rsid w:val="00B56239"/>
    <w:rsid w:val="00B950C4"/>
    <w:rsid w:val="00BB6F95"/>
    <w:rsid w:val="00C66403"/>
    <w:rsid w:val="00CC588A"/>
    <w:rsid w:val="00D57341"/>
    <w:rsid w:val="00D85381"/>
    <w:rsid w:val="00DA6F3C"/>
    <w:rsid w:val="00E00BF8"/>
    <w:rsid w:val="00E15211"/>
    <w:rsid w:val="00E430CD"/>
    <w:rsid w:val="00E80545"/>
    <w:rsid w:val="00EF3B34"/>
    <w:rsid w:val="00EF5543"/>
    <w:rsid w:val="00F53208"/>
    <w:rsid w:val="00F66915"/>
    <w:rsid w:val="00F7750D"/>
    <w:rsid w:val="00FA3568"/>
    <w:rsid w:val="00FD7F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79C1F9EB84348A0664AA341BC8E66">
    <w:name w:val="91679C1F9EB84348A0664AA341BC8E66"/>
  </w:style>
  <w:style w:type="paragraph" w:customStyle="1" w:styleId="191871A69F274821A037EE1E33D5846B">
    <w:name w:val="191871A69F274821A037EE1E33D5846B"/>
  </w:style>
  <w:style w:type="paragraph" w:customStyle="1" w:styleId="3027F0EC27A0436494D6D2DD2DC89DA6">
    <w:name w:val="3027F0EC27A0436494D6D2DD2DC89DA6"/>
  </w:style>
  <w:style w:type="paragraph" w:customStyle="1" w:styleId="598F67892CB245069E474DED8DC747F9">
    <w:name w:val="598F67892CB245069E474DED8DC747F9"/>
  </w:style>
  <w:style w:type="paragraph" w:customStyle="1" w:styleId="87949014DD7A467DAD1D93AA5756D536">
    <w:name w:val="87949014DD7A467DAD1D93AA5756D536"/>
  </w:style>
  <w:style w:type="paragraph" w:customStyle="1" w:styleId="182F3F690FE74B37A2DF300FB5E6392A">
    <w:name w:val="182F3F690FE74B37A2DF300FB5E6392A"/>
  </w:style>
  <w:style w:type="paragraph" w:styleId="ListParagraph">
    <w:name w:val="List Paragraph"/>
    <w:basedOn w:val="Normal"/>
    <w:uiPriority w:val="34"/>
    <w:qFormat/>
    <w:rsid w:val="006E1992"/>
    <w:pPr>
      <w:numPr>
        <w:numId w:val="1"/>
      </w:numPr>
      <w:spacing w:after="80" w:line="264" w:lineRule="auto"/>
      <w:ind w:left="360" w:hanging="216"/>
    </w:pPr>
    <w:rPr>
      <w:rFonts w:eastAsiaTheme="minorHAnsi"/>
      <w:sz w:val="16"/>
    </w:rPr>
  </w:style>
  <w:style w:type="paragraph" w:customStyle="1" w:styleId="B280EFF2FB804CB5B63495A448FE026B">
    <w:name w:val="B280EFF2FB804CB5B63495A448FE026B"/>
  </w:style>
  <w:style w:type="paragraph" w:customStyle="1" w:styleId="4047FFAB70CB4DBC8810EAF1B4693CAA">
    <w:name w:val="4047FFAB70CB4DBC8810EAF1B4693CAA"/>
  </w:style>
  <w:style w:type="paragraph" w:customStyle="1" w:styleId="8F8B0FBEF384424190C4FFD047C4AF1C">
    <w:name w:val="8F8B0FBEF384424190C4FFD047C4AF1C"/>
  </w:style>
  <w:style w:type="character" w:styleId="PlaceholderText">
    <w:name w:val="Placeholder Text"/>
    <w:basedOn w:val="DefaultParagraphFont"/>
    <w:uiPriority w:val="99"/>
    <w:semiHidden/>
    <w:rsid w:val="002F34B8"/>
    <w:rPr>
      <w:color w:val="808080"/>
    </w:rPr>
  </w:style>
  <w:style w:type="paragraph" w:customStyle="1" w:styleId="28A9228A4F9F4C5AADB295D3C1377689">
    <w:name w:val="28A9228A4F9F4C5AADB295D3C1377689"/>
  </w:style>
  <w:style w:type="paragraph" w:customStyle="1" w:styleId="FCC599C67E6940189284625173D2755D">
    <w:name w:val="FCC599C67E6940189284625173D2755D"/>
  </w:style>
  <w:style w:type="paragraph" w:customStyle="1" w:styleId="ECC7EA7D79264AA9B66950C50A4D1F4E">
    <w:name w:val="ECC7EA7D79264AA9B66950C50A4D1F4E"/>
  </w:style>
  <w:style w:type="paragraph" w:customStyle="1" w:styleId="C26695CD13C44EC08A6DF687CBD9F3CE">
    <w:name w:val="C26695CD13C44EC08A6DF687CBD9F3CE"/>
  </w:style>
  <w:style w:type="paragraph" w:customStyle="1" w:styleId="9A81FE7C689443EFA93A3053F0D766FC">
    <w:name w:val="9A81FE7C689443EFA93A3053F0D766FC"/>
  </w:style>
  <w:style w:type="paragraph" w:customStyle="1" w:styleId="DB1FF950F39846ABBD09E5E6A0F950DF">
    <w:name w:val="DB1FF950F39846ABBD09E5E6A0F950DF"/>
  </w:style>
  <w:style w:type="paragraph" w:customStyle="1" w:styleId="78F21BD9C4274B64BB159D1C8C83319F">
    <w:name w:val="78F21BD9C4274B64BB159D1C8C83319F"/>
  </w:style>
  <w:style w:type="paragraph" w:customStyle="1" w:styleId="16AAC7FE7AF14ECE83458F4F567B7956">
    <w:name w:val="16AAC7FE7AF14ECE83458F4F567B7956"/>
  </w:style>
  <w:style w:type="paragraph" w:customStyle="1" w:styleId="FDFDD03CD059489AAC440AC3D64F665C">
    <w:name w:val="FDFDD03CD059489AAC440AC3D64F665C"/>
  </w:style>
  <w:style w:type="paragraph" w:customStyle="1" w:styleId="3D5AEE149886439D9A3D6C37F3542DC0">
    <w:name w:val="3D5AEE149886439D9A3D6C37F3542DC0"/>
  </w:style>
  <w:style w:type="paragraph" w:customStyle="1" w:styleId="7940A3C86A3F4B9986BE130D77BF08CA">
    <w:name w:val="7940A3C86A3F4B9986BE130D77BF08CA"/>
  </w:style>
  <w:style w:type="paragraph" w:customStyle="1" w:styleId="37096CE3F4824A08A5AB6BC1562D3815">
    <w:name w:val="37096CE3F4824A08A5AB6BC1562D3815"/>
  </w:style>
  <w:style w:type="paragraph" w:customStyle="1" w:styleId="9646EA96B7914628B5509856397A71BB">
    <w:name w:val="9646EA96B7914628B5509856397A71BB"/>
  </w:style>
  <w:style w:type="paragraph" w:customStyle="1" w:styleId="C1D56407905B4F7D83CAF3EEDEF59073">
    <w:name w:val="C1D56407905B4F7D83CAF3EEDEF59073"/>
  </w:style>
  <w:style w:type="paragraph" w:customStyle="1" w:styleId="09FE5D9DEC9E4F20ACA4E4A3247FE30E">
    <w:name w:val="09FE5D9DEC9E4F20ACA4E4A3247FE30E"/>
  </w:style>
  <w:style w:type="paragraph" w:customStyle="1" w:styleId="06CFC106578B4F12878CE9C8A9262C25">
    <w:name w:val="06CFC106578B4F12878CE9C8A9262C25"/>
  </w:style>
  <w:style w:type="paragraph" w:customStyle="1" w:styleId="A46863EDB436425ABA84F17FC521D335">
    <w:name w:val="A46863EDB436425ABA84F17FC521D335"/>
  </w:style>
  <w:style w:type="paragraph" w:customStyle="1" w:styleId="7AD49F4E46A1491FB673B9A7D62B2B16">
    <w:name w:val="7AD49F4E46A1491FB673B9A7D62B2B16"/>
  </w:style>
  <w:style w:type="paragraph" w:customStyle="1" w:styleId="A1F281B990404CF1B6A241DCDA6DA765">
    <w:name w:val="A1F281B990404CF1B6A241DCDA6DA765"/>
  </w:style>
  <w:style w:type="paragraph" w:customStyle="1" w:styleId="253B4A27DD6A40A8963D2B26B6A822AB">
    <w:name w:val="253B4A27DD6A40A8963D2B26B6A822AB"/>
  </w:style>
  <w:style w:type="paragraph" w:customStyle="1" w:styleId="F3F893A878F8442583BB1101DD378C54">
    <w:name w:val="F3F893A878F8442583BB1101DD378C54"/>
  </w:style>
  <w:style w:type="paragraph" w:customStyle="1" w:styleId="44E164C0A0BC4EB284FDCF405CFA1534">
    <w:name w:val="44E164C0A0BC4EB284FDCF405CFA1534"/>
  </w:style>
  <w:style w:type="paragraph" w:customStyle="1" w:styleId="68FBDDB9030E4B019BEE959CBE294E5C">
    <w:name w:val="68FBDDB9030E4B019BEE959CBE294E5C"/>
  </w:style>
  <w:style w:type="paragraph" w:customStyle="1" w:styleId="46E84D99ADFC4823BFDCE9DE86A318C6">
    <w:name w:val="46E84D99ADFC4823BFDCE9DE86A318C6"/>
  </w:style>
  <w:style w:type="paragraph" w:customStyle="1" w:styleId="7D2009C596604212A96A99C33799EFED">
    <w:name w:val="7D2009C596604212A96A99C33799EFED"/>
    <w:rsid w:val="00EF5543"/>
  </w:style>
  <w:style w:type="paragraph" w:customStyle="1" w:styleId="2F7F935E7895496D8816B5BD1367FABE">
    <w:name w:val="2F7F935E7895496D8816B5BD1367FABE"/>
    <w:rsid w:val="00EF5543"/>
  </w:style>
  <w:style w:type="paragraph" w:customStyle="1" w:styleId="7462C8C2524A4AEA8A23F3608B2B0587">
    <w:name w:val="7462C8C2524A4AEA8A23F3608B2B0587"/>
    <w:rsid w:val="00EF5543"/>
  </w:style>
  <w:style w:type="paragraph" w:customStyle="1" w:styleId="7A402CFEB018400790B51E84E2727DFA">
    <w:name w:val="7A402CFEB018400790B51E84E2727DFA"/>
    <w:rsid w:val="00EF5543"/>
  </w:style>
  <w:style w:type="paragraph" w:customStyle="1" w:styleId="C3FDDA46AD0D4A85BC49B46C7C14EC7B">
    <w:name w:val="C3FDDA46AD0D4A85BC49B46C7C14EC7B"/>
    <w:rsid w:val="00EF5543"/>
  </w:style>
  <w:style w:type="paragraph" w:customStyle="1" w:styleId="0099BE6800D14C39AC7FF64823E31879">
    <w:name w:val="0099BE6800D14C39AC7FF64823E31879"/>
    <w:rsid w:val="00EF5543"/>
  </w:style>
  <w:style w:type="paragraph" w:customStyle="1" w:styleId="C0055C3F9AD44EED8957B90259DAC9A6">
    <w:name w:val="C0055C3F9AD44EED8957B90259DAC9A6"/>
    <w:rsid w:val="00EF5543"/>
  </w:style>
  <w:style w:type="paragraph" w:customStyle="1" w:styleId="8D3B1CB3D11241AAB1DA25549EF913A0">
    <w:name w:val="8D3B1CB3D11241AAB1DA25549EF913A0"/>
    <w:rsid w:val="00EF5543"/>
  </w:style>
  <w:style w:type="paragraph" w:customStyle="1" w:styleId="7D7E6EFBB4404A07BD860FAEC870A2CF">
    <w:name w:val="7D7E6EFBB4404A07BD860FAEC870A2CF"/>
    <w:rsid w:val="00EF5543"/>
  </w:style>
  <w:style w:type="paragraph" w:customStyle="1" w:styleId="8A319338E4B84DA5B9221411BD959C65">
    <w:name w:val="8A319338E4B84DA5B9221411BD959C65"/>
    <w:rsid w:val="00EF5543"/>
  </w:style>
  <w:style w:type="paragraph" w:customStyle="1" w:styleId="4025FBD007AA4FC1BB289642659CB9B7">
    <w:name w:val="4025FBD007AA4FC1BB289642659CB9B7"/>
    <w:rsid w:val="00EF5543"/>
  </w:style>
  <w:style w:type="paragraph" w:customStyle="1" w:styleId="AE48A0A9EAFE4F73ACD7D8F8F4EC26CD">
    <w:name w:val="AE48A0A9EAFE4F73ACD7D8F8F4EC26CD"/>
    <w:rsid w:val="00EF5543"/>
  </w:style>
  <w:style w:type="paragraph" w:customStyle="1" w:styleId="C5B902D766E04EE982B915CE46503A89">
    <w:name w:val="C5B902D766E04EE982B915CE46503A89"/>
    <w:rsid w:val="00EF5543"/>
  </w:style>
  <w:style w:type="paragraph" w:customStyle="1" w:styleId="EE98477FDAEE4858803491070CC6294D">
    <w:name w:val="EE98477FDAEE4858803491070CC6294D"/>
    <w:rsid w:val="00EF5543"/>
  </w:style>
  <w:style w:type="paragraph" w:customStyle="1" w:styleId="34E467CC3D9C442D839AD7F805BEE527">
    <w:name w:val="34E467CC3D9C442D839AD7F805BEE527"/>
    <w:rsid w:val="00EF5543"/>
  </w:style>
  <w:style w:type="paragraph" w:customStyle="1" w:styleId="8507E808755B41C1A3245B57110E4A6D">
    <w:name w:val="8507E808755B41C1A3245B57110E4A6D"/>
    <w:rsid w:val="00EF5543"/>
  </w:style>
  <w:style w:type="paragraph" w:customStyle="1" w:styleId="C642EAFA365946D7A6AC935222EAD22E">
    <w:name w:val="C642EAFA365946D7A6AC935222EAD22E"/>
    <w:rsid w:val="00EF5543"/>
  </w:style>
  <w:style w:type="paragraph" w:customStyle="1" w:styleId="4B52740DB19F4A4287D7040AA4D77094">
    <w:name w:val="4B52740DB19F4A4287D7040AA4D77094"/>
    <w:rsid w:val="00EF5543"/>
  </w:style>
  <w:style w:type="paragraph" w:customStyle="1" w:styleId="599E3F79168D43CAAAF991DDB68634B4">
    <w:name w:val="599E3F79168D43CAAAF991DDB68634B4"/>
    <w:rsid w:val="00EF5543"/>
  </w:style>
  <w:style w:type="paragraph" w:customStyle="1" w:styleId="586100DD13174736BF36B33E0D5BC11C">
    <w:name w:val="586100DD13174736BF36B33E0D5BC11C"/>
    <w:rsid w:val="00EF5543"/>
  </w:style>
  <w:style w:type="paragraph" w:customStyle="1" w:styleId="63DB3E9DBFE14A2AA96F776D8EA6512A">
    <w:name w:val="63DB3E9DBFE14A2AA96F776D8EA6512A"/>
    <w:rsid w:val="00EF5543"/>
  </w:style>
  <w:style w:type="paragraph" w:customStyle="1" w:styleId="109B0D76B9F74117B0141BA18113FCC0">
    <w:name w:val="109B0D76B9F74117B0141BA18113FCC0"/>
    <w:rsid w:val="00EF5543"/>
  </w:style>
  <w:style w:type="paragraph" w:customStyle="1" w:styleId="75578E2636764BB496671204C441B7B2">
    <w:name w:val="75578E2636764BB496671204C441B7B2"/>
    <w:rsid w:val="00EF5543"/>
  </w:style>
  <w:style w:type="paragraph" w:customStyle="1" w:styleId="1239C44FE6AA4B6FB4FA81659905ACBB">
    <w:name w:val="1239C44FE6AA4B6FB4FA81659905ACBB"/>
    <w:rsid w:val="00EF5543"/>
  </w:style>
  <w:style w:type="paragraph" w:customStyle="1" w:styleId="E8882721AF354A2FB9488BF430D90371">
    <w:name w:val="E8882721AF354A2FB9488BF430D90371"/>
    <w:rsid w:val="00EF5543"/>
  </w:style>
  <w:style w:type="paragraph" w:customStyle="1" w:styleId="3425DF4CD19E49CFA47F595169302F12">
    <w:name w:val="3425DF4CD19E49CFA47F595169302F12"/>
    <w:rsid w:val="00EF5543"/>
  </w:style>
  <w:style w:type="paragraph" w:customStyle="1" w:styleId="26A3BDA363C5489CB34FDA91CE090FF5">
    <w:name w:val="26A3BDA363C5489CB34FDA91CE090FF5"/>
    <w:rsid w:val="00EF5543"/>
  </w:style>
  <w:style w:type="paragraph" w:customStyle="1" w:styleId="B94D404922E34679BC6F27417F67B975">
    <w:name w:val="B94D404922E34679BC6F27417F67B975"/>
    <w:rsid w:val="00EF5543"/>
  </w:style>
  <w:style w:type="paragraph" w:customStyle="1" w:styleId="8E3E2926711445E1A1DFD24A21BAF84D">
    <w:name w:val="8E3E2926711445E1A1DFD24A21BAF84D"/>
    <w:rsid w:val="00EF5543"/>
  </w:style>
  <w:style w:type="paragraph" w:customStyle="1" w:styleId="F5BA55F3933C42CDAAE4293BB84270C7">
    <w:name w:val="F5BA55F3933C42CDAAE4293BB84270C7"/>
    <w:rsid w:val="00EF5543"/>
  </w:style>
  <w:style w:type="paragraph" w:customStyle="1" w:styleId="E4D26FEFC51A43899C525272DE8473DD">
    <w:name w:val="E4D26FEFC51A43899C525272DE8473DD"/>
    <w:rsid w:val="00EF5543"/>
  </w:style>
  <w:style w:type="paragraph" w:customStyle="1" w:styleId="2AE09CDC48834112951B181C09AB42D3">
    <w:name w:val="2AE09CDC48834112951B181C09AB42D3"/>
    <w:rsid w:val="00EF5543"/>
  </w:style>
  <w:style w:type="paragraph" w:customStyle="1" w:styleId="1D4A33BA63BA4E1585487E7EFC9990E0">
    <w:name w:val="1D4A33BA63BA4E1585487E7EFC9990E0"/>
    <w:rsid w:val="00EF5543"/>
  </w:style>
  <w:style w:type="paragraph" w:customStyle="1" w:styleId="B07F8D4ACDF7453ABB156DFC833BCBB4">
    <w:name w:val="B07F8D4ACDF7453ABB156DFC833BCBB4"/>
    <w:rsid w:val="00EF5543"/>
  </w:style>
  <w:style w:type="paragraph" w:customStyle="1" w:styleId="C22929224A5B4D5EB78188DB10F84918">
    <w:name w:val="C22929224A5B4D5EB78188DB10F84918"/>
    <w:rsid w:val="004D32C5"/>
  </w:style>
  <w:style w:type="paragraph" w:customStyle="1" w:styleId="71DAFEF97D5D4EF98EA41A8D869B5666">
    <w:name w:val="71DAFEF97D5D4EF98EA41A8D869B5666"/>
    <w:rsid w:val="006E1992"/>
    <w:rPr>
      <w:szCs w:val="20"/>
      <w:lang w:bidi="hi-IN"/>
    </w:rPr>
  </w:style>
  <w:style w:type="paragraph" w:customStyle="1" w:styleId="1C761E9567E84311B8EC43E9850CDBA7">
    <w:name w:val="1C761E9567E84311B8EC43E9850CDBA7"/>
    <w:rsid w:val="006E1992"/>
    <w:rPr>
      <w:szCs w:val="20"/>
      <w:lang w:bidi="hi-IN"/>
    </w:rPr>
  </w:style>
  <w:style w:type="paragraph" w:customStyle="1" w:styleId="B35A25D2BFE24C629383617DD011B80A">
    <w:name w:val="B35A25D2BFE24C629383617DD011B80A"/>
    <w:rsid w:val="006E1992"/>
    <w:rPr>
      <w:szCs w:val="20"/>
      <w:lang w:bidi="hi-IN"/>
    </w:rPr>
  </w:style>
  <w:style w:type="paragraph" w:customStyle="1" w:styleId="8292E9D3A257474888C0227C60D91E2D">
    <w:name w:val="8292E9D3A257474888C0227C60D91E2D"/>
    <w:rsid w:val="006E1992"/>
    <w:rPr>
      <w:szCs w:val="20"/>
      <w:lang w:bidi="hi-IN"/>
    </w:rPr>
  </w:style>
  <w:style w:type="paragraph" w:customStyle="1" w:styleId="9A6F66BBB08A430CB00621554919F62A">
    <w:name w:val="9A6F66BBB08A430CB00621554919F62A"/>
    <w:rsid w:val="006E1992"/>
    <w:rPr>
      <w:szCs w:val="20"/>
      <w:lang w:bidi="hi-IN"/>
    </w:rPr>
  </w:style>
  <w:style w:type="paragraph" w:customStyle="1" w:styleId="F075CCD4901149E89E0F445D3BCA22C5">
    <w:name w:val="F075CCD4901149E89E0F445D3BCA22C5"/>
    <w:rsid w:val="006E1992"/>
    <w:rPr>
      <w:szCs w:val="20"/>
      <w:lang w:bidi="hi-IN"/>
    </w:rPr>
  </w:style>
  <w:style w:type="paragraph" w:customStyle="1" w:styleId="BE66C54FB61243ADBD76A38842E08282">
    <w:name w:val="BE66C54FB61243ADBD76A38842E08282"/>
    <w:rsid w:val="006E1992"/>
    <w:rPr>
      <w:szCs w:val="20"/>
      <w:lang w:bidi="hi-IN"/>
    </w:rPr>
  </w:style>
  <w:style w:type="paragraph" w:customStyle="1" w:styleId="2E549D35028742D18AE8106B6634CD83">
    <w:name w:val="2E549D35028742D18AE8106B6634CD83"/>
    <w:rsid w:val="006E1992"/>
    <w:rPr>
      <w:szCs w:val="20"/>
      <w:lang w:bidi="hi-IN"/>
    </w:rPr>
  </w:style>
  <w:style w:type="paragraph" w:customStyle="1" w:styleId="2BB55052520C460CB4E8BE37785516BD">
    <w:name w:val="2BB55052520C460CB4E8BE37785516BD"/>
    <w:rsid w:val="006E1992"/>
    <w:rPr>
      <w:szCs w:val="20"/>
      <w:lang w:bidi="hi-IN"/>
    </w:rPr>
  </w:style>
  <w:style w:type="paragraph" w:customStyle="1" w:styleId="6599158C2297451889F3CEA8916F2809">
    <w:name w:val="6599158C2297451889F3CEA8916F2809"/>
    <w:rsid w:val="006E1992"/>
    <w:rPr>
      <w:szCs w:val="20"/>
      <w:lang w:bidi="hi-IN"/>
    </w:rPr>
  </w:style>
  <w:style w:type="paragraph" w:customStyle="1" w:styleId="E941F5C8828D463A924809F5206695C6">
    <w:name w:val="E941F5C8828D463A924809F5206695C6"/>
    <w:rsid w:val="006E1992"/>
    <w:rPr>
      <w:szCs w:val="20"/>
      <w:lang w:bidi="hi-IN"/>
    </w:rPr>
  </w:style>
  <w:style w:type="paragraph" w:customStyle="1" w:styleId="62E01FB258954D6E843C79694CA72EDF">
    <w:name w:val="62E01FB258954D6E843C79694CA72EDF"/>
    <w:rsid w:val="006E1992"/>
    <w:rPr>
      <w:szCs w:val="20"/>
      <w:lang w:bidi="hi-IN"/>
    </w:rPr>
  </w:style>
  <w:style w:type="paragraph" w:customStyle="1" w:styleId="06973ED14A8346E98B62C26BB400B651">
    <w:name w:val="06973ED14A8346E98B62C26BB400B651"/>
    <w:rsid w:val="006E1992"/>
    <w:rPr>
      <w:szCs w:val="20"/>
      <w:lang w:bidi="hi-IN"/>
    </w:rPr>
  </w:style>
  <w:style w:type="paragraph" w:customStyle="1" w:styleId="6D63169538DB45CFA616132EE7F5F1AE">
    <w:name w:val="6D63169538DB45CFA616132EE7F5F1AE"/>
    <w:rsid w:val="006E1992"/>
    <w:rPr>
      <w:szCs w:val="20"/>
      <w:lang w:bidi="hi-IN"/>
    </w:rPr>
  </w:style>
  <w:style w:type="paragraph" w:customStyle="1" w:styleId="3D2921A824994EC7A257740FE540D7BB">
    <w:name w:val="3D2921A824994EC7A257740FE540D7BB"/>
    <w:rsid w:val="006E1992"/>
    <w:rPr>
      <w:szCs w:val="20"/>
      <w:lang w:bidi="hi-IN"/>
    </w:rPr>
  </w:style>
  <w:style w:type="paragraph" w:customStyle="1" w:styleId="C352A92A5712484AA293FCF151DD9096">
    <w:name w:val="C352A92A5712484AA293FCF151DD9096"/>
    <w:rsid w:val="006E1992"/>
    <w:rPr>
      <w:szCs w:val="20"/>
      <w:lang w:bidi="hi-IN"/>
    </w:rPr>
  </w:style>
  <w:style w:type="paragraph" w:customStyle="1" w:styleId="F8725A138A694A0CA046DD45141D96C6">
    <w:name w:val="F8725A138A694A0CA046DD45141D96C6"/>
    <w:rsid w:val="006E1992"/>
    <w:rPr>
      <w:szCs w:val="20"/>
      <w:lang w:bidi="hi-IN"/>
    </w:rPr>
  </w:style>
  <w:style w:type="paragraph" w:customStyle="1" w:styleId="2CA76A4E2964439FA1FEB7181F9BDA47">
    <w:name w:val="2CA76A4E2964439FA1FEB7181F9BDA47"/>
    <w:rsid w:val="006E1992"/>
    <w:rPr>
      <w:szCs w:val="20"/>
      <w:lang w:bidi="hi-IN"/>
    </w:rPr>
  </w:style>
  <w:style w:type="paragraph" w:customStyle="1" w:styleId="7F6FF1027C474AF28BFE2312645DDB46">
    <w:name w:val="7F6FF1027C474AF28BFE2312645DDB46"/>
    <w:rsid w:val="006E1992"/>
    <w:rPr>
      <w:szCs w:val="20"/>
      <w:lang w:bidi="hi-IN"/>
    </w:rPr>
  </w:style>
  <w:style w:type="paragraph" w:customStyle="1" w:styleId="52F5A2A30DFA4B71A7F17C1DD7F9EE2A">
    <w:name w:val="52F5A2A30DFA4B71A7F17C1DD7F9EE2A"/>
    <w:rsid w:val="006E1992"/>
    <w:rPr>
      <w:szCs w:val="20"/>
      <w:lang w:bidi="hi-IN"/>
    </w:rPr>
  </w:style>
  <w:style w:type="paragraph" w:customStyle="1" w:styleId="E1FC18F0F7EB4FD98916C04054CA09FD">
    <w:name w:val="E1FC18F0F7EB4FD98916C04054CA09FD"/>
    <w:rsid w:val="006E1992"/>
    <w:rPr>
      <w:szCs w:val="20"/>
      <w:lang w:bidi="hi-IN"/>
    </w:rPr>
  </w:style>
  <w:style w:type="paragraph" w:customStyle="1" w:styleId="84DA740ABFB6478AA326C71BCA21A4EB">
    <w:name w:val="84DA740ABFB6478AA326C71BCA21A4EB"/>
    <w:rsid w:val="00764F2C"/>
    <w:rPr>
      <w:szCs w:val="20"/>
      <w:lang w:bidi="hi-IN"/>
    </w:rPr>
  </w:style>
  <w:style w:type="paragraph" w:customStyle="1" w:styleId="0DED8017539E4A31BBD7BED3EE6C1967">
    <w:name w:val="0DED8017539E4A31BBD7BED3EE6C1967"/>
    <w:rsid w:val="00764F2C"/>
    <w:rPr>
      <w:szCs w:val="20"/>
      <w:lang w:bidi="hi-IN"/>
    </w:rPr>
  </w:style>
  <w:style w:type="paragraph" w:customStyle="1" w:styleId="FC00A166EA694005BF487603509AA2AD">
    <w:name w:val="FC00A166EA694005BF487603509AA2AD"/>
    <w:rsid w:val="00764F2C"/>
    <w:rPr>
      <w:szCs w:val="20"/>
      <w:lang w:bidi="hi-IN"/>
    </w:rPr>
  </w:style>
  <w:style w:type="paragraph" w:customStyle="1" w:styleId="4DBD6A9CA9A2408EBB6991DE473DF6EA">
    <w:name w:val="4DBD6A9CA9A2408EBB6991DE473DF6EA"/>
    <w:rsid w:val="00764F2C"/>
    <w:rPr>
      <w:szCs w:val="20"/>
      <w:lang w:bidi="hi-IN"/>
    </w:rPr>
  </w:style>
  <w:style w:type="paragraph" w:customStyle="1" w:styleId="3FCBBD7F4E524BC4964F63EBBC859613">
    <w:name w:val="3FCBBD7F4E524BC4964F63EBBC859613"/>
    <w:rsid w:val="00624D4A"/>
    <w:rPr>
      <w:szCs w:val="20"/>
      <w:lang w:bidi="hi-IN"/>
    </w:rPr>
  </w:style>
  <w:style w:type="paragraph" w:customStyle="1" w:styleId="CC30AC55D82643FA82D890D9B82EFAC8">
    <w:name w:val="CC30AC55D82643FA82D890D9B82EFAC8"/>
    <w:rsid w:val="00624D4A"/>
    <w:rPr>
      <w:szCs w:val="20"/>
      <w:lang w:bidi="hi-IN"/>
    </w:rPr>
  </w:style>
  <w:style w:type="paragraph" w:customStyle="1" w:styleId="1E83221500C04046880189B7DFEA5ED9">
    <w:name w:val="1E83221500C04046880189B7DFEA5ED9"/>
    <w:rsid w:val="00624D4A"/>
    <w:rPr>
      <w:szCs w:val="20"/>
      <w:lang w:bidi="hi-IN"/>
    </w:rPr>
  </w:style>
  <w:style w:type="paragraph" w:customStyle="1" w:styleId="F16462F1191643C5AAC125A5CA99301C">
    <w:name w:val="F16462F1191643C5AAC125A5CA99301C"/>
    <w:rsid w:val="00624D4A"/>
    <w:rPr>
      <w:szCs w:val="20"/>
      <w:lang w:bidi="hi-IN"/>
    </w:rPr>
  </w:style>
  <w:style w:type="paragraph" w:customStyle="1" w:styleId="A4CF476BF327488B98370436A8F02E24">
    <w:name w:val="A4CF476BF327488B98370436A8F02E24"/>
    <w:rsid w:val="00624D4A"/>
    <w:rPr>
      <w:szCs w:val="20"/>
      <w:lang w:bidi="hi-IN"/>
    </w:rPr>
  </w:style>
  <w:style w:type="paragraph" w:customStyle="1" w:styleId="A667211015AF46769E3C65B04945B552">
    <w:name w:val="A667211015AF46769E3C65B04945B552"/>
    <w:rsid w:val="00624D4A"/>
    <w:rPr>
      <w:szCs w:val="20"/>
      <w:lang w:bidi="hi-IN"/>
    </w:rPr>
  </w:style>
  <w:style w:type="paragraph" w:customStyle="1" w:styleId="64D3C43E6BF940C6B9150132943AC85B">
    <w:name w:val="64D3C43E6BF940C6B9150132943AC85B"/>
    <w:rsid w:val="00D85381"/>
    <w:rPr>
      <w:szCs w:val="20"/>
      <w:lang w:bidi="hi-IN"/>
    </w:rPr>
  </w:style>
  <w:style w:type="paragraph" w:customStyle="1" w:styleId="A0FF94B7B9D1482B90C8CCCC53A70C5C">
    <w:name w:val="A0FF94B7B9D1482B90C8CCCC53A70C5C"/>
    <w:rsid w:val="00D85381"/>
    <w:rPr>
      <w:szCs w:val="20"/>
      <w:lang w:bidi="hi-IN"/>
    </w:rPr>
  </w:style>
  <w:style w:type="paragraph" w:customStyle="1" w:styleId="7BBA99B4D21947619C22AE970D930B5A">
    <w:name w:val="7BBA99B4D21947619C22AE970D930B5A"/>
    <w:rsid w:val="00D85381"/>
    <w:rPr>
      <w:szCs w:val="20"/>
      <w:lang w:bidi="hi-IN"/>
    </w:rPr>
  </w:style>
  <w:style w:type="paragraph" w:customStyle="1" w:styleId="1F5D7105EDAC4B4BB8CE2E114F75F768">
    <w:name w:val="1F5D7105EDAC4B4BB8CE2E114F75F768"/>
    <w:rsid w:val="00D85381"/>
    <w:rPr>
      <w:szCs w:val="20"/>
      <w:lang w:bidi="hi-IN"/>
    </w:rPr>
  </w:style>
  <w:style w:type="paragraph" w:customStyle="1" w:styleId="BCD7838DC2224F36A9E94F4E20A159F6">
    <w:name w:val="BCD7838DC2224F36A9E94F4E20A159F6"/>
    <w:rsid w:val="00D85381"/>
    <w:rPr>
      <w:szCs w:val="20"/>
      <w:lang w:bidi="hi-IN"/>
    </w:rPr>
  </w:style>
  <w:style w:type="paragraph" w:customStyle="1" w:styleId="C1771A2791DE441D83921A9AB8CFCCD0">
    <w:name w:val="C1771A2791DE441D83921A9AB8CFCCD0"/>
    <w:rsid w:val="00D85381"/>
    <w:rPr>
      <w:szCs w:val="20"/>
      <w:lang w:bidi="hi-IN"/>
    </w:rPr>
  </w:style>
  <w:style w:type="paragraph" w:customStyle="1" w:styleId="47B5DF7B244748C2968B6B1C391020B4">
    <w:name w:val="47B5DF7B244748C2968B6B1C391020B4"/>
    <w:rsid w:val="00D85381"/>
    <w:rPr>
      <w:szCs w:val="20"/>
      <w:lang w:bidi="hi-IN"/>
    </w:rPr>
  </w:style>
  <w:style w:type="paragraph" w:customStyle="1" w:styleId="717E78AB06B94F7D8958574E9E9BCDE6">
    <w:name w:val="717E78AB06B94F7D8958574E9E9BCDE6"/>
    <w:rsid w:val="00D85381"/>
    <w:rPr>
      <w:szCs w:val="20"/>
      <w:lang w:bidi="hi-IN"/>
    </w:rPr>
  </w:style>
  <w:style w:type="paragraph" w:customStyle="1" w:styleId="8A0B66CDAE514DD1A2A22D9188CE033F">
    <w:name w:val="8A0B66CDAE514DD1A2A22D9188CE033F"/>
    <w:rsid w:val="00D85381"/>
    <w:rPr>
      <w:szCs w:val="20"/>
      <w:lang w:bidi="hi-IN"/>
    </w:rPr>
  </w:style>
  <w:style w:type="paragraph" w:customStyle="1" w:styleId="CCBE53FF9518440E8CFDCDEA235DB5AF">
    <w:name w:val="CCBE53FF9518440E8CFDCDEA235DB5AF"/>
    <w:rsid w:val="00D85381"/>
    <w:rPr>
      <w:szCs w:val="20"/>
      <w:lang w:bidi="hi-IN"/>
    </w:rPr>
  </w:style>
  <w:style w:type="paragraph" w:customStyle="1" w:styleId="0F8632F728C746FFA709B25C682C85F7">
    <w:name w:val="0F8632F728C746FFA709B25C682C85F7"/>
    <w:rsid w:val="00D85381"/>
    <w:rPr>
      <w:szCs w:val="20"/>
      <w:lang w:bidi="hi-IN"/>
    </w:rPr>
  </w:style>
  <w:style w:type="paragraph" w:customStyle="1" w:styleId="2D472FED8BF245A3ACEBFC6C0718CDCA">
    <w:name w:val="2D472FED8BF245A3ACEBFC6C0718CDCA"/>
    <w:rsid w:val="00D85381"/>
    <w:rPr>
      <w:szCs w:val="20"/>
      <w:lang w:bidi="hi-IN"/>
    </w:rPr>
  </w:style>
  <w:style w:type="paragraph" w:customStyle="1" w:styleId="0A870BF580944966B9ED8D0DAF3C5099">
    <w:name w:val="0A870BF580944966B9ED8D0DAF3C5099"/>
    <w:rsid w:val="00D85381"/>
    <w:rPr>
      <w:szCs w:val="20"/>
      <w:lang w:bidi="hi-IN"/>
    </w:rPr>
  </w:style>
  <w:style w:type="paragraph" w:customStyle="1" w:styleId="7741FA6D492545899CEB444FCB660E8E">
    <w:name w:val="7741FA6D492545899CEB444FCB660E8E"/>
    <w:rsid w:val="00D85381"/>
    <w:rPr>
      <w:szCs w:val="20"/>
      <w:lang w:bidi="hi-IN"/>
    </w:rPr>
  </w:style>
  <w:style w:type="paragraph" w:customStyle="1" w:styleId="9A5F4FD918854A6BAA86814A92DAAD5B">
    <w:name w:val="9A5F4FD918854A6BAA86814A92DAAD5B"/>
    <w:rsid w:val="00D85381"/>
    <w:rPr>
      <w:szCs w:val="20"/>
      <w:lang w:bidi="hi-IN"/>
    </w:rPr>
  </w:style>
  <w:style w:type="paragraph" w:customStyle="1" w:styleId="30EE0E17F71F432B96C1C55F8C7F4BDE">
    <w:name w:val="30EE0E17F71F432B96C1C55F8C7F4BDE"/>
    <w:rsid w:val="00D85381"/>
    <w:rPr>
      <w:szCs w:val="20"/>
      <w:lang w:bidi="hi-IN"/>
    </w:rPr>
  </w:style>
  <w:style w:type="paragraph" w:customStyle="1" w:styleId="E8D09AE9AFF14DB2ACBA46BF2D1EC2A8">
    <w:name w:val="E8D09AE9AFF14DB2ACBA46BF2D1EC2A8"/>
    <w:rsid w:val="00D85381"/>
    <w:rPr>
      <w:szCs w:val="20"/>
      <w:lang w:bidi="hi-IN"/>
    </w:rPr>
  </w:style>
  <w:style w:type="paragraph" w:customStyle="1" w:styleId="431B87FB64A84C9CA07BDCC6FF899390">
    <w:name w:val="431B87FB64A84C9CA07BDCC6FF899390"/>
    <w:rsid w:val="00D85381"/>
    <w:rPr>
      <w:szCs w:val="20"/>
      <w:lang w:bidi="hi-IN"/>
    </w:rPr>
  </w:style>
  <w:style w:type="paragraph" w:customStyle="1" w:styleId="1C8BC3F10A424F7C9FF9C8BCC296D61E">
    <w:name w:val="1C8BC3F10A424F7C9FF9C8BCC296D61E"/>
    <w:rsid w:val="004A6EFC"/>
    <w:rPr>
      <w:szCs w:val="20"/>
      <w:lang w:bidi="hi-IN"/>
    </w:rPr>
  </w:style>
  <w:style w:type="paragraph" w:customStyle="1" w:styleId="AD43E617C94F4613A7CFCD3187B0CA11">
    <w:name w:val="AD43E617C94F4613A7CFCD3187B0CA11"/>
    <w:rsid w:val="004A6EFC"/>
    <w:rPr>
      <w:szCs w:val="20"/>
      <w:lang w:bidi="hi-IN"/>
    </w:rPr>
  </w:style>
  <w:style w:type="paragraph" w:customStyle="1" w:styleId="B6D0F4428B014E058ADFAB429E896237">
    <w:name w:val="B6D0F4428B014E058ADFAB429E896237"/>
    <w:rsid w:val="004A6EFC"/>
    <w:rPr>
      <w:szCs w:val="20"/>
      <w:lang w:bidi="hi-IN"/>
    </w:rPr>
  </w:style>
  <w:style w:type="paragraph" w:customStyle="1" w:styleId="9A3CC669BA074B9D8AAF17AD946679CE">
    <w:name w:val="9A3CC669BA074B9D8AAF17AD946679CE"/>
    <w:rsid w:val="004A6EFC"/>
    <w:rPr>
      <w:szCs w:val="20"/>
      <w:lang w:bidi="hi-IN"/>
    </w:rPr>
  </w:style>
  <w:style w:type="paragraph" w:customStyle="1" w:styleId="4F2CAF8A1AAD44E88285B0CCCFC7046F">
    <w:name w:val="4F2CAF8A1AAD44E88285B0CCCFC7046F"/>
    <w:rsid w:val="004A6EFC"/>
    <w:rPr>
      <w:szCs w:val="20"/>
      <w:lang w:bidi="hi-IN"/>
    </w:rPr>
  </w:style>
  <w:style w:type="paragraph" w:customStyle="1" w:styleId="D2C76554ACD64BB5A801D2D8D835A133">
    <w:name w:val="D2C76554ACD64BB5A801D2D8D835A133"/>
    <w:rsid w:val="004A6EFC"/>
    <w:rPr>
      <w:szCs w:val="20"/>
      <w:lang w:bidi="hi-IN"/>
    </w:rPr>
  </w:style>
  <w:style w:type="paragraph" w:customStyle="1" w:styleId="40271FB3FDEE4591901CC30DF8B80241">
    <w:name w:val="40271FB3FDEE4591901CC30DF8B80241"/>
    <w:rsid w:val="004A6EFC"/>
    <w:rPr>
      <w:szCs w:val="20"/>
      <w:lang w:bidi="hi-IN"/>
    </w:rPr>
  </w:style>
  <w:style w:type="paragraph" w:customStyle="1" w:styleId="39519F56346448C1B642F6D64B567D28">
    <w:name w:val="39519F56346448C1B642F6D64B567D28"/>
    <w:rsid w:val="004A6EFC"/>
    <w:rPr>
      <w:szCs w:val="20"/>
      <w:lang w:bidi="hi-IN"/>
    </w:rPr>
  </w:style>
  <w:style w:type="paragraph" w:customStyle="1" w:styleId="B67B29042D5A4AD5A736A08BA22AAE61">
    <w:name w:val="B67B29042D5A4AD5A736A08BA22AAE61"/>
    <w:rsid w:val="004A6EFC"/>
    <w:rPr>
      <w:szCs w:val="20"/>
      <w:lang w:bidi="hi-IN"/>
    </w:rPr>
  </w:style>
  <w:style w:type="paragraph" w:customStyle="1" w:styleId="C8A0375CC39F4CBEA7668C1A34A190BA">
    <w:name w:val="C8A0375CC39F4CBEA7668C1A34A190BA"/>
    <w:rsid w:val="004A6EFC"/>
    <w:rPr>
      <w:szCs w:val="20"/>
      <w:lang w:bidi="hi-IN"/>
    </w:rPr>
  </w:style>
  <w:style w:type="paragraph" w:customStyle="1" w:styleId="B56682703C7348678DF197355D3D6E5B">
    <w:name w:val="B56682703C7348678DF197355D3D6E5B"/>
    <w:rsid w:val="004A6EFC"/>
    <w:rPr>
      <w:szCs w:val="20"/>
      <w:lang w:bidi="hi-IN"/>
    </w:rPr>
  </w:style>
  <w:style w:type="paragraph" w:customStyle="1" w:styleId="209F1B63D36345A2A119D606289F3B2F">
    <w:name w:val="209F1B63D36345A2A119D606289F3B2F"/>
    <w:rsid w:val="004A6EFC"/>
    <w:rPr>
      <w:szCs w:val="20"/>
      <w:lang w:bidi="hi-IN"/>
    </w:rPr>
  </w:style>
  <w:style w:type="paragraph" w:customStyle="1" w:styleId="FBC21C712A8640D0A8634F8B7C7C8BA1">
    <w:name w:val="FBC21C712A8640D0A8634F8B7C7C8BA1"/>
    <w:rsid w:val="004A6EFC"/>
    <w:rPr>
      <w:szCs w:val="20"/>
      <w:lang w:bidi="hi-IN"/>
    </w:rPr>
  </w:style>
  <w:style w:type="paragraph" w:customStyle="1" w:styleId="4E144A8B38C045C28EA869E63D696D6F">
    <w:name w:val="4E144A8B38C045C28EA869E63D696D6F"/>
    <w:rsid w:val="004A6EFC"/>
    <w:rPr>
      <w:szCs w:val="20"/>
      <w:lang w:bidi="hi-IN"/>
    </w:rPr>
  </w:style>
  <w:style w:type="paragraph" w:customStyle="1" w:styleId="E4066CA8BF4D47D2859B0B939D97BD5D">
    <w:name w:val="E4066CA8BF4D47D2859B0B939D97BD5D"/>
    <w:rsid w:val="004A6EFC"/>
    <w:rPr>
      <w:szCs w:val="20"/>
      <w:lang w:bidi="hi-IN"/>
    </w:rPr>
  </w:style>
  <w:style w:type="paragraph" w:customStyle="1" w:styleId="B0DD08E7EFC14F659633F8F21E000883">
    <w:name w:val="B0DD08E7EFC14F659633F8F21E000883"/>
    <w:rsid w:val="004A6EFC"/>
    <w:rPr>
      <w:szCs w:val="20"/>
      <w:lang w:bidi="hi-IN"/>
    </w:rPr>
  </w:style>
  <w:style w:type="paragraph" w:customStyle="1" w:styleId="330252AA31A744B185735F801D605E29">
    <w:name w:val="330252AA31A744B185735F801D605E29"/>
    <w:rsid w:val="004A6EFC"/>
    <w:rPr>
      <w:szCs w:val="20"/>
      <w:lang w:bidi="hi-IN"/>
    </w:rPr>
  </w:style>
  <w:style w:type="paragraph" w:customStyle="1" w:styleId="48B1DED3CFC142898F22E8EA94652299">
    <w:name w:val="48B1DED3CFC142898F22E8EA94652299"/>
    <w:rsid w:val="004A6EFC"/>
    <w:rPr>
      <w:szCs w:val="20"/>
      <w:lang w:bidi="hi-IN"/>
    </w:rPr>
  </w:style>
  <w:style w:type="paragraph" w:customStyle="1" w:styleId="B303B83059CD4844BC31638119A5D722">
    <w:name w:val="B303B83059CD4844BC31638119A5D722"/>
    <w:rsid w:val="004A6EFC"/>
    <w:rPr>
      <w:szCs w:val="20"/>
      <w:lang w:bidi="hi-IN"/>
    </w:rPr>
  </w:style>
  <w:style w:type="paragraph" w:customStyle="1" w:styleId="989004C717A941938C1D4E3F53DE60CA">
    <w:name w:val="989004C717A941938C1D4E3F53DE60CA"/>
    <w:rsid w:val="004A6EFC"/>
    <w:rPr>
      <w:szCs w:val="20"/>
      <w:lang w:bidi="hi-IN"/>
    </w:rPr>
  </w:style>
  <w:style w:type="paragraph" w:customStyle="1" w:styleId="2C8A80BEE0A240D5ABE87A1E0B4B9457">
    <w:name w:val="2C8A80BEE0A240D5ABE87A1E0B4B9457"/>
    <w:rsid w:val="004A6EFC"/>
    <w:rPr>
      <w:szCs w:val="20"/>
      <w:lang w:bidi="hi-IN"/>
    </w:rPr>
  </w:style>
  <w:style w:type="paragraph" w:customStyle="1" w:styleId="3B007F34A2C448F0A511B097997E80F5">
    <w:name w:val="3B007F34A2C448F0A511B097997E80F5"/>
    <w:rsid w:val="004A6EFC"/>
    <w:rPr>
      <w:szCs w:val="20"/>
      <w:lang w:bidi="hi-IN"/>
    </w:rPr>
  </w:style>
  <w:style w:type="paragraph" w:customStyle="1" w:styleId="FDC717F2415241FD9C8BE759D3C05914">
    <w:name w:val="FDC717F2415241FD9C8BE759D3C05914"/>
    <w:rsid w:val="004A6EFC"/>
    <w:rPr>
      <w:szCs w:val="20"/>
      <w:lang w:bidi="hi-IN"/>
    </w:rPr>
  </w:style>
  <w:style w:type="paragraph" w:customStyle="1" w:styleId="0D57DDAD940041B1B9F13A8FB5A789E3">
    <w:name w:val="0D57DDAD940041B1B9F13A8FB5A789E3"/>
    <w:rsid w:val="004A6EFC"/>
    <w:rPr>
      <w:szCs w:val="20"/>
      <w:lang w:bidi="hi-IN"/>
    </w:rPr>
  </w:style>
  <w:style w:type="paragraph" w:customStyle="1" w:styleId="0B84E8890003448CBE694D441EB8780E">
    <w:name w:val="0B84E8890003448CBE694D441EB8780E"/>
    <w:rsid w:val="004A6EFC"/>
    <w:rPr>
      <w:szCs w:val="20"/>
      <w:lang w:bidi="hi-IN"/>
    </w:rPr>
  </w:style>
  <w:style w:type="paragraph" w:customStyle="1" w:styleId="C14D21285FF442CA8A9A0AE0C3A75C4C">
    <w:name w:val="C14D21285FF442CA8A9A0AE0C3A75C4C"/>
    <w:rsid w:val="004A6EFC"/>
    <w:rPr>
      <w:szCs w:val="20"/>
      <w:lang w:bidi="hi-IN"/>
    </w:rPr>
  </w:style>
  <w:style w:type="paragraph" w:customStyle="1" w:styleId="02FD281F9082480CB72438E0992D9CD4">
    <w:name w:val="02FD281F9082480CB72438E0992D9CD4"/>
    <w:rsid w:val="004A6EFC"/>
    <w:rPr>
      <w:szCs w:val="20"/>
      <w:lang w:bidi="hi-IN"/>
    </w:rPr>
  </w:style>
  <w:style w:type="paragraph" w:customStyle="1" w:styleId="940A4EA749E54A7CA678698328E33ACF">
    <w:name w:val="940A4EA749E54A7CA678698328E33ACF"/>
    <w:rsid w:val="004A6EFC"/>
    <w:rPr>
      <w:szCs w:val="20"/>
      <w:lang w:bidi="hi-IN"/>
    </w:rPr>
  </w:style>
  <w:style w:type="paragraph" w:customStyle="1" w:styleId="07A57DA256B24D839BBAF466FF4C94FE">
    <w:name w:val="07A57DA256B24D839BBAF466FF4C94FE"/>
    <w:rsid w:val="004A6EFC"/>
    <w:rPr>
      <w:szCs w:val="20"/>
      <w:lang w:bidi="hi-IN"/>
    </w:rPr>
  </w:style>
  <w:style w:type="paragraph" w:customStyle="1" w:styleId="3785D215F6404D52A829E8938A94DDA7">
    <w:name w:val="3785D215F6404D52A829E8938A94DDA7"/>
    <w:rsid w:val="004A6EFC"/>
    <w:rPr>
      <w:szCs w:val="20"/>
      <w:lang w:bidi="hi-IN"/>
    </w:rPr>
  </w:style>
  <w:style w:type="paragraph" w:customStyle="1" w:styleId="F3B5A3D7AD4A4BB4BB62A44D7B52978E">
    <w:name w:val="F3B5A3D7AD4A4BB4BB62A44D7B52978E"/>
    <w:rsid w:val="004A6EFC"/>
    <w:rPr>
      <w:szCs w:val="20"/>
      <w:lang w:bidi="hi-IN"/>
    </w:rPr>
  </w:style>
  <w:style w:type="paragraph" w:customStyle="1" w:styleId="8FB980355C53414ABE0EB6F1B303521D">
    <w:name w:val="8FB980355C53414ABE0EB6F1B303521D"/>
    <w:rsid w:val="004A6EFC"/>
    <w:rPr>
      <w:szCs w:val="20"/>
      <w:lang w:bidi="hi-IN"/>
    </w:rPr>
  </w:style>
  <w:style w:type="paragraph" w:customStyle="1" w:styleId="A84E2A375F894DCB82B296B119DDCEEF">
    <w:name w:val="A84E2A375F894DCB82B296B119DDCEEF"/>
    <w:rsid w:val="004A6EFC"/>
    <w:rPr>
      <w:szCs w:val="20"/>
      <w:lang w:bidi="hi-IN"/>
    </w:rPr>
  </w:style>
  <w:style w:type="paragraph" w:customStyle="1" w:styleId="45DFEE76E5EE449B85DA1A3894ADF388">
    <w:name w:val="45DFEE76E5EE449B85DA1A3894ADF388"/>
    <w:rsid w:val="004A6EFC"/>
    <w:rPr>
      <w:szCs w:val="20"/>
      <w:lang w:bidi="hi-IN"/>
    </w:rPr>
  </w:style>
  <w:style w:type="paragraph" w:customStyle="1" w:styleId="3DD9606CADE142688AB110579D8E94CE">
    <w:name w:val="3DD9606CADE142688AB110579D8E94CE"/>
    <w:rsid w:val="004A6EFC"/>
    <w:rPr>
      <w:szCs w:val="20"/>
      <w:lang w:bidi="hi-IN"/>
    </w:rPr>
  </w:style>
  <w:style w:type="paragraph" w:customStyle="1" w:styleId="DEB1DEFC8AC645ADA7067D8EB6342F1C">
    <w:name w:val="DEB1DEFC8AC645ADA7067D8EB6342F1C"/>
    <w:rsid w:val="004A6EFC"/>
    <w:rPr>
      <w:szCs w:val="20"/>
      <w:lang w:bidi="hi-IN"/>
    </w:rPr>
  </w:style>
  <w:style w:type="paragraph" w:customStyle="1" w:styleId="0C30428B84A449048443AE6B940F7E28">
    <w:name w:val="0C30428B84A449048443AE6B940F7E28"/>
    <w:rsid w:val="004A6EFC"/>
    <w:rPr>
      <w:szCs w:val="20"/>
      <w:lang w:bidi="hi-IN"/>
    </w:rPr>
  </w:style>
  <w:style w:type="paragraph" w:customStyle="1" w:styleId="24A827C0AA6640B1B0EFEC1FB9A74A1F">
    <w:name w:val="24A827C0AA6640B1B0EFEC1FB9A74A1F"/>
    <w:rsid w:val="004A6EFC"/>
    <w:rPr>
      <w:szCs w:val="20"/>
      <w:lang w:bidi="hi-IN"/>
    </w:rPr>
  </w:style>
  <w:style w:type="paragraph" w:customStyle="1" w:styleId="714ED4835076490D9FE431FD04B27145">
    <w:name w:val="714ED4835076490D9FE431FD04B27145"/>
    <w:rsid w:val="004A6EFC"/>
    <w:rPr>
      <w:szCs w:val="20"/>
      <w:lang w:bidi="hi-IN"/>
    </w:rPr>
  </w:style>
  <w:style w:type="paragraph" w:customStyle="1" w:styleId="76C8AE5D71B7415E8DD07BAF7C1A79EE">
    <w:name w:val="76C8AE5D71B7415E8DD07BAF7C1A79EE"/>
    <w:rsid w:val="004A6EFC"/>
    <w:rPr>
      <w:szCs w:val="20"/>
      <w:lang w:bidi="hi-IN"/>
    </w:rPr>
  </w:style>
  <w:style w:type="paragraph" w:customStyle="1" w:styleId="A7870B30B8A84EC78CD11A98E2142B69">
    <w:name w:val="A7870B30B8A84EC78CD11A98E2142B69"/>
    <w:rsid w:val="004A6EFC"/>
    <w:rPr>
      <w:szCs w:val="20"/>
      <w:lang w:bidi="hi-IN"/>
    </w:rPr>
  </w:style>
  <w:style w:type="paragraph" w:customStyle="1" w:styleId="A4CBDD9EF9CA4EF7918A1C72BFBA9B1F">
    <w:name w:val="A4CBDD9EF9CA4EF7918A1C72BFBA9B1F"/>
    <w:rsid w:val="004A6EFC"/>
    <w:rPr>
      <w:szCs w:val="20"/>
      <w:lang w:bidi="hi-IN"/>
    </w:rPr>
  </w:style>
  <w:style w:type="paragraph" w:customStyle="1" w:styleId="1F5786CFD38644F0B9CFC6B3AC92178D">
    <w:name w:val="1F5786CFD38644F0B9CFC6B3AC92178D"/>
    <w:rsid w:val="004A6EFC"/>
    <w:rPr>
      <w:szCs w:val="20"/>
      <w:lang w:bidi="hi-IN"/>
    </w:rPr>
  </w:style>
  <w:style w:type="paragraph" w:customStyle="1" w:styleId="BDB9DE75E92444B78D839662D4C94999">
    <w:name w:val="BDB9DE75E92444B78D839662D4C94999"/>
    <w:rsid w:val="004A6EFC"/>
    <w:rPr>
      <w:szCs w:val="20"/>
      <w:lang w:bidi="hi-IN"/>
    </w:rPr>
  </w:style>
  <w:style w:type="paragraph" w:customStyle="1" w:styleId="D1FD5AD3137640128584BAC8DE1E947A">
    <w:name w:val="D1FD5AD3137640128584BAC8DE1E947A"/>
    <w:rsid w:val="004A6EFC"/>
    <w:rPr>
      <w:szCs w:val="20"/>
      <w:lang w:bidi="hi-IN"/>
    </w:rPr>
  </w:style>
  <w:style w:type="paragraph" w:customStyle="1" w:styleId="2C2F5DBC649A418EA8333A36653B6904">
    <w:name w:val="2C2F5DBC649A418EA8333A36653B6904"/>
    <w:rsid w:val="004A6EFC"/>
    <w:rPr>
      <w:szCs w:val="20"/>
      <w:lang w:bidi="hi-IN"/>
    </w:rPr>
  </w:style>
  <w:style w:type="paragraph" w:customStyle="1" w:styleId="797C3E626A9549869F865A85ED0711C6">
    <w:name w:val="797C3E626A9549869F865A85ED0711C6"/>
    <w:rsid w:val="004A6EFC"/>
    <w:rPr>
      <w:szCs w:val="20"/>
      <w:lang w:bidi="hi-IN"/>
    </w:rPr>
  </w:style>
  <w:style w:type="paragraph" w:customStyle="1" w:styleId="2BAC0787808347AA8B2A9CF86CCCA190">
    <w:name w:val="2BAC0787808347AA8B2A9CF86CCCA190"/>
    <w:rsid w:val="004A6EFC"/>
    <w:rPr>
      <w:szCs w:val="20"/>
      <w:lang w:bidi="hi-IN"/>
    </w:rPr>
  </w:style>
  <w:style w:type="paragraph" w:customStyle="1" w:styleId="6ADF620FEAA247938D85C39C24A40382">
    <w:name w:val="6ADF620FEAA247938D85C39C24A40382"/>
    <w:rsid w:val="004A6EFC"/>
    <w:rPr>
      <w:szCs w:val="20"/>
      <w:lang w:bidi="hi-IN"/>
    </w:rPr>
  </w:style>
  <w:style w:type="paragraph" w:customStyle="1" w:styleId="37B7FF1667AB4925B99969A8762C64AD">
    <w:name w:val="37B7FF1667AB4925B99969A8762C64AD"/>
    <w:rsid w:val="004A6EFC"/>
    <w:rPr>
      <w:szCs w:val="20"/>
      <w:lang w:bidi="hi-IN"/>
    </w:rPr>
  </w:style>
  <w:style w:type="paragraph" w:customStyle="1" w:styleId="B0BF65B1FEB3499980B5D47014E696FB">
    <w:name w:val="B0BF65B1FEB3499980B5D47014E696FB"/>
    <w:rsid w:val="004A6EFC"/>
    <w:rPr>
      <w:szCs w:val="20"/>
      <w:lang w:bidi="hi-IN"/>
    </w:rPr>
  </w:style>
  <w:style w:type="paragraph" w:customStyle="1" w:styleId="04B6D2F9997F41BE961CF3DE7065E5B1">
    <w:name w:val="04B6D2F9997F41BE961CF3DE7065E5B1"/>
    <w:rsid w:val="004A6EFC"/>
    <w:rPr>
      <w:szCs w:val="20"/>
      <w:lang w:bidi="hi-IN"/>
    </w:rPr>
  </w:style>
  <w:style w:type="paragraph" w:customStyle="1" w:styleId="D049126F83A34E1CB908B5A0C4CA3689">
    <w:name w:val="D049126F83A34E1CB908B5A0C4CA3689"/>
    <w:rsid w:val="004A6EFC"/>
    <w:rPr>
      <w:szCs w:val="20"/>
      <w:lang w:bidi="hi-IN"/>
    </w:rPr>
  </w:style>
  <w:style w:type="paragraph" w:customStyle="1" w:styleId="9CFAB15C31764663B085A23B83A6B3CF">
    <w:name w:val="9CFAB15C31764663B085A23B83A6B3CF"/>
    <w:rsid w:val="004A6EFC"/>
    <w:rPr>
      <w:szCs w:val="20"/>
      <w:lang w:bidi="hi-IN"/>
    </w:rPr>
  </w:style>
  <w:style w:type="paragraph" w:customStyle="1" w:styleId="6416E4A23DAA4DABBD9F54C442A93805">
    <w:name w:val="6416E4A23DAA4DABBD9F54C442A93805"/>
    <w:rsid w:val="004A6EFC"/>
    <w:rPr>
      <w:szCs w:val="20"/>
      <w:lang w:bidi="hi-IN"/>
    </w:rPr>
  </w:style>
  <w:style w:type="paragraph" w:customStyle="1" w:styleId="13F3D3BBBA024B2C886D4F45B05460E1">
    <w:name w:val="13F3D3BBBA024B2C886D4F45B05460E1"/>
    <w:rsid w:val="004A6EFC"/>
    <w:rPr>
      <w:szCs w:val="20"/>
      <w:lang w:bidi="hi-IN"/>
    </w:rPr>
  </w:style>
  <w:style w:type="paragraph" w:customStyle="1" w:styleId="732A064430E24016962FEA4DCB890C3F">
    <w:name w:val="732A064430E24016962FEA4DCB890C3F"/>
    <w:rsid w:val="004A6EFC"/>
    <w:rPr>
      <w:szCs w:val="20"/>
      <w:lang w:bidi="hi-IN"/>
    </w:rPr>
  </w:style>
  <w:style w:type="paragraph" w:customStyle="1" w:styleId="FC578B3616EF45A0A632160CBE91C0C7">
    <w:name w:val="FC578B3616EF45A0A632160CBE91C0C7"/>
    <w:rsid w:val="004A6EFC"/>
    <w:rPr>
      <w:szCs w:val="20"/>
      <w:lang w:bidi="hi-IN"/>
    </w:rPr>
  </w:style>
  <w:style w:type="paragraph" w:customStyle="1" w:styleId="C4E3EE5A9D2944F6921366178EC0DDE9">
    <w:name w:val="C4E3EE5A9D2944F6921366178EC0DDE9"/>
    <w:rsid w:val="004A6EFC"/>
    <w:rPr>
      <w:szCs w:val="20"/>
      <w:lang w:bidi="hi-IN"/>
    </w:rPr>
  </w:style>
  <w:style w:type="paragraph" w:customStyle="1" w:styleId="3F8B0A142BAE4692A7AB851805E9CC3B">
    <w:name w:val="3F8B0A142BAE4692A7AB851805E9CC3B"/>
    <w:rsid w:val="004A6EFC"/>
    <w:rPr>
      <w:szCs w:val="20"/>
      <w:lang w:bidi="hi-IN"/>
    </w:rPr>
  </w:style>
  <w:style w:type="paragraph" w:customStyle="1" w:styleId="250F5D2277A244EE8FCCB21BD4BDB5CF">
    <w:name w:val="250F5D2277A244EE8FCCB21BD4BDB5CF"/>
    <w:rsid w:val="004A6EFC"/>
    <w:rPr>
      <w:szCs w:val="20"/>
      <w:lang w:bidi="hi-IN"/>
    </w:rPr>
  </w:style>
  <w:style w:type="paragraph" w:customStyle="1" w:styleId="852B2B1ED9F3471583CE4A6B96D5808B">
    <w:name w:val="852B2B1ED9F3471583CE4A6B96D5808B"/>
    <w:rsid w:val="004A6EFC"/>
    <w:rPr>
      <w:szCs w:val="20"/>
      <w:lang w:bidi="hi-IN"/>
    </w:rPr>
  </w:style>
  <w:style w:type="paragraph" w:customStyle="1" w:styleId="8955489900604173B724CEAA07D06537">
    <w:name w:val="8955489900604173B724CEAA07D06537"/>
    <w:rsid w:val="004A6EFC"/>
    <w:rPr>
      <w:szCs w:val="20"/>
      <w:lang w:bidi="hi-IN"/>
    </w:rPr>
  </w:style>
  <w:style w:type="paragraph" w:customStyle="1" w:styleId="628CDE5977A249F8BF876474EE1DB308">
    <w:name w:val="628CDE5977A249F8BF876474EE1DB308"/>
    <w:rsid w:val="004A6EFC"/>
    <w:rPr>
      <w:szCs w:val="20"/>
      <w:lang w:bidi="hi-IN"/>
    </w:rPr>
  </w:style>
  <w:style w:type="paragraph" w:customStyle="1" w:styleId="5CF4E4AB37034E76A167CF364081F75E">
    <w:name w:val="5CF4E4AB37034E76A167CF364081F75E"/>
    <w:rsid w:val="004A6EFC"/>
    <w:rPr>
      <w:szCs w:val="20"/>
      <w:lang w:bidi="hi-IN"/>
    </w:rPr>
  </w:style>
  <w:style w:type="paragraph" w:customStyle="1" w:styleId="EFCD9C0543BA4031A46918C0E5D4ECBC">
    <w:name w:val="EFCD9C0543BA4031A46918C0E5D4ECBC"/>
    <w:rsid w:val="004A6EFC"/>
    <w:rPr>
      <w:szCs w:val="20"/>
      <w:lang w:bidi="hi-IN"/>
    </w:rPr>
  </w:style>
  <w:style w:type="paragraph" w:customStyle="1" w:styleId="BCB1E238B8434DFDB702296ED81C7424">
    <w:name w:val="BCB1E238B8434DFDB702296ED81C7424"/>
    <w:rsid w:val="004A6EFC"/>
    <w:rPr>
      <w:szCs w:val="20"/>
      <w:lang w:bidi="hi-IN"/>
    </w:rPr>
  </w:style>
  <w:style w:type="paragraph" w:customStyle="1" w:styleId="9E6B105298A14E01BE51583E77597179">
    <w:name w:val="9E6B105298A14E01BE51583E77597179"/>
    <w:rsid w:val="004A6EFC"/>
    <w:rPr>
      <w:szCs w:val="20"/>
      <w:lang w:bidi="hi-IN"/>
    </w:rPr>
  </w:style>
  <w:style w:type="paragraph" w:customStyle="1" w:styleId="3478C6A2CC34472CB847F02BE73B9D48">
    <w:name w:val="3478C6A2CC34472CB847F02BE73B9D48"/>
    <w:rsid w:val="004A6EFC"/>
    <w:rPr>
      <w:szCs w:val="20"/>
      <w:lang w:bidi="hi-IN"/>
    </w:rPr>
  </w:style>
  <w:style w:type="paragraph" w:customStyle="1" w:styleId="A82B4AD0EAC747FE8E8F743A8B33A75A">
    <w:name w:val="A82B4AD0EAC747FE8E8F743A8B33A75A"/>
    <w:rsid w:val="004A6EFC"/>
    <w:rPr>
      <w:szCs w:val="20"/>
      <w:lang w:bidi="hi-IN"/>
    </w:rPr>
  </w:style>
  <w:style w:type="paragraph" w:customStyle="1" w:styleId="5FEE3DDB1AF9422D88311814A5325759">
    <w:name w:val="5FEE3DDB1AF9422D88311814A5325759"/>
    <w:rsid w:val="004A6EFC"/>
    <w:rPr>
      <w:szCs w:val="20"/>
      <w:lang w:bidi="hi-IN"/>
    </w:rPr>
  </w:style>
  <w:style w:type="paragraph" w:customStyle="1" w:styleId="0AE07A2DCD1240028B426F6B124B613A">
    <w:name w:val="0AE07A2DCD1240028B426F6B124B613A"/>
    <w:rsid w:val="004A6EFC"/>
    <w:rPr>
      <w:szCs w:val="20"/>
      <w:lang w:bidi="hi-IN"/>
    </w:rPr>
  </w:style>
  <w:style w:type="paragraph" w:customStyle="1" w:styleId="01F1B71D7D0C41AAB3136FA415DD958E">
    <w:name w:val="01F1B71D7D0C41AAB3136FA415DD958E"/>
    <w:rsid w:val="004A6EFC"/>
    <w:rPr>
      <w:szCs w:val="20"/>
      <w:lang w:bidi="hi-IN"/>
    </w:rPr>
  </w:style>
  <w:style w:type="paragraph" w:customStyle="1" w:styleId="B14A8547C46744F4A58293F1340FF35F">
    <w:name w:val="B14A8547C46744F4A58293F1340FF35F"/>
    <w:rsid w:val="004A6EFC"/>
    <w:rPr>
      <w:szCs w:val="20"/>
      <w:lang w:bidi="hi-IN"/>
    </w:rPr>
  </w:style>
  <w:style w:type="paragraph" w:customStyle="1" w:styleId="77096996EF694114801764F0C47BB16F">
    <w:name w:val="77096996EF694114801764F0C47BB16F"/>
    <w:rsid w:val="004A6EFC"/>
    <w:rPr>
      <w:szCs w:val="20"/>
      <w:lang w:bidi="hi-IN"/>
    </w:rPr>
  </w:style>
  <w:style w:type="paragraph" w:customStyle="1" w:styleId="6FE9FC741F024733AD3733603206ACD6">
    <w:name w:val="6FE9FC741F024733AD3733603206ACD6"/>
    <w:rsid w:val="004A6EFC"/>
    <w:rPr>
      <w:szCs w:val="20"/>
      <w:lang w:bidi="hi-IN"/>
    </w:rPr>
  </w:style>
  <w:style w:type="paragraph" w:customStyle="1" w:styleId="8D4FF9AEF9F341C6BCAF61E0A21A5BA0">
    <w:name w:val="8D4FF9AEF9F341C6BCAF61E0A21A5BA0"/>
    <w:rsid w:val="004A6EFC"/>
    <w:rPr>
      <w:szCs w:val="20"/>
      <w:lang w:bidi="hi-IN"/>
    </w:rPr>
  </w:style>
  <w:style w:type="paragraph" w:customStyle="1" w:styleId="414C6428E68043B8935B7B2EF205846B">
    <w:name w:val="414C6428E68043B8935B7B2EF205846B"/>
    <w:rsid w:val="004A6EFC"/>
    <w:rPr>
      <w:szCs w:val="20"/>
      <w:lang w:bidi="hi-IN"/>
    </w:rPr>
  </w:style>
  <w:style w:type="paragraph" w:customStyle="1" w:styleId="C6BCC1C07A2A4E04BF313C90D797B3E1">
    <w:name w:val="C6BCC1C07A2A4E04BF313C90D797B3E1"/>
    <w:rsid w:val="004A6EFC"/>
    <w:rPr>
      <w:szCs w:val="20"/>
      <w:lang w:bidi="hi-IN"/>
    </w:rPr>
  </w:style>
  <w:style w:type="paragraph" w:customStyle="1" w:styleId="2E9359EA81E24CC8829D1879EFE70AF8">
    <w:name w:val="2E9359EA81E24CC8829D1879EFE70AF8"/>
    <w:rsid w:val="004A6EFC"/>
    <w:rPr>
      <w:szCs w:val="20"/>
      <w:lang w:bidi="hi-IN"/>
    </w:rPr>
  </w:style>
  <w:style w:type="paragraph" w:customStyle="1" w:styleId="C70FDBBE15CE48B0A0E477883D0B6626">
    <w:name w:val="C70FDBBE15CE48B0A0E477883D0B6626"/>
    <w:rsid w:val="001373F5"/>
    <w:rPr>
      <w:szCs w:val="20"/>
      <w:lang w:bidi="hi-IN"/>
    </w:rPr>
  </w:style>
  <w:style w:type="paragraph" w:customStyle="1" w:styleId="785788577BF147B687AB774CBBED998E">
    <w:name w:val="785788577BF147B687AB774CBBED998E"/>
    <w:rsid w:val="001373F5"/>
    <w:rPr>
      <w:szCs w:val="20"/>
      <w:lang w:bidi="hi-IN"/>
    </w:rPr>
  </w:style>
  <w:style w:type="paragraph" w:customStyle="1" w:styleId="193D02C7B403461CA366B013F9EE9D05">
    <w:name w:val="193D02C7B403461CA366B013F9EE9D05"/>
    <w:rsid w:val="001373F5"/>
    <w:rPr>
      <w:szCs w:val="20"/>
      <w:lang w:bidi="hi-IN"/>
    </w:rPr>
  </w:style>
  <w:style w:type="paragraph" w:customStyle="1" w:styleId="9E0638448C68416ABED05F0D7F399101">
    <w:name w:val="9E0638448C68416ABED05F0D7F399101"/>
    <w:rsid w:val="001373F5"/>
    <w:rPr>
      <w:szCs w:val="20"/>
      <w:lang w:bidi="hi-IN"/>
    </w:rPr>
  </w:style>
  <w:style w:type="paragraph" w:customStyle="1" w:styleId="F665D5C807304C94A7E66D743356323D">
    <w:name w:val="F665D5C807304C94A7E66D743356323D"/>
    <w:rsid w:val="001373F5"/>
    <w:rPr>
      <w:szCs w:val="20"/>
      <w:lang w:bidi="hi-IN"/>
    </w:rPr>
  </w:style>
  <w:style w:type="paragraph" w:customStyle="1" w:styleId="A48CB89A45CE40ECBC2AF8919D5733D7">
    <w:name w:val="A48CB89A45CE40ECBC2AF8919D5733D7"/>
    <w:rsid w:val="001373F5"/>
    <w:rPr>
      <w:szCs w:val="20"/>
      <w:lang w:bidi="hi-IN"/>
    </w:rPr>
  </w:style>
  <w:style w:type="paragraph" w:customStyle="1" w:styleId="DDD195C4B7234D6DB6BF01B08E8111A6">
    <w:name w:val="DDD195C4B7234D6DB6BF01B08E8111A6"/>
    <w:rsid w:val="00CC588A"/>
    <w:rPr>
      <w:szCs w:val="20"/>
      <w:lang w:bidi="hi-IN"/>
    </w:rPr>
  </w:style>
  <w:style w:type="paragraph" w:customStyle="1" w:styleId="84B8196CA48B4F248630F4369D299CC3">
    <w:name w:val="84B8196CA48B4F248630F4369D299CC3"/>
    <w:rsid w:val="00CC588A"/>
    <w:rPr>
      <w:szCs w:val="20"/>
      <w:lang w:bidi="hi-IN"/>
    </w:rPr>
  </w:style>
  <w:style w:type="paragraph" w:customStyle="1" w:styleId="03E37423AF9F4472839B59F707866EDB">
    <w:name w:val="03E37423AF9F4472839B59F707866EDB"/>
    <w:rsid w:val="00972410"/>
    <w:pPr>
      <w:spacing w:after="160" w:line="259" w:lineRule="auto"/>
    </w:pPr>
  </w:style>
  <w:style w:type="paragraph" w:customStyle="1" w:styleId="2A9A3967EF4149B2B303668A86B76CCE">
    <w:name w:val="2A9A3967EF4149B2B303668A86B76CCE"/>
    <w:rsid w:val="00972410"/>
    <w:pPr>
      <w:spacing w:after="160" w:line="259" w:lineRule="auto"/>
    </w:pPr>
  </w:style>
  <w:style w:type="paragraph" w:customStyle="1" w:styleId="F8C72C9D17A440C99B6E3FC90F8A859D">
    <w:name w:val="F8C72C9D17A440C99B6E3FC90F8A859D"/>
    <w:rsid w:val="00972410"/>
    <w:pPr>
      <w:spacing w:after="160" w:line="259" w:lineRule="auto"/>
    </w:pPr>
  </w:style>
  <w:style w:type="paragraph" w:customStyle="1" w:styleId="83C8C6C198424D16860C22914C750FE5">
    <w:name w:val="83C8C6C198424D16860C22914C750FE5"/>
    <w:rsid w:val="00972410"/>
    <w:pPr>
      <w:spacing w:after="160" w:line="259" w:lineRule="auto"/>
    </w:pPr>
  </w:style>
  <w:style w:type="paragraph" w:customStyle="1" w:styleId="5C73A77A22EA43DBA46DA4079D977A50">
    <w:name w:val="5C73A77A22EA43DBA46DA4079D977A50"/>
    <w:rsid w:val="00972410"/>
    <w:pPr>
      <w:spacing w:after="160" w:line="259" w:lineRule="auto"/>
    </w:pPr>
  </w:style>
  <w:style w:type="paragraph" w:customStyle="1" w:styleId="8E2863D180D04DC78B681E8D23DC7171">
    <w:name w:val="8E2863D180D04DC78B681E8D23DC7171"/>
    <w:rsid w:val="00972410"/>
    <w:pPr>
      <w:spacing w:after="160" w:line="259" w:lineRule="auto"/>
    </w:pPr>
  </w:style>
  <w:style w:type="paragraph" w:customStyle="1" w:styleId="A78F1BADCEA665489775A75B32976B5E">
    <w:name w:val="A78F1BADCEA665489775A75B32976B5E"/>
    <w:rsid w:val="003A3483"/>
    <w:pPr>
      <w:spacing w:after="0" w:line="240" w:lineRule="auto"/>
    </w:pPr>
    <w:rPr>
      <w:sz w:val="24"/>
      <w:szCs w:val="24"/>
      <w:lang w:val="en-IN" w:eastAsia="en-GB"/>
    </w:rPr>
  </w:style>
  <w:style w:type="paragraph" w:customStyle="1" w:styleId="3A6190E1AF593444A2DB8E371ACCC834">
    <w:name w:val="3A6190E1AF593444A2DB8E371ACCC834"/>
    <w:rsid w:val="003A3483"/>
    <w:pPr>
      <w:spacing w:after="0" w:line="240" w:lineRule="auto"/>
    </w:pPr>
    <w:rPr>
      <w:sz w:val="24"/>
      <w:szCs w:val="24"/>
      <w:lang w:val="en-IN" w:eastAsia="en-GB"/>
    </w:rPr>
  </w:style>
  <w:style w:type="paragraph" w:customStyle="1" w:styleId="EB430CC6BB2F1F4CB8725613A4196254">
    <w:name w:val="EB430CC6BB2F1F4CB8725613A4196254"/>
    <w:rsid w:val="003A3483"/>
    <w:pPr>
      <w:spacing w:after="0" w:line="240" w:lineRule="auto"/>
    </w:pPr>
    <w:rPr>
      <w:sz w:val="24"/>
      <w:szCs w:val="24"/>
      <w:lang w:val="en-IN" w:eastAsia="en-GB"/>
    </w:rPr>
  </w:style>
  <w:style w:type="paragraph" w:customStyle="1" w:styleId="C6BAC81E0C8E3B4CB0EC67BAD8EA04CA">
    <w:name w:val="C6BAC81E0C8E3B4CB0EC67BAD8EA04CA"/>
    <w:rsid w:val="003A3483"/>
    <w:pPr>
      <w:spacing w:after="0" w:line="240" w:lineRule="auto"/>
    </w:pPr>
    <w:rPr>
      <w:sz w:val="24"/>
      <w:szCs w:val="24"/>
      <w:lang w:val="en-IN" w:eastAsia="en-GB"/>
    </w:rPr>
  </w:style>
  <w:style w:type="paragraph" w:customStyle="1" w:styleId="D5824EB51A054A42800A58454F05B53F">
    <w:name w:val="D5824EB51A054A42800A58454F05B53F"/>
    <w:rsid w:val="003A3483"/>
    <w:pPr>
      <w:spacing w:after="0" w:line="240" w:lineRule="auto"/>
    </w:pPr>
    <w:rPr>
      <w:sz w:val="24"/>
      <w:szCs w:val="24"/>
      <w:lang w:val="en-IN" w:eastAsia="en-GB"/>
    </w:rPr>
  </w:style>
  <w:style w:type="paragraph" w:customStyle="1" w:styleId="7CE4300B5AC95B4E988C9D0348D05963">
    <w:name w:val="7CE4300B5AC95B4E988C9D0348D05963"/>
    <w:rsid w:val="003A3483"/>
    <w:pPr>
      <w:spacing w:after="0" w:line="240" w:lineRule="auto"/>
    </w:pPr>
    <w:rPr>
      <w:sz w:val="24"/>
      <w:szCs w:val="24"/>
      <w:lang w:val="en-IN" w:eastAsia="en-GB"/>
    </w:rPr>
  </w:style>
  <w:style w:type="paragraph" w:customStyle="1" w:styleId="C3071626B991B04A9C361A5AEDCE7541">
    <w:name w:val="C3071626B991B04A9C361A5AEDCE7541"/>
    <w:rsid w:val="003A3483"/>
    <w:pPr>
      <w:spacing w:after="0" w:line="240" w:lineRule="auto"/>
    </w:pPr>
    <w:rPr>
      <w:sz w:val="24"/>
      <w:szCs w:val="24"/>
      <w:lang w:val="en-IN" w:eastAsia="en-GB"/>
    </w:rPr>
  </w:style>
  <w:style w:type="paragraph" w:customStyle="1" w:styleId="D45007FA3A68FF47886543EE6DE45A19">
    <w:name w:val="D45007FA3A68FF47886543EE6DE45A19"/>
    <w:rsid w:val="003A3483"/>
    <w:pPr>
      <w:spacing w:after="0" w:line="240" w:lineRule="auto"/>
    </w:pPr>
    <w:rPr>
      <w:sz w:val="24"/>
      <w:szCs w:val="24"/>
      <w:lang w:val="en-IN" w:eastAsia="en-GB"/>
    </w:rPr>
  </w:style>
  <w:style w:type="paragraph" w:customStyle="1" w:styleId="790C380E3A84954685D1B8632CD06CE1">
    <w:name w:val="790C380E3A84954685D1B8632CD06CE1"/>
    <w:rsid w:val="003A3483"/>
    <w:pPr>
      <w:spacing w:after="0" w:line="240" w:lineRule="auto"/>
    </w:pPr>
    <w:rPr>
      <w:sz w:val="24"/>
      <w:szCs w:val="24"/>
      <w:lang w:val="en-IN" w:eastAsia="en-GB"/>
    </w:rPr>
  </w:style>
  <w:style w:type="paragraph" w:customStyle="1" w:styleId="9E3F29E25C2C8A458E4332B05F84D063">
    <w:name w:val="9E3F29E25C2C8A458E4332B05F84D063"/>
    <w:rsid w:val="003A3483"/>
    <w:pPr>
      <w:spacing w:after="0" w:line="240" w:lineRule="auto"/>
    </w:pPr>
    <w:rPr>
      <w:sz w:val="24"/>
      <w:szCs w:val="24"/>
      <w:lang w:val="en-IN" w:eastAsia="en-GB"/>
    </w:rPr>
  </w:style>
  <w:style w:type="paragraph" w:customStyle="1" w:styleId="1B76DB96B9C1564B9F65CA8AEF43059A">
    <w:name w:val="1B76DB96B9C1564B9F65CA8AEF43059A"/>
    <w:rsid w:val="003A3483"/>
    <w:pPr>
      <w:spacing w:after="0" w:line="240" w:lineRule="auto"/>
    </w:pPr>
    <w:rPr>
      <w:sz w:val="24"/>
      <w:szCs w:val="24"/>
      <w:lang w:val="en-IN" w:eastAsia="en-GB"/>
    </w:rPr>
  </w:style>
  <w:style w:type="paragraph" w:customStyle="1" w:styleId="D20C069EF6479A46ACA1F3E78384E2AD">
    <w:name w:val="D20C069EF6479A46ACA1F3E78384E2AD"/>
    <w:rsid w:val="003A3483"/>
    <w:pPr>
      <w:spacing w:after="0" w:line="240" w:lineRule="auto"/>
    </w:pPr>
    <w:rPr>
      <w:sz w:val="24"/>
      <w:szCs w:val="24"/>
      <w:lang w:val="en-IN" w:eastAsia="en-GB"/>
    </w:rPr>
  </w:style>
  <w:style w:type="paragraph" w:customStyle="1" w:styleId="A94DD8575D1DFA459B5983D2F822DD79">
    <w:name w:val="A94DD8575D1DFA459B5983D2F822DD79"/>
    <w:rsid w:val="003A3483"/>
    <w:pPr>
      <w:spacing w:after="0" w:line="240" w:lineRule="auto"/>
    </w:pPr>
    <w:rPr>
      <w:sz w:val="24"/>
      <w:szCs w:val="24"/>
      <w:lang w:val="en-IN" w:eastAsia="en-GB"/>
    </w:rPr>
  </w:style>
  <w:style w:type="paragraph" w:customStyle="1" w:styleId="6FF1282B997B20429CDE5CF610FF43F5">
    <w:name w:val="6FF1282B997B20429CDE5CF610FF43F5"/>
    <w:rsid w:val="003A3483"/>
    <w:pPr>
      <w:spacing w:after="0" w:line="240" w:lineRule="auto"/>
    </w:pPr>
    <w:rPr>
      <w:sz w:val="24"/>
      <w:szCs w:val="24"/>
      <w:lang w:val="en-IN" w:eastAsia="en-GB"/>
    </w:rPr>
  </w:style>
  <w:style w:type="paragraph" w:customStyle="1" w:styleId="C551787A83EE1746BEF7A32AAC5B2BEA">
    <w:name w:val="C551787A83EE1746BEF7A32AAC5B2BEA"/>
    <w:rsid w:val="003A3483"/>
    <w:pPr>
      <w:spacing w:after="0" w:line="240" w:lineRule="auto"/>
    </w:pPr>
    <w:rPr>
      <w:sz w:val="24"/>
      <w:szCs w:val="24"/>
      <w:lang w:val="en-IN" w:eastAsia="en-GB"/>
    </w:rPr>
  </w:style>
  <w:style w:type="paragraph" w:customStyle="1" w:styleId="F1EE74FC7377BD45810E69C9E290519B">
    <w:name w:val="F1EE74FC7377BD45810E69C9E290519B"/>
    <w:rsid w:val="003A3483"/>
    <w:pPr>
      <w:spacing w:after="0" w:line="240" w:lineRule="auto"/>
    </w:pPr>
    <w:rPr>
      <w:sz w:val="24"/>
      <w:szCs w:val="24"/>
      <w:lang w:val="en-IN" w:eastAsia="en-GB"/>
    </w:rPr>
  </w:style>
  <w:style w:type="paragraph" w:customStyle="1" w:styleId="7D305C3C32F6934D8CF32C2952A5858C">
    <w:name w:val="7D305C3C32F6934D8CF32C2952A5858C"/>
    <w:rsid w:val="003A3483"/>
    <w:pPr>
      <w:spacing w:after="0" w:line="240" w:lineRule="auto"/>
    </w:pPr>
    <w:rPr>
      <w:sz w:val="24"/>
      <w:szCs w:val="24"/>
      <w:lang w:val="en-IN" w:eastAsia="en-GB"/>
    </w:rPr>
  </w:style>
  <w:style w:type="paragraph" w:customStyle="1" w:styleId="E9D9CBE5286B314CA8A8653B03932867">
    <w:name w:val="E9D9CBE5286B314CA8A8653B03932867"/>
    <w:rsid w:val="003A3483"/>
    <w:pPr>
      <w:spacing w:after="0" w:line="240" w:lineRule="auto"/>
    </w:pPr>
    <w:rPr>
      <w:sz w:val="24"/>
      <w:szCs w:val="24"/>
      <w:lang w:val="en-IN" w:eastAsia="en-GB"/>
    </w:rPr>
  </w:style>
  <w:style w:type="paragraph" w:customStyle="1" w:styleId="09741229FC9F9B4A97FE9685516DA0A1">
    <w:name w:val="09741229FC9F9B4A97FE9685516DA0A1"/>
    <w:rsid w:val="003A3483"/>
    <w:pPr>
      <w:spacing w:after="0" w:line="240" w:lineRule="auto"/>
    </w:pPr>
    <w:rPr>
      <w:sz w:val="24"/>
      <w:szCs w:val="24"/>
      <w:lang w:val="en-IN" w:eastAsia="en-GB"/>
    </w:rPr>
  </w:style>
  <w:style w:type="paragraph" w:customStyle="1" w:styleId="6AD9C527C54EB945B63EECAAE407DD4F">
    <w:name w:val="6AD9C527C54EB945B63EECAAE407DD4F"/>
    <w:rsid w:val="003A3483"/>
    <w:pPr>
      <w:spacing w:after="0" w:line="240" w:lineRule="auto"/>
    </w:pPr>
    <w:rPr>
      <w:sz w:val="24"/>
      <w:szCs w:val="24"/>
      <w:lang w:val="en-IN" w:eastAsia="en-GB"/>
    </w:rPr>
  </w:style>
  <w:style w:type="paragraph" w:customStyle="1" w:styleId="4BE9280665BC1042B388176EC146BEE3">
    <w:name w:val="4BE9280665BC1042B388176EC146BEE3"/>
    <w:rsid w:val="003A3483"/>
    <w:pPr>
      <w:spacing w:after="0" w:line="240" w:lineRule="auto"/>
    </w:pPr>
    <w:rPr>
      <w:sz w:val="24"/>
      <w:szCs w:val="24"/>
      <w:lang w:val="en-IN" w:eastAsia="en-GB"/>
    </w:rPr>
  </w:style>
  <w:style w:type="paragraph" w:customStyle="1" w:styleId="0537D0BD81C2E64AAFED351D8DD16E2B">
    <w:name w:val="0537D0BD81C2E64AAFED351D8DD16E2B"/>
    <w:rsid w:val="003A3483"/>
    <w:pPr>
      <w:spacing w:after="0" w:line="240" w:lineRule="auto"/>
    </w:pPr>
    <w:rPr>
      <w:sz w:val="24"/>
      <w:szCs w:val="24"/>
      <w:lang w:val="en-IN" w:eastAsia="en-GB"/>
    </w:rPr>
  </w:style>
  <w:style w:type="paragraph" w:customStyle="1" w:styleId="C3CD6B450EEAF14A81CE394D29587A2C">
    <w:name w:val="C3CD6B450EEAF14A81CE394D29587A2C"/>
    <w:rsid w:val="003A3483"/>
    <w:pPr>
      <w:spacing w:after="0" w:line="240" w:lineRule="auto"/>
    </w:pPr>
    <w:rPr>
      <w:sz w:val="24"/>
      <w:szCs w:val="24"/>
      <w:lang w:val="en-IN" w:eastAsia="en-GB"/>
    </w:rPr>
  </w:style>
  <w:style w:type="paragraph" w:customStyle="1" w:styleId="99DFD4157A38EE4DB1468B41A975D091">
    <w:name w:val="99DFD4157A38EE4DB1468B41A975D091"/>
    <w:rsid w:val="003A3483"/>
    <w:pPr>
      <w:spacing w:after="0" w:line="240" w:lineRule="auto"/>
    </w:pPr>
    <w:rPr>
      <w:sz w:val="24"/>
      <w:szCs w:val="24"/>
      <w:lang w:val="en-IN" w:eastAsia="en-GB"/>
    </w:rPr>
  </w:style>
  <w:style w:type="paragraph" w:customStyle="1" w:styleId="94788F1845EE53498C082AA3A3FF8540">
    <w:name w:val="94788F1845EE53498C082AA3A3FF8540"/>
    <w:rsid w:val="003A3483"/>
    <w:pPr>
      <w:spacing w:after="0" w:line="240" w:lineRule="auto"/>
    </w:pPr>
    <w:rPr>
      <w:sz w:val="24"/>
      <w:szCs w:val="24"/>
      <w:lang w:val="en-IN" w:eastAsia="en-GB"/>
    </w:rPr>
  </w:style>
  <w:style w:type="paragraph" w:customStyle="1" w:styleId="190CF195682E064C8FDF1622DB7FB218">
    <w:name w:val="190CF195682E064C8FDF1622DB7FB218"/>
    <w:rsid w:val="003A3483"/>
    <w:pPr>
      <w:spacing w:after="0" w:line="240" w:lineRule="auto"/>
    </w:pPr>
    <w:rPr>
      <w:sz w:val="24"/>
      <w:szCs w:val="24"/>
      <w:lang w:val="en-IN" w:eastAsia="en-GB"/>
    </w:rPr>
  </w:style>
  <w:style w:type="paragraph" w:customStyle="1" w:styleId="F79DAB38B13C6547868A1DE1079731F8">
    <w:name w:val="F79DAB38B13C6547868A1DE1079731F8"/>
    <w:rsid w:val="003A3483"/>
    <w:pPr>
      <w:spacing w:after="0" w:line="240" w:lineRule="auto"/>
    </w:pPr>
    <w:rPr>
      <w:sz w:val="24"/>
      <w:szCs w:val="24"/>
      <w:lang w:val="en-IN" w:eastAsia="en-GB"/>
    </w:rPr>
  </w:style>
  <w:style w:type="paragraph" w:customStyle="1" w:styleId="2CF02C2F18D9984E8210B8ED3EA5308D">
    <w:name w:val="2CF02C2F18D9984E8210B8ED3EA5308D"/>
    <w:rsid w:val="003A3483"/>
    <w:pPr>
      <w:spacing w:after="0" w:line="240" w:lineRule="auto"/>
    </w:pPr>
    <w:rPr>
      <w:sz w:val="24"/>
      <w:szCs w:val="24"/>
      <w:lang w:val="en-IN" w:eastAsia="en-GB"/>
    </w:rPr>
  </w:style>
  <w:style w:type="paragraph" w:customStyle="1" w:styleId="D7E9CA12D051A741A1692BEB5E9141BE">
    <w:name w:val="D7E9CA12D051A741A1692BEB5E9141BE"/>
    <w:rsid w:val="003A3483"/>
    <w:pPr>
      <w:spacing w:after="0" w:line="240" w:lineRule="auto"/>
    </w:pPr>
    <w:rPr>
      <w:sz w:val="24"/>
      <w:szCs w:val="24"/>
      <w:lang w:val="en-IN" w:eastAsia="en-GB"/>
    </w:rPr>
  </w:style>
  <w:style w:type="paragraph" w:customStyle="1" w:styleId="F549601838940C4299064C20220C5038">
    <w:name w:val="F549601838940C4299064C20220C5038"/>
    <w:rsid w:val="003A3483"/>
    <w:pPr>
      <w:spacing w:after="0" w:line="240" w:lineRule="auto"/>
    </w:pPr>
    <w:rPr>
      <w:sz w:val="24"/>
      <w:szCs w:val="24"/>
      <w:lang w:val="en-IN" w:eastAsia="en-GB"/>
    </w:rPr>
  </w:style>
  <w:style w:type="paragraph" w:customStyle="1" w:styleId="4B90BFACE2229748B714FFF9589F7B1E">
    <w:name w:val="4B90BFACE2229748B714FFF9589F7B1E"/>
    <w:rsid w:val="003A3483"/>
    <w:pPr>
      <w:spacing w:after="0" w:line="240" w:lineRule="auto"/>
    </w:pPr>
    <w:rPr>
      <w:sz w:val="24"/>
      <w:szCs w:val="24"/>
      <w:lang w:val="en-IN" w:eastAsia="en-GB"/>
    </w:rPr>
  </w:style>
  <w:style w:type="paragraph" w:customStyle="1" w:styleId="9A0A734A34D0DA43898148903E1D048E">
    <w:name w:val="9A0A734A34D0DA43898148903E1D048E"/>
    <w:rsid w:val="003A3483"/>
    <w:pPr>
      <w:spacing w:after="0" w:line="240" w:lineRule="auto"/>
    </w:pPr>
    <w:rPr>
      <w:sz w:val="24"/>
      <w:szCs w:val="24"/>
      <w:lang w:val="en-IN" w:eastAsia="en-GB"/>
    </w:rPr>
  </w:style>
  <w:style w:type="paragraph" w:customStyle="1" w:styleId="84EAAA2711B3FA46AE280A07FE73E9DC">
    <w:name w:val="84EAAA2711B3FA46AE280A07FE73E9DC"/>
    <w:rsid w:val="003A3483"/>
    <w:pPr>
      <w:spacing w:after="0" w:line="240" w:lineRule="auto"/>
    </w:pPr>
    <w:rPr>
      <w:sz w:val="24"/>
      <w:szCs w:val="24"/>
      <w:lang w:val="en-IN" w:eastAsia="en-GB"/>
    </w:rPr>
  </w:style>
  <w:style w:type="paragraph" w:customStyle="1" w:styleId="381F094D7C9B1D4BA1197E121CC9ADC0">
    <w:name w:val="381F094D7C9B1D4BA1197E121CC9ADC0"/>
    <w:rsid w:val="003A3483"/>
    <w:pPr>
      <w:spacing w:after="0" w:line="240" w:lineRule="auto"/>
    </w:pPr>
    <w:rPr>
      <w:sz w:val="24"/>
      <w:szCs w:val="24"/>
      <w:lang w:val="en-IN" w:eastAsia="en-GB"/>
    </w:rPr>
  </w:style>
  <w:style w:type="paragraph" w:customStyle="1" w:styleId="0CF04D350568504282C55B4D1E910843">
    <w:name w:val="0CF04D350568504282C55B4D1E910843"/>
    <w:rsid w:val="003A3483"/>
    <w:pPr>
      <w:spacing w:after="0" w:line="240" w:lineRule="auto"/>
    </w:pPr>
    <w:rPr>
      <w:sz w:val="24"/>
      <w:szCs w:val="24"/>
      <w:lang w:val="en-IN" w:eastAsia="en-GB"/>
    </w:rPr>
  </w:style>
  <w:style w:type="paragraph" w:customStyle="1" w:styleId="816BE09120082B46BFF578187A731B05">
    <w:name w:val="816BE09120082B46BFF578187A731B05"/>
    <w:rsid w:val="003A3483"/>
    <w:pPr>
      <w:spacing w:after="0" w:line="240" w:lineRule="auto"/>
    </w:pPr>
    <w:rPr>
      <w:sz w:val="24"/>
      <w:szCs w:val="24"/>
      <w:lang w:val="en-IN" w:eastAsia="en-GB"/>
    </w:rPr>
  </w:style>
  <w:style w:type="paragraph" w:customStyle="1" w:styleId="489E7898B5CC4426BE0AA7120B86AA5F">
    <w:name w:val="489E7898B5CC4426BE0AA7120B86AA5F"/>
    <w:rsid w:val="00EF3B34"/>
    <w:pPr>
      <w:spacing w:after="160" w:line="259" w:lineRule="auto"/>
    </w:pPr>
    <w:rPr>
      <w:lang w:val="en-IN" w:eastAsia="en-IN"/>
    </w:rPr>
  </w:style>
  <w:style w:type="paragraph" w:customStyle="1" w:styleId="EFC90F5C78D9416E8E30981692D21EB9">
    <w:name w:val="EFC90F5C78D9416E8E30981692D21EB9"/>
    <w:rsid w:val="00EF3B34"/>
    <w:pPr>
      <w:spacing w:after="160" w:line="259" w:lineRule="auto"/>
    </w:pPr>
    <w:rPr>
      <w:lang w:val="en-IN" w:eastAsia="en-IN"/>
    </w:rPr>
  </w:style>
  <w:style w:type="paragraph" w:customStyle="1" w:styleId="27978AE7C24341FC82C6CF334DEDE6F2">
    <w:name w:val="27978AE7C24341FC82C6CF334DEDE6F2"/>
    <w:rsid w:val="00EF3B34"/>
    <w:pPr>
      <w:spacing w:after="160" w:line="259" w:lineRule="auto"/>
    </w:pPr>
    <w:rPr>
      <w:lang w:val="en-IN" w:eastAsia="en-IN"/>
    </w:rPr>
  </w:style>
  <w:style w:type="paragraph" w:customStyle="1" w:styleId="D184138C72894344AAD266BBCB323C03">
    <w:name w:val="D184138C72894344AAD266BBCB323C03"/>
    <w:rsid w:val="00EF3B34"/>
    <w:pPr>
      <w:spacing w:after="160" w:line="259" w:lineRule="auto"/>
    </w:pPr>
    <w:rPr>
      <w:lang w:val="en-IN" w:eastAsia="en-IN"/>
    </w:rPr>
  </w:style>
  <w:style w:type="paragraph" w:customStyle="1" w:styleId="BC14A21201B846C3B767CBCA063DF670">
    <w:name w:val="BC14A21201B846C3B767CBCA063DF670"/>
    <w:rsid w:val="00EF3B34"/>
    <w:pPr>
      <w:spacing w:after="160" w:line="259" w:lineRule="auto"/>
    </w:pPr>
    <w:rPr>
      <w:lang w:val="en-IN" w:eastAsia="en-IN"/>
    </w:rPr>
  </w:style>
  <w:style w:type="paragraph" w:customStyle="1" w:styleId="031C7820895245F9BB03638FF64A1558">
    <w:name w:val="031C7820895245F9BB03638FF64A1558"/>
    <w:rsid w:val="00EF3B34"/>
    <w:pPr>
      <w:spacing w:after="160" w:line="259" w:lineRule="auto"/>
    </w:pPr>
    <w:rPr>
      <w:lang w:val="en-IN" w:eastAsia="en-IN"/>
    </w:rPr>
  </w:style>
  <w:style w:type="paragraph" w:customStyle="1" w:styleId="C7A05A81A75A4E24B08449149936ABF9">
    <w:name w:val="C7A05A81A75A4E24B08449149936ABF9"/>
    <w:rsid w:val="00EF3B34"/>
    <w:pPr>
      <w:spacing w:after="160" w:line="259" w:lineRule="auto"/>
    </w:pPr>
    <w:rPr>
      <w:lang w:val="en-IN" w:eastAsia="en-IN"/>
    </w:rPr>
  </w:style>
  <w:style w:type="paragraph" w:customStyle="1" w:styleId="D109714722134B13B973D685D9F3EF62">
    <w:name w:val="D109714722134B13B973D685D9F3EF62"/>
    <w:rsid w:val="00EF3B34"/>
    <w:pPr>
      <w:spacing w:after="160" w:line="259" w:lineRule="auto"/>
    </w:pPr>
    <w:rPr>
      <w:lang w:val="en-IN" w:eastAsia="en-IN"/>
    </w:rPr>
  </w:style>
  <w:style w:type="paragraph" w:customStyle="1" w:styleId="54FBC859B0A5499C9B7ECCA9D00C98AC">
    <w:name w:val="54FBC859B0A5499C9B7ECCA9D00C98AC"/>
    <w:rsid w:val="00EF3B34"/>
    <w:pPr>
      <w:spacing w:after="160" w:line="259" w:lineRule="auto"/>
    </w:pPr>
    <w:rPr>
      <w:lang w:val="en-IN" w:eastAsia="en-IN"/>
    </w:rPr>
  </w:style>
  <w:style w:type="paragraph" w:customStyle="1" w:styleId="F53F49E4838C4351BFE9DD354C9EA31B">
    <w:name w:val="F53F49E4838C4351BFE9DD354C9EA31B"/>
    <w:rsid w:val="00EF3B34"/>
    <w:pPr>
      <w:spacing w:after="160" w:line="259" w:lineRule="auto"/>
    </w:pPr>
    <w:rPr>
      <w:lang w:val="en-IN" w:eastAsia="en-IN"/>
    </w:rPr>
  </w:style>
  <w:style w:type="paragraph" w:customStyle="1" w:styleId="3470C5DCCA6346DDBA50D1D42EDADB85">
    <w:name w:val="3470C5DCCA6346DDBA50D1D42EDADB85"/>
    <w:rsid w:val="00EF3B34"/>
    <w:pPr>
      <w:spacing w:after="160" w:line="259" w:lineRule="auto"/>
    </w:pPr>
    <w:rPr>
      <w:lang w:val="en-IN" w:eastAsia="en-IN"/>
    </w:rPr>
  </w:style>
  <w:style w:type="paragraph" w:customStyle="1" w:styleId="29644ADDAB6241F8A4857F4D311152F5">
    <w:name w:val="29644ADDAB6241F8A4857F4D311152F5"/>
    <w:rsid w:val="00EF3B34"/>
    <w:pPr>
      <w:spacing w:after="160" w:line="259" w:lineRule="auto"/>
    </w:pPr>
    <w:rPr>
      <w:lang w:val="en-IN" w:eastAsia="en-IN"/>
    </w:rPr>
  </w:style>
  <w:style w:type="paragraph" w:customStyle="1" w:styleId="250DFAD16AA04737B639D7042B3E615E">
    <w:name w:val="250DFAD16AA04737B639D7042B3E615E"/>
    <w:rsid w:val="00EF3B34"/>
    <w:pPr>
      <w:spacing w:after="160" w:line="259" w:lineRule="auto"/>
    </w:pPr>
    <w:rPr>
      <w:lang w:val="en-IN" w:eastAsia="en-IN"/>
    </w:rPr>
  </w:style>
  <w:style w:type="paragraph" w:customStyle="1" w:styleId="35BA88DAD4414F71B6D947A6664489DA">
    <w:name w:val="35BA88DAD4414F71B6D947A6664489DA"/>
    <w:rsid w:val="00EF3B34"/>
    <w:pPr>
      <w:spacing w:after="160" w:line="259" w:lineRule="auto"/>
    </w:pPr>
    <w:rPr>
      <w:lang w:val="en-IN" w:eastAsia="en-IN"/>
    </w:rPr>
  </w:style>
  <w:style w:type="paragraph" w:customStyle="1" w:styleId="C63C6BD58DAB4652803DD2EFEB896AE1">
    <w:name w:val="C63C6BD58DAB4652803DD2EFEB896AE1"/>
    <w:rsid w:val="00EF3B34"/>
    <w:pPr>
      <w:spacing w:after="160" w:line="259" w:lineRule="auto"/>
    </w:pPr>
    <w:rPr>
      <w:lang w:val="en-IN" w:eastAsia="en-IN"/>
    </w:rPr>
  </w:style>
  <w:style w:type="paragraph" w:customStyle="1" w:styleId="29033CE48B95474BA5EDFF6C05A5001E">
    <w:name w:val="29033CE48B95474BA5EDFF6C05A5001E"/>
    <w:rsid w:val="00EF3B34"/>
    <w:pPr>
      <w:spacing w:after="160" w:line="259" w:lineRule="auto"/>
    </w:pPr>
    <w:rPr>
      <w:lang w:val="en-IN" w:eastAsia="en-IN"/>
    </w:rPr>
  </w:style>
  <w:style w:type="paragraph" w:customStyle="1" w:styleId="223E81B547324C258248D662E9C831BF">
    <w:name w:val="223E81B547324C258248D662E9C831BF"/>
    <w:rsid w:val="00EF3B34"/>
    <w:pPr>
      <w:spacing w:after="160" w:line="259" w:lineRule="auto"/>
    </w:pPr>
    <w:rPr>
      <w:lang w:val="en-IN" w:eastAsia="en-IN"/>
    </w:rPr>
  </w:style>
  <w:style w:type="paragraph" w:customStyle="1" w:styleId="AEF3FD172CA247DA9C859D138A9B0439">
    <w:name w:val="AEF3FD172CA247DA9C859D138A9B0439"/>
    <w:rsid w:val="00EF3B34"/>
    <w:pPr>
      <w:spacing w:after="160" w:line="259" w:lineRule="auto"/>
    </w:pPr>
    <w:rPr>
      <w:lang w:val="en-IN" w:eastAsia="en-IN"/>
    </w:rPr>
  </w:style>
  <w:style w:type="paragraph" w:customStyle="1" w:styleId="9958CB3C2C99412FB5332D0883D0E6FB">
    <w:name w:val="9958CB3C2C99412FB5332D0883D0E6FB"/>
    <w:rsid w:val="00EF3B34"/>
    <w:pPr>
      <w:spacing w:after="160" w:line="259" w:lineRule="auto"/>
    </w:pPr>
    <w:rPr>
      <w:lang w:val="en-IN" w:eastAsia="en-IN"/>
    </w:rPr>
  </w:style>
  <w:style w:type="paragraph" w:customStyle="1" w:styleId="5BBB65C0F83446F98D0B1545DF224B68">
    <w:name w:val="5BBB65C0F83446F98D0B1545DF224B68"/>
    <w:rsid w:val="00EF3B34"/>
    <w:pPr>
      <w:spacing w:after="160" w:line="259" w:lineRule="auto"/>
    </w:pPr>
    <w:rPr>
      <w:lang w:val="en-IN" w:eastAsia="en-IN"/>
    </w:rPr>
  </w:style>
  <w:style w:type="paragraph" w:customStyle="1" w:styleId="D8B15F6049F647E9AB6D66A28AFCDC84">
    <w:name w:val="D8B15F6049F647E9AB6D66A28AFCDC84"/>
    <w:rsid w:val="00EF3B34"/>
    <w:pPr>
      <w:spacing w:after="160" w:line="259" w:lineRule="auto"/>
    </w:pPr>
    <w:rPr>
      <w:lang w:val="en-IN" w:eastAsia="en-IN"/>
    </w:rPr>
  </w:style>
  <w:style w:type="paragraph" w:customStyle="1" w:styleId="322BD11677F94757AB455F5365143E21">
    <w:name w:val="322BD11677F94757AB455F5365143E21"/>
    <w:rsid w:val="00EF3B34"/>
    <w:pPr>
      <w:spacing w:after="160" w:line="259" w:lineRule="auto"/>
    </w:pPr>
    <w:rPr>
      <w:lang w:val="en-IN" w:eastAsia="en-IN"/>
    </w:rPr>
  </w:style>
  <w:style w:type="paragraph" w:customStyle="1" w:styleId="F303DAF33853457A8B16FC617CBE024B">
    <w:name w:val="F303DAF33853457A8B16FC617CBE024B"/>
    <w:rsid w:val="00EF3B34"/>
    <w:pPr>
      <w:spacing w:after="160" w:line="259" w:lineRule="auto"/>
    </w:pPr>
    <w:rPr>
      <w:lang w:val="en-IN" w:eastAsia="en-IN"/>
    </w:rPr>
  </w:style>
  <w:style w:type="paragraph" w:customStyle="1" w:styleId="24353CDC7E6C488DBB6B504288CB4D88">
    <w:name w:val="24353CDC7E6C488DBB6B504288CB4D88"/>
    <w:rsid w:val="00EF3B34"/>
    <w:pPr>
      <w:spacing w:after="160" w:line="259" w:lineRule="auto"/>
    </w:pPr>
    <w:rPr>
      <w:lang w:val="en-IN" w:eastAsia="en-IN"/>
    </w:rPr>
  </w:style>
  <w:style w:type="paragraph" w:customStyle="1" w:styleId="2AE960EB2A0C4E98B134A8CE8F4EB32F">
    <w:name w:val="2AE960EB2A0C4E98B134A8CE8F4EB32F"/>
    <w:rsid w:val="00EF3B34"/>
    <w:pPr>
      <w:spacing w:after="160" w:line="259" w:lineRule="auto"/>
    </w:pPr>
    <w:rPr>
      <w:lang w:val="en-IN" w:eastAsia="en-IN"/>
    </w:rPr>
  </w:style>
  <w:style w:type="paragraph" w:customStyle="1" w:styleId="6AAAD07484104C3A8B4BEF1B51097473">
    <w:name w:val="6AAAD07484104C3A8B4BEF1B51097473"/>
    <w:rsid w:val="00EF3B34"/>
    <w:pPr>
      <w:spacing w:after="160" w:line="259" w:lineRule="auto"/>
    </w:pPr>
    <w:rPr>
      <w:lang w:val="en-IN" w:eastAsia="en-IN"/>
    </w:rPr>
  </w:style>
  <w:style w:type="paragraph" w:customStyle="1" w:styleId="FC6F959CFBA1488BACF4CB2A96E93FC8">
    <w:name w:val="FC6F959CFBA1488BACF4CB2A96E93FC8"/>
    <w:rsid w:val="00EF3B34"/>
    <w:pPr>
      <w:spacing w:after="160" w:line="259" w:lineRule="auto"/>
    </w:pPr>
    <w:rPr>
      <w:lang w:val="en-IN" w:eastAsia="en-IN"/>
    </w:rPr>
  </w:style>
  <w:style w:type="paragraph" w:customStyle="1" w:styleId="D2259DD9C7B54C059FDBB5E9827660F5">
    <w:name w:val="D2259DD9C7B54C059FDBB5E9827660F5"/>
    <w:rsid w:val="00EF3B34"/>
    <w:pPr>
      <w:spacing w:after="160" w:line="259" w:lineRule="auto"/>
    </w:pPr>
    <w:rPr>
      <w:lang w:val="en-IN" w:eastAsia="en-IN"/>
    </w:rPr>
  </w:style>
  <w:style w:type="paragraph" w:customStyle="1" w:styleId="4DD9A098986841BCBC469F1CD3B16E62">
    <w:name w:val="4DD9A098986841BCBC469F1CD3B16E62"/>
    <w:rsid w:val="00EF3B34"/>
    <w:pPr>
      <w:spacing w:after="160" w:line="259" w:lineRule="auto"/>
    </w:pPr>
    <w:rPr>
      <w:lang w:val="en-IN" w:eastAsia="en-IN"/>
    </w:rPr>
  </w:style>
  <w:style w:type="paragraph" w:customStyle="1" w:styleId="51A56ACABA4748209D96175B950F80F8">
    <w:name w:val="51A56ACABA4748209D96175B950F80F8"/>
    <w:rsid w:val="00EF3B34"/>
    <w:pPr>
      <w:spacing w:after="160" w:line="259" w:lineRule="auto"/>
    </w:pPr>
    <w:rPr>
      <w:lang w:val="en-IN" w:eastAsia="en-IN"/>
    </w:rPr>
  </w:style>
  <w:style w:type="paragraph" w:customStyle="1" w:styleId="5C81C5B97CE64485BDD1B734D14C96DA">
    <w:name w:val="5C81C5B97CE64485BDD1B734D14C96DA"/>
    <w:rsid w:val="00EF3B34"/>
    <w:pPr>
      <w:spacing w:after="160" w:line="259" w:lineRule="auto"/>
    </w:pPr>
    <w:rPr>
      <w:lang w:val="en-IN" w:eastAsia="en-IN"/>
    </w:rPr>
  </w:style>
  <w:style w:type="paragraph" w:customStyle="1" w:styleId="E15BC8C8E4044B77A31E05B0D8B06428">
    <w:name w:val="E15BC8C8E4044B77A31E05B0D8B06428"/>
    <w:rsid w:val="00EF3B34"/>
    <w:pPr>
      <w:spacing w:after="160" w:line="259" w:lineRule="auto"/>
    </w:pPr>
    <w:rPr>
      <w:lang w:val="en-IN" w:eastAsia="en-IN"/>
    </w:rPr>
  </w:style>
  <w:style w:type="paragraph" w:customStyle="1" w:styleId="A160097C87174C72AB2EBE1EB60F1868">
    <w:name w:val="A160097C87174C72AB2EBE1EB60F1868"/>
    <w:rsid w:val="00EF3B34"/>
    <w:pPr>
      <w:spacing w:after="160" w:line="259" w:lineRule="auto"/>
    </w:pPr>
    <w:rPr>
      <w:lang w:val="en-IN" w:eastAsia="en-IN"/>
    </w:rPr>
  </w:style>
  <w:style w:type="paragraph" w:customStyle="1" w:styleId="A6EC091D252B4E08BE7B79EDE99A1D62">
    <w:name w:val="A6EC091D252B4E08BE7B79EDE99A1D62"/>
    <w:rsid w:val="00EF3B34"/>
    <w:pPr>
      <w:spacing w:after="160" w:line="259" w:lineRule="auto"/>
    </w:pPr>
    <w:rPr>
      <w:lang w:val="en-IN" w:eastAsia="en-IN"/>
    </w:rPr>
  </w:style>
  <w:style w:type="paragraph" w:customStyle="1" w:styleId="AAAEFF6A85844A6898DFF5A48E245CDE">
    <w:name w:val="AAAEFF6A85844A6898DFF5A48E245CDE"/>
    <w:rsid w:val="00EF3B34"/>
    <w:pPr>
      <w:spacing w:after="160" w:line="259" w:lineRule="auto"/>
    </w:pPr>
    <w:rPr>
      <w:lang w:val="en-IN" w:eastAsia="en-IN"/>
    </w:rPr>
  </w:style>
  <w:style w:type="paragraph" w:customStyle="1" w:styleId="F9ACBA75F8C44CCE829ECA7AC1761390">
    <w:name w:val="F9ACBA75F8C44CCE829ECA7AC1761390"/>
    <w:rsid w:val="00EF3B34"/>
    <w:pPr>
      <w:spacing w:after="160" w:line="259" w:lineRule="auto"/>
    </w:pPr>
    <w:rPr>
      <w:lang w:val="en-IN" w:eastAsia="en-IN"/>
    </w:rPr>
  </w:style>
  <w:style w:type="paragraph" w:customStyle="1" w:styleId="40753AB0EAB34BC38756F6931DFFE7EF">
    <w:name w:val="40753AB0EAB34BC38756F6931DFFE7EF"/>
    <w:rsid w:val="00EF3B34"/>
    <w:pPr>
      <w:spacing w:after="160" w:line="259" w:lineRule="auto"/>
    </w:pPr>
    <w:rPr>
      <w:lang w:val="en-IN" w:eastAsia="en-IN"/>
    </w:rPr>
  </w:style>
  <w:style w:type="paragraph" w:customStyle="1" w:styleId="6ECAD21E68E2411E9B2D9F32C44941DB">
    <w:name w:val="6ECAD21E68E2411E9B2D9F32C44941DB"/>
    <w:rsid w:val="00EF3B34"/>
    <w:pPr>
      <w:spacing w:after="160" w:line="259" w:lineRule="auto"/>
    </w:pPr>
    <w:rPr>
      <w:lang w:val="en-IN" w:eastAsia="en-IN"/>
    </w:rPr>
  </w:style>
  <w:style w:type="paragraph" w:customStyle="1" w:styleId="35288FB2C07349249D7FA7088AC66EB0">
    <w:name w:val="35288FB2C07349249D7FA7088AC66EB0"/>
    <w:rsid w:val="00EF3B34"/>
    <w:pPr>
      <w:spacing w:after="160" w:line="259" w:lineRule="auto"/>
    </w:pPr>
    <w:rPr>
      <w:lang w:val="en-IN" w:eastAsia="en-IN"/>
    </w:rPr>
  </w:style>
  <w:style w:type="paragraph" w:customStyle="1" w:styleId="8B153B530EA342FCA366B96C66AC9567">
    <w:name w:val="8B153B530EA342FCA366B96C66AC9567"/>
    <w:rsid w:val="00EF3B34"/>
    <w:pPr>
      <w:spacing w:after="160" w:line="259" w:lineRule="auto"/>
    </w:pPr>
    <w:rPr>
      <w:lang w:val="en-IN" w:eastAsia="en-IN"/>
    </w:rPr>
  </w:style>
  <w:style w:type="paragraph" w:customStyle="1" w:styleId="5BB7135FCBD14EEEB6758004BB2B1A4E">
    <w:name w:val="5BB7135FCBD14EEEB6758004BB2B1A4E"/>
    <w:rsid w:val="00EF3B34"/>
    <w:pPr>
      <w:spacing w:after="160" w:line="259" w:lineRule="auto"/>
    </w:pPr>
    <w:rPr>
      <w:lang w:val="en-IN" w:eastAsia="en-IN"/>
    </w:rPr>
  </w:style>
  <w:style w:type="paragraph" w:customStyle="1" w:styleId="6B8E1541DA3341CEB3844C543F776026">
    <w:name w:val="6B8E1541DA3341CEB3844C543F776026"/>
    <w:rsid w:val="00EF3B34"/>
    <w:pPr>
      <w:spacing w:after="160" w:line="259" w:lineRule="auto"/>
    </w:pPr>
    <w:rPr>
      <w:lang w:val="en-IN" w:eastAsia="en-IN"/>
    </w:rPr>
  </w:style>
  <w:style w:type="paragraph" w:customStyle="1" w:styleId="DA38989329114DA89122600BD2355881">
    <w:name w:val="DA38989329114DA89122600BD2355881"/>
    <w:rsid w:val="00EF3B34"/>
    <w:pPr>
      <w:spacing w:after="160" w:line="259" w:lineRule="auto"/>
    </w:pPr>
    <w:rPr>
      <w:lang w:val="en-IN" w:eastAsia="en-IN"/>
    </w:rPr>
  </w:style>
  <w:style w:type="paragraph" w:customStyle="1" w:styleId="C373656A1BEC4D02B9A546EFD435DE05">
    <w:name w:val="C373656A1BEC4D02B9A546EFD435DE05"/>
    <w:rsid w:val="00EF3B34"/>
    <w:pPr>
      <w:spacing w:after="160" w:line="259" w:lineRule="auto"/>
    </w:pPr>
    <w:rPr>
      <w:lang w:val="en-IN" w:eastAsia="en-IN"/>
    </w:rPr>
  </w:style>
  <w:style w:type="paragraph" w:customStyle="1" w:styleId="AF0C4CFC7FC04DFFA10339680738B847">
    <w:name w:val="AF0C4CFC7FC04DFFA10339680738B847"/>
    <w:rsid w:val="00EF3B34"/>
    <w:pPr>
      <w:spacing w:after="160" w:line="259" w:lineRule="auto"/>
    </w:pPr>
    <w:rPr>
      <w:lang w:val="en-IN" w:eastAsia="en-IN"/>
    </w:rPr>
  </w:style>
  <w:style w:type="paragraph" w:customStyle="1" w:styleId="638F0D7AEC254D8E922C32D404456656">
    <w:name w:val="638F0D7AEC254D8E922C32D404456656"/>
    <w:rsid w:val="00EF3B34"/>
    <w:pPr>
      <w:spacing w:after="160" w:line="259" w:lineRule="auto"/>
    </w:pPr>
    <w:rPr>
      <w:lang w:val="en-IN" w:eastAsia="en-IN"/>
    </w:rPr>
  </w:style>
  <w:style w:type="paragraph" w:customStyle="1" w:styleId="AC0D338509974FB9966D7CA109062C01">
    <w:name w:val="AC0D338509974FB9966D7CA109062C01"/>
    <w:rsid w:val="00EF3B34"/>
    <w:pPr>
      <w:spacing w:after="160" w:line="259" w:lineRule="auto"/>
    </w:pPr>
    <w:rPr>
      <w:lang w:val="en-IN" w:eastAsia="en-IN"/>
    </w:rPr>
  </w:style>
  <w:style w:type="paragraph" w:customStyle="1" w:styleId="096D447306AC429BBB38567ADFCCC153">
    <w:name w:val="096D447306AC429BBB38567ADFCCC153"/>
    <w:rsid w:val="00EF3B34"/>
    <w:pPr>
      <w:spacing w:after="160" w:line="259" w:lineRule="auto"/>
    </w:pPr>
    <w:rPr>
      <w:lang w:val="en-IN" w:eastAsia="en-IN"/>
    </w:rPr>
  </w:style>
  <w:style w:type="paragraph" w:customStyle="1" w:styleId="A5BC5F76B1DC4F0B8C31851775BDE6C5">
    <w:name w:val="A5BC5F76B1DC4F0B8C31851775BDE6C5"/>
    <w:rsid w:val="00EF3B34"/>
    <w:pPr>
      <w:spacing w:after="160" w:line="259" w:lineRule="auto"/>
    </w:pPr>
    <w:rPr>
      <w:lang w:val="en-IN" w:eastAsia="en-IN"/>
    </w:rPr>
  </w:style>
  <w:style w:type="paragraph" w:customStyle="1" w:styleId="2D2BE5EA525A42E69F5C752C05C313CC">
    <w:name w:val="2D2BE5EA525A42E69F5C752C05C313CC"/>
    <w:rsid w:val="00EF3B34"/>
    <w:pPr>
      <w:spacing w:after="160" w:line="259" w:lineRule="auto"/>
    </w:pPr>
    <w:rPr>
      <w:lang w:val="en-IN" w:eastAsia="en-IN"/>
    </w:rPr>
  </w:style>
  <w:style w:type="paragraph" w:customStyle="1" w:styleId="73CDB4A037AC478F8FE736A189BF7683">
    <w:name w:val="73CDB4A037AC478F8FE736A189BF7683"/>
    <w:rsid w:val="00EF3B34"/>
    <w:pPr>
      <w:spacing w:after="160" w:line="259" w:lineRule="auto"/>
    </w:pPr>
    <w:rPr>
      <w:lang w:val="en-IN" w:eastAsia="en-IN"/>
    </w:rPr>
  </w:style>
  <w:style w:type="paragraph" w:customStyle="1" w:styleId="CE363A1BAA88418CBFB9199042DC2FB0">
    <w:name w:val="CE363A1BAA88418CBFB9199042DC2FB0"/>
    <w:rsid w:val="00EF3B34"/>
    <w:pPr>
      <w:spacing w:after="160" w:line="259" w:lineRule="auto"/>
    </w:pPr>
    <w:rPr>
      <w:lang w:val="en-IN" w:eastAsia="en-IN"/>
    </w:rPr>
  </w:style>
  <w:style w:type="paragraph" w:customStyle="1" w:styleId="F5E32C38727945668331C380A627C682">
    <w:name w:val="F5E32C38727945668331C380A627C682"/>
    <w:rsid w:val="00EF3B34"/>
    <w:pPr>
      <w:spacing w:after="160" w:line="259" w:lineRule="auto"/>
    </w:pPr>
    <w:rPr>
      <w:lang w:val="en-IN" w:eastAsia="en-IN"/>
    </w:rPr>
  </w:style>
  <w:style w:type="paragraph" w:customStyle="1" w:styleId="E39B3CCF810F47E18AB16A56C572C943">
    <w:name w:val="E39B3CCF810F47E18AB16A56C572C943"/>
    <w:rsid w:val="00EF3B34"/>
    <w:pPr>
      <w:spacing w:after="160" w:line="259" w:lineRule="auto"/>
    </w:pPr>
    <w:rPr>
      <w:lang w:val="en-IN" w:eastAsia="en-IN"/>
    </w:rPr>
  </w:style>
  <w:style w:type="paragraph" w:customStyle="1" w:styleId="8E7B8B44877E4942A6C0E29A96C2C0D5">
    <w:name w:val="8E7B8B44877E4942A6C0E29A96C2C0D5"/>
    <w:rsid w:val="00EF3B34"/>
    <w:pPr>
      <w:spacing w:after="160" w:line="259" w:lineRule="auto"/>
    </w:pPr>
    <w:rPr>
      <w:lang w:val="en-IN" w:eastAsia="en-IN"/>
    </w:rPr>
  </w:style>
  <w:style w:type="paragraph" w:customStyle="1" w:styleId="8C29A7699BCC4790A2239A947FA94340">
    <w:name w:val="8C29A7699BCC4790A2239A947FA94340"/>
    <w:rsid w:val="00EF3B34"/>
    <w:pPr>
      <w:spacing w:after="160" w:line="259" w:lineRule="auto"/>
    </w:pPr>
    <w:rPr>
      <w:lang w:val="en-IN" w:eastAsia="en-IN"/>
    </w:rPr>
  </w:style>
  <w:style w:type="paragraph" w:customStyle="1" w:styleId="4628FA41C3D94FB8AFB5346891D688DF">
    <w:name w:val="4628FA41C3D94FB8AFB5346891D688DF"/>
    <w:rsid w:val="00EF3B34"/>
    <w:pPr>
      <w:spacing w:after="160" w:line="259" w:lineRule="auto"/>
    </w:pPr>
    <w:rPr>
      <w:lang w:val="en-IN" w:eastAsia="en-IN"/>
    </w:rPr>
  </w:style>
  <w:style w:type="paragraph" w:customStyle="1" w:styleId="E3B3C5DD10F741AAA01A9A797926142C">
    <w:name w:val="E3B3C5DD10F741AAA01A9A797926142C"/>
    <w:rsid w:val="00EF3B34"/>
    <w:pPr>
      <w:spacing w:after="160" w:line="259" w:lineRule="auto"/>
    </w:pPr>
    <w:rPr>
      <w:lang w:val="en-IN" w:eastAsia="en-IN"/>
    </w:rPr>
  </w:style>
  <w:style w:type="paragraph" w:customStyle="1" w:styleId="5D244B81D3704E86BB5C6573093F0680">
    <w:name w:val="5D244B81D3704E86BB5C6573093F0680"/>
    <w:rsid w:val="00EF3B34"/>
    <w:pPr>
      <w:spacing w:after="160" w:line="259" w:lineRule="auto"/>
    </w:pPr>
    <w:rPr>
      <w:lang w:val="en-IN" w:eastAsia="en-IN"/>
    </w:rPr>
  </w:style>
  <w:style w:type="paragraph" w:customStyle="1" w:styleId="64B734FFAB22456C8EBDB38A493B67D9">
    <w:name w:val="64B734FFAB22456C8EBDB38A493B67D9"/>
    <w:rsid w:val="00EF3B34"/>
    <w:pPr>
      <w:spacing w:after="160" w:line="259" w:lineRule="auto"/>
    </w:pPr>
    <w:rPr>
      <w:lang w:val="en-IN" w:eastAsia="en-IN"/>
    </w:rPr>
  </w:style>
  <w:style w:type="paragraph" w:customStyle="1" w:styleId="913FD88A04A241BD8AB52A4D34E9E16F">
    <w:name w:val="913FD88A04A241BD8AB52A4D34E9E16F"/>
    <w:rsid w:val="00EF3B34"/>
    <w:pPr>
      <w:spacing w:after="160" w:line="259" w:lineRule="auto"/>
    </w:pPr>
    <w:rPr>
      <w:lang w:val="en-IN" w:eastAsia="en-IN"/>
    </w:rPr>
  </w:style>
  <w:style w:type="paragraph" w:customStyle="1" w:styleId="22E91AD77BC94A1FACE187DA749EEADA">
    <w:name w:val="22E91AD77BC94A1FACE187DA749EEADA"/>
    <w:rsid w:val="00EF3B34"/>
    <w:pPr>
      <w:spacing w:after="160" w:line="259" w:lineRule="auto"/>
    </w:pPr>
    <w:rPr>
      <w:lang w:val="en-IN" w:eastAsia="en-IN"/>
    </w:rPr>
  </w:style>
  <w:style w:type="paragraph" w:customStyle="1" w:styleId="00FD36FC00D642E799E6A86E6D988489">
    <w:name w:val="00FD36FC00D642E799E6A86E6D988489"/>
    <w:rsid w:val="00EF3B34"/>
    <w:pPr>
      <w:spacing w:after="160" w:line="259" w:lineRule="auto"/>
    </w:pPr>
    <w:rPr>
      <w:lang w:val="en-IN" w:eastAsia="en-IN"/>
    </w:rPr>
  </w:style>
  <w:style w:type="paragraph" w:customStyle="1" w:styleId="D608876B55F94A3EA72DA521F69612F3">
    <w:name w:val="D608876B55F94A3EA72DA521F69612F3"/>
    <w:rsid w:val="00EF3B34"/>
    <w:pPr>
      <w:spacing w:after="160" w:line="259" w:lineRule="auto"/>
    </w:pPr>
    <w:rPr>
      <w:lang w:val="en-IN" w:eastAsia="en-IN"/>
    </w:rPr>
  </w:style>
  <w:style w:type="paragraph" w:customStyle="1" w:styleId="7B9F49A576D84C638C946B7BCB1F6D18">
    <w:name w:val="7B9F49A576D84C638C946B7BCB1F6D18"/>
    <w:rsid w:val="00EF3B34"/>
    <w:pPr>
      <w:spacing w:after="160" w:line="259" w:lineRule="auto"/>
    </w:pPr>
    <w:rPr>
      <w:lang w:val="en-IN" w:eastAsia="en-IN"/>
    </w:rPr>
  </w:style>
  <w:style w:type="paragraph" w:customStyle="1" w:styleId="6F7DEE75D36A44E7A9231282819DFDF7">
    <w:name w:val="6F7DEE75D36A44E7A9231282819DFDF7"/>
    <w:rsid w:val="00EF3B34"/>
    <w:pPr>
      <w:spacing w:after="160" w:line="259" w:lineRule="auto"/>
    </w:pPr>
    <w:rPr>
      <w:lang w:val="en-IN" w:eastAsia="en-IN"/>
    </w:rPr>
  </w:style>
  <w:style w:type="paragraph" w:customStyle="1" w:styleId="BEC990ADA7BF4E5DBF85C6A2E9B134DD">
    <w:name w:val="BEC990ADA7BF4E5DBF85C6A2E9B134DD"/>
    <w:rsid w:val="00EF3B34"/>
    <w:pPr>
      <w:spacing w:after="160" w:line="259" w:lineRule="auto"/>
    </w:pPr>
    <w:rPr>
      <w:lang w:val="en-IN" w:eastAsia="en-IN"/>
    </w:rPr>
  </w:style>
  <w:style w:type="paragraph" w:customStyle="1" w:styleId="3AA9197EC9964C7EB8B9BCEFD41ED72A">
    <w:name w:val="3AA9197EC9964C7EB8B9BCEFD41ED72A"/>
    <w:rsid w:val="00EF3B34"/>
    <w:pPr>
      <w:spacing w:after="160" w:line="259" w:lineRule="auto"/>
    </w:pPr>
    <w:rPr>
      <w:lang w:val="en-IN" w:eastAsia="en-IN"/>
    </w:rPr>
  </w:style>
  <w:style w:type="paragraph" w:customStyle="1" w:styleId="B41FDDD3121748BDA8D4ED6E6B02C7B9">
    <w:name w:val="B41FDDD3121748BDA8D4ED6E6B02C7B9"/>
    <w:rsid w:val="00EF3B34"/>
    <w:pPr>
      <w:spacing w:after="160" w:line="259" w:lineRule="auto"/>
    </w:pPr>
    <w:rPr>
      <w:lang w:val="en-IN" w:eastAsia="en-IN"/>
    </w:rPr>
  </w:style>
  <w:style w:type="paragraph" w:customStyle="1" w:styleId="3180C58C2ADF499680B1790FF3E5DD3C">
    <w:name w:val="3180C58C2ADF499680B1790FF3E5DD3C"/>
    <w:rsid w:val="00EF3B34"/>
    <w:pPr>
      <w:spacing w:after="160" w:line="259" w:lineRule="auto"/>
    </w:pPr>
    <w:rPr>
      <w:lang w:val="en-IN" w:eastAsia="en-IN"/>
    </w:rPr>
  </w:style>
  <w:style w:type="paragraph" w:customStyle="1" w:styleId="9A2C8B4EF6F947F58CA7BD065DE8A85C">
    <w:name w:val="9A2C8B4EF6F947F58CA7BD065DE8A85C"/>
    <w:rsid w:val="00EF3B34"/>
    <w:pPr>
      <w:spacing w:after="160" w:line="259" w:lineRule="auto"/>
    </w:pPr>
    <w:rPr>
      <w:lang w:val="en-IN" w:eastAsia="en-IN"/>
    </w:rPr>
  </w:style>
  <w:style w:type="paragraph" w:customStyle="1" w:styleId="64227187B2C5426292440A1C15584ADA">
    <w:name w:val="64227187B2C5426292440A1C15584ADA"/>
    <w:rsid w:val="00EF3B34"/>
    <w:pPr>
      <w:spacing w:after="160" w:line="259" w:lineRule="auto"/>
    </w:pPr>
    <w:rPr>
      <w:lang w:val="en-IN" w:eastAsia="en-IN"/>
    </w:rPr>
  </w:style>
  <w:style w:type="paragraph" w:customStyle="1" w:styleId="74F94E78554A4897BC631A750B0378ED">
    <w:name w:val="74F94E78554A4897BC631A750B0378ED"/>
    <w:rsid w:val="00EF3B34"/>
    <w:pPr>
      <w:spacing w:after="160" w:line="259" w:lineRule="auto"/>
    </w:pPr>
    <w:rPr>
      <w:lang w:val="en-IN" w:eastAsia="en-IN"/>
    </w:rPr>
  </w:style>
  <w:style w:type="paragraph" w:customStyle="1" w:styleId="9245DE335FD141F1B874A3D60D545136">
    <w:name w:val="9245DE335FD141F1B874A3D60D545136"/>
    <w:rsid w:val="00EF3B34"/>
    <w:pPr>
      <w:spacing w:after="160" w:line="259" w:lineRule="auto"/>
    </w:pPr>
    <w:rPr>
      <w:lang w:val="en-IN" w:eastAsia="en-IN"/>
    </w:rPr>
  </w:style>
  <w:style w:type="paragraph" w:customStyle="1" w:styleId="925CC94D2AB64081A1BF7A8645122F65">
    <w:name w:val="925CC94D2AB64081A1BF7A8645122F65"/>
    <w:rsid w:val="00EF3B34"/>
    <w:pPr>
      <w:spacing w:after="160" w:line="259" w:lineRule="auto"/>
    </w:pPr>
    <w:rPr>
      <w:lang w:val="en-IN" w:eastAsia="en-IN"/>
    </w:rPr>
  </w:style>
  <w:style w:type="paragraph" w:customStyle="1" w:styleId="D42AF93244634E5E8840FC07B7D9016F">
    <w:name w:val="D42AF93244634E5E8840FC07B7D9016F"/>
    <w:rsid w:val="00EF3B34"/>
    <w:pPr>
      <w:spacing w:after="160" w:line="259" w:lineRule="auto"/>
    </w:pPr>
    <w:rPr>
      <w:lang w:val="en-IN" w:eastAsia="en-IN"/>
    </w:rPr>
  </w:style>
  <w:style w:type="paragraph" w:customStyle="1" w:styleId="142683A18EB34A6EB0F40EEA1B31ACCF">
    <w:name w:val="142683A18EB34A6EB0F40EEA1B31ACCF"/>
    <w:rsid w:val="00EF3B34"/>
    <w:pPr>
      <w:spacing w:after="160" w:line="259" w:lineRule="auto"/>
    </w:pPr>
    <w:rPr>
      <w:lang w:val="en-IN" w:eastAsia="en-IN"/>
    </w:rPr>
  </w:style>
  <w:style w:type="paragraph" w:customStyle="1" w:styleId="405DF030BECD4CA8BC0485874C5B69E8">
    <w:name w:val="405DF030BECD4CA8BC0485874C5B69E8"/>
    <w:rsid w:val="00EF3B34"/>
    <w:pPr>
      <w:spacing w:after="160" w:line="259" w:lineRule="auto"/>
    </w:pPr>
    <w:rPr>
      <w:lang w:val="en-IN" w:eastAsia="en-IN"/>
    </w:rPr>
  </w:style>
  <w:style w:type="paragraph" w:customStyle="1" w:styleId="6FE0FAEA82B9411B8AA1DBAC85543334">
    <w:name w:val="6FE0FAEA82B9411B8AA1DBAC85543334"/>
    <w:rsid w:val="00EF3B34"/>
    <w:pPr>
      <w:spacing w:after="160" w:line="259" w:lineRule="auto"/>
    </w:pPr>
    <w:rPr>
      <w:lang w:val="en-IN" w:eastAsia="en-IN"/>
    </w:rPr>
  </w:style>
  <w:style w:type="paragraph" w:customStyle="1" w:styleId="45107B184A6149568F2DFCBE49787CD1">
    <w:name w:val="45107B184A6149568F2DFCBE49787CD1"/>
    <w:rsid w:val="00EF3B34"/>
    <w:pPr>
      <w:spacing w:after="160" w:line="259" w:lineRule="auto"/>
    </w:pPr>
    <w:rPr>
      <w:lang w:val="en-IN" w:eastAsia="en-IN"/>
    </w:rPr>
  </w:style>
  <w:style w:type="paragraph" w:customStyle="1" w:styleId="92A115F591D04F43A8DD2014C8F38569">
    <w:name w:val="92A115F591D04F43A8DD2014C8F38569"/>
    <w:rsid w:val="00EF3B34"/>
    <w:pPr>
      <w:spacing w:after="160" w:line="259" w:lineRule="auto"/>
    </w:pPr>
    <w:rPr>
      <w:lang w:val="en-IN" w:eastAsia="en-IN"/>
    </w:rPr>
  </w:style>
  <w:style w:type="paragraph" w:customStyle="1" w:styleId="474605541B4F4CD6B14D3C5372A10140">
    <w:name w:val="474605541B4F4CD6B14D3C5372A10140"/>
    <w:rsid w:val="00EF3B34"/>
    <w:pPr>
      <w:spacing w:after="160" w:line="259" w:lineRule="auto"/>
    </w:pPr>
    <w:rPr>
      <w:lang w:val="en-IN" w:eastAsia="en-IN"/>
    </w:rPr>
  </w:style>
  <w:style w:type="paragraph" w:customStyle="1" w:styleId="B14F33CB449B4479942C19CBCD3B6C3A">
    <w:name w:val="B14F33CB449B4479942C19CBCD3B6C3A"/>
    <w:rsid w:val="00EF3B34"/>
    <w:pPr>
      <w:spacing w:after="160" w:line="259" w:lineRule="auto"/>
    </w:pPr>
    <w:rPr>
      <w:lang w:val="en-IN" w:eastAsia="en-IN"/>
    </w:rPr>
  </w:style>
  <w:style w:type="paragraph" w:customStyle="1" w:styleId="DBD8C15399EF42859E0FCCCA596B760E">
    <w:name w:val="DBD8C15399EF42859E0FCCCA596B760E"/>
    <w:rsid w:val="00EF3B34"/>
    <w:pPr>
      <w:spacing w:after="160" w:line="259" w:lineRule="auto"/>
    </w:pPr>
    <w:rPr>
      <w:lang w:val="en-IN" w:eastAsia="en-IN"/>
    </w:rPr>
  </w:style>
  <w:style w:type="paragraph" w:customStyle="1" w:styleId="BCA7214E2AC04911A4D6886BBF8256E0">
    <w:name w:val="BCA7214E2AC04911A4D6886BBF8256E0"/>
    <w:rsid w:val="00EF3B34"/>
    <w:pPr>
      <w:spacing w:after="160" w:line="259" w:lineRule="auto"/>
    </w:pPr>
    <w:rPr>
      <w:lang w:val="en-IN" w:eastAsia="en-IN"/>
    </w:rPr>
  </w:style>
  <w:style w:type="paragraph" w:customStyle="1" w:styleId="7ED861F3361C486FBD3391E41B65DAC8">
    <w:name w:val="7ED861F3361C486FBD3391E41B65DAC8"/>
    <w:rsid w:val="00EF3B34"/>
    <w:pPr>
      <w:spacing w:after="160" w:line="259" w:lineRule="auto"/>
    </w:pPr>
    <w:rPr>
      <w:lang w:val="en-IN" w:eastAsia="en-IN"/>
    </w:rPr>
  </w:style>
  <w:style w:type="paragraph" w:customStyle="1" w:styleId="28F61A2D08C640D0B34C2753AB3E666F">
    <w:name w:val="28F61A2D08C640D0B34C2753AB3E666F"/>
    <w:rsid w:val="00EF3B34"/>
    <w:pPr>
      <w:spacing w:after="160" w:line="259" w:lineRule="auto"/>
    </w:pPr>
    <w:rPr>
      <w:lang w:val="en-IN" w:eastAsia="en-IN"/>
    </w:rPr>
  </w:style>
  <w:style w:type="paragraph" w:customStyle="1" w:styleId="D8500FE1284F4C509C0C2CA194162ECD">
    <w:name w:val="D8500FE1284F4C509C0C2CA194162ECD"/>
    <w:rsid w:val="00EF3B34"/>
    <w:pPr>
      <w:spacing w:after="160" w:line="259" w:lineRule="auto"/>
    </w:pPr>
    <w:rPr>
      <w:lang w:val="en-IN" w:eastAsia="en-IN"/>
    </w:rPr>
  </w:style>
  <w:style w:type="paragraph" w:customStyle="1" w:styleId="581165143B994C56A3A9181AEC3DD1DE">
    <w:name w:val="581165143B994C56A3A9181AEC3DD1DE"/>
    <w:rsid w:val="00EF3B34"/>
    <w:pPr>
      <w:spacing w:after="160" w:line="259" w:lineRule="auto"/>
    </w:pPr>
    <w:rPr>
      <w:lang w:val="en-IN" w:eastAsia="en-IN"/>
    </w:rPr>
  </w:style>
  <w:style w:type="paragraph" w:customStyle="1" w:styleId="69AF2F89BD4C455095B036434A5602CB">
    <w:name w:val="69AF2F89BD4C455095B036434A5602CB"/>
    <w:rsid w:val="00EF3B34"/>
    <w:pPr>
      <w:spacing w:after="160" w:line="259" w:lineRule="auto"/>
    </w:pPr>
    <w:rPr>
      <w:lang w:val="en-IN" w:eastAsia="en-IN"/>
    </w:rPr>
  </w:style>
  <w:style w:type="paragraph" w:customStyle="1" w:styleId="4E3FC3F089A345BC8C8CED3A35BA5FD8">
    <w:name w:val="4E3FC3F089A345BC8C8CED3A35BA5FD8"/>
    <w:rsid w:val="00EF3B34"/>
    <w:pPr>
      <w:spacing w:after="160" w:line="259" w:lineRule="auto"/>
    </w:pPr>
    <w:rPr>
      <w:lang w:val="en-IN" w:eastAsia="en-IN"/>
    </w:rPr>
  </w:style>
  <w:style w:type="paragraph" w:customStyle="1" w:styleId="6C796794AEC842C8B2D3962F4EE30A3B">
    <w:name w:val="6C796794AEC842C8B2D3962F4EE30A3B"/>
    <w:rsid w:val="00EF3B34"/>
    <w:pPr>
      <w:spacing w:after="160" w:line="259" w:lineRule="auto"/>
    </w:pPr>
    <w:rPr>
      <w:lang w:val="en-IN" w:eastAsia="en-IN"/>
    </w:rPr>
  </w:style>
  <w:style w:type="paragraph" w:customStyle="1" w:styleId="39336FE85A814146B423C0EFD8B716E4">
    <w:name w:val="39336FE85A814146B423C0EFD8B716E4"/>
    <w:rsid w:val="00EF3B34"/>
    <w:pPr>
      <w:spacing w:after="160" w:line="259" w:lineRule="auto"/>
    </w:pPr>
    <w:rPr>
      <w:lang w:val="en-IN" w:eastAsia="en-IN"/>
    </w:rPr>
  </w:style>
  <w:style w:type="paragraph" w:customStyle="1" w:styleId="83AB18851CE741789DE877128CC582AF">
    <w:name w:val="83AB18851CE741789DE877128CC582AF"/>
    <w:rsid w:val="00EF3B34"/>
    <w:pPr>
      <w:spacing w:after="160" w:line="259" w:lineRule="auto"/>
    </w:pPr>
    <w:rPr>
      <w:lang w:val="en-IN" w:eastAsia="en-IN"/>
    </w:rPr>
  </w:style>
  <w:style w:type="paragraph" w:customStyle="1" w:styleId="6162451BEB0647C5B0FB7382F10ED885">
    <w:name w:val="6162451BEB0647C5B0FB7382F10ED885"/>
    <w:rsid w:val="00EF3B34"/>
    <w:pPr>
      <w:spacing w:after="160" w:line="259" w:lineRule="auto"/>
    </w:pPr>
    <w:rPr>
      <w:lang w:val="en-IN" w:eastAsia="en-IN"/>
    </w:rPr>
  </w:style>
  <w:style w:type="paragraph" w:customStyle="1" w:styleId="1D9F25AC6F1545DCAF7226291A90F639">
    <w:name w:val="1D9F25AC6F1545DCAF7226291A90F639"/>
    <w:rsid w:val="00EF3B34"/>
    <w:pPr>
      <w:spacing w:after="160" w:line="259" w:lineRule="auto"/>
    </w:pPr>
    <w:rPr>
      <w:lang w:val="en-IN" w:eastAsia="en-IN"/>
    </w:rPr>
  </w:style>
  <w:style w:type="paragraph" w:customStyle="1" w:styleId="B16871B3FFC74E768A521D769B5541C7">
    <w:name w:val="B16871B3FFC74E768A521D769B5541C7"/>
    <w:rsid w:val="00EF3B34"/>
    <w:pPr>
      <w:spacing w:after="160" w:line="259" w:lineRule="auto"/>
    </w:pPr>
    <w:rPr>
      <w:lang w:val="en-IN" w:eastAsia="en-IN"/>
    </w:rPr>
  </w:style>
  <w:style w:type="paragraph" w:customStyle="1" w:styleId="633EAE27219D4E0FA446F7E0657DEEB3">
    <w:name w:val="633EAE27219D4E0FA446F7E0657DEEB3"/>
    <w:rsid w:val="00EF3B34"/>
    <w:pPr>
      <w:spacing w:after="160" w:line="259" w:lineRule="auto"/>
    </w:pPr>
    <w:rPr>
      <w:lang w:val="en-IN" w:eastAsia="en-IN"/>
    </w:rPr>
  </w:style>
  <w:style w:type="paragraph" w:customStyle="1" w:styleId="CCC6D476E2F141D7B19894D75541CA0A">
    <w:name w:val="CCC6D476E2F141D7B19894D75541CA0A"/>
    <w:rsid w:val="00EF3B34"/>
    <w:pPr>
      <w:spacing w:after="160" w:line="259" w:lineRule="auto"/>
    </w:pPr>
    <w:rPr>
      <w:lang w:val="en-IN" w:eastAsia="en-IN"/>
    </w:rPr>
  </w:style>
  <w:style w:type="paragraph" w:customStyle="1" w:styleId="67BD86EBD1B8466DAC934CF285779F1D">
    <w:name w:val="67BD86EBD1B8466DAC934CF285779F1D"/>
    <w:rsid w:val="00EF3B34"/>
    <w:pPr>
      <w:spacing w:after="160" w:line="259" w:lineRule="auto"/>
    </w:pPr>
    <w:rPr>
      <w:lang w:val="en-IN" w:eastAsia="en-IN"/>
    </w:rPr>
  </w:style>
  <w:style w:type="paragraph" w:customStyle="1" w:styleId="EBA5E3EE310D45A1AD58B40D40549DCE">
    <w:name w:val="EBA5E3EE310D45A1AD58B40D40549DCE"/>
    <w:rsid w:val="00EF3B34"/>
    <w:pPr>
      <w:spacing w:after="160" w:line="259" w:lineRule="auto"/>
    </w:pPr>
    <w:rPr>
      <w:lang w:val="en-IN" w:eastAsia="en-IN"/>
    </w:rPr>
  </w:style>
  <w:style w:type="paragraph" w:customStyle="1" w:styleId="F38E11B0733048D1A312DB48C3E5102E">
    <w:name w:val="F38E11B0733048D1A312DB48C3E5102E"/>
    <w:rsid w:val="00EF3B34"/>
    <w:pPr>
      <w:spacing w:after="160" w:line="259" w:lineRule="auto"/>
    </w:pPr>
    <w:rPr>
      <w:lang w:val="en-IN" w:eastAsia="en-IN"/>
    </w:rPr>
  </w:style>
  <w:style w:type="paragraph" w:customStyle="1" w:styleId="22CF620002194CE5BC282608E8B5E150">
    <w:name w:val="22CF620002194CE5BC282608E8B5E150"/>
    <w:rsid w:val="00EF3B34"/>
    <w:pPr>
      <w:spacing w:after="160" w:line="259" w:lineRule="auto"/>
    </w:pPr>
    <w:rPr>
      <w:lang w:val="en-IN" w:eastAsia="en-IN"/>
    </w:rPr>
  </w:style>
  <w:style w:type="paragraph" w:customStyle="1" w:styleId="310647A51C954A79B6044CE67F98351C">
    <w:name w:val="310647A51C954A79B6044CE67F98351C"/>
    <w:rsid w:val="00EF3B34"/>
    <w:pPr>
      <w:spacing w:after="160" w:line="259" w:lineRule="auto"/>
    </w:pPr>
    <w:rPr>
      <w:lang w:val="en-IN" w:eastAsia="en-IN"/>
    </w:rPr>
  </w:style>
  <w:style w:type="paragraph" w:customStyle="1" w:styleId="490AD2B5E79944CCB485722A34B2C586">
    <w:name w:val="490AD2B5E79944CCB485722A34B2C586"/>
    <w:rsid w:val="00EF3B34"/>
    <w:pPr>
      <w:spacing w:after="160" w:line="259" w:lineRule="auto"/>
    </w:pPr>
    <w:rPr>
      <w:lang w:val="en-IN" w:eastAsia="en-IN"/>
    </w:rPr>
  </w:style>
  <w:style w:type="paragraph" w:customStyle="1" w:styleId="516BEC5A756D43D4804E961636BE793F">
    <w:name w:val="516BEC5A756D43D4804E961636BE793F"/>
    <w:rsid w:val="00EF3B34"/>
    <w:pPr>
      <w:spacing w:after="160" w:line="259" w:lineRule="auto"/>
    </w:pPr>
    <w:rPr>
      <w:lang w:val="en-IN" w:eastAsia="en-IN"/>
    </w:rPr>
  </w:style>
  <w:style w:type="paragraph" w:customStyle="1" w:styleId="252FEDB789F5432DA59006F3D9008738">
    <w:name w:val="252FEDB789F5432DA59006F3D9008738"/>
    <w:rsid w:val="00EF3B34"/>
    <w:pPr>
      <w:spacing w:after="160" w:line="259" w:lineRule="auto"/>
    </w:pPr>
    <w:rPr>
      <w:lang w:val="en-IN" w:eastAsia="en-IN"/>
    </w:rPr>
  </w:style>
  <w:style w:type="paragraph" w:customStyle="1" w:styleId="51F55900DF634DA0A448EF0D56F6447C">
    <w:name w:val="51F55900DF634DA0A448EF0D56F6447C"/>
    <w:rsid w:val="00EF3B34"/>
    <w:pPr>
      <w:spacing w:after="160" w:line="259" w:lineRule="auto"/>
    </w:pPr>
    <w:rPr>
      <w:lang w:val="en-IN" w:eastAsia="en-IN"/>
    </w:rPr>
  </w:style>
  <w:style w:type="paragraph" w:customStyle="1" w:styleId="C1A4E9371B3446DD9DF7F65E00F810EF">
    <w:name w:val="C1A4E9371B3446DD9DF7F65E00F810EF"/>
    <w:rsid w:val="00803F11"/>
    <w:pPr>
      <w:spacing w:after="160" w:line="259" w:lineRule="auto"/>
    </w:pPr>
    <w:rPr>
      <w:lang w:val="en-IN" w:eastAsia="en-IN"/>
    </w:rPr>
  </w:style>
  <w:style w:type="paragraph" w:customStyle="1" w:styleId="246B5476D7D1460E953EAB24F0A945EB">
    <w:name w:val="246B5476D7D1460E953EAB24F0A945EB"/>
    <w:rsid w:val="00803F11"/>
    <w:pPr>
      <w:spacing w:after="160" w:line="259" w:lineRule="auto"/>
    </w:pPr>
    <w:rPr>
      <w:lang w:val="en-IN" w:eastAsia="en-IN"/>
    </w:rPr>
  </w:style>
  <w:style w:type="paragraph" w:customStyle="1" w:styleId="42D10C02AC794982AC29EF93A4FB47BF">
    <w:name w:val="42D10C02AC794982AC29EF93A4FB47BF"/>
    <w:rsid w:val="00517A8C"/>
    <w:pPr>
      <w:spacing w:after="160" w:line="259" w:lineRule="auto"/>
    </w:pPr>
    <w:rPr>
      <w:lang w:val="en-IN" w:eastAsia="en-IN"/>
    </w:rPr>
  </w:style>
  <w:style w:type="paragraph" w:customStyle="1" w:styleId="C0A99E1787F241FEAB94337449F0B836">
    <w:name w:val="C0A99E1787F241FEAB94337449F0B836"/>
    <w:rsid w:val="00517A8C"/>
    <w:pPr>
      <w:spacing w:after="160" w:line="259" w:lineRule="auto"/>
    </w:pPr>
    <w:rPr>
      <w:lang w:val="en-IN" w:eastAsia="en-IN"/>
    </w:rPr>
  </w:style>
  <w:style w:type="paragraph" w:customStyle="1" w:styleId="6FBA2D7A5E6D4F98A89C4F412A33BFA3">
    <w:name w:val="6FBA2D7A5E6D4F98A89C4F412A33BFA3"/>
    <w:rsid w:val="002F34B8"/>
    <w:pPr>
      <w:spacing w:after="160" w:line="259" w:lineRule="auto"/>
    </w:pPr>
    <w:rPr>
      <w:lang w:val="en-IN" w:eastAsia="en-IN"/>
    </w:rPr>
  </w:style>
  <w:style w:type="paragraph" w:customStyle="1" w:styleId="362F060DAA3D4AB79D0D935607BD6BB5">
    <w:name w:val="362F060DAA3D4AB79D0D935607BD6BB5"/>
    <w:rsid w:val="002F34B8"/>
    <w:pPr>
      <w:spacing w:after="160" w:line="259" w:lineRule="auto"/>
    </w:pPr>
    <w:rPr>
      <w:lang w:val="en-IN" w:eastAsia="en-IN"/>
    </w:rPr>
  </w:style>
  <w:style w:type="paragraph" w:customStyle="1" w:styleId="B945B3D36E154429B55934952473EC07">
    <w:name w:val="B945B3D36E154429B55934952473EC07"/>
    <w:rsid w:val="002F34B8"/>
    <w:pPr>
      <w:spacing w:after="160" w:line="259" w:lineRule="auto"/>
    </w:pPr>
    <w:rPr>
      <w:lang w:val="en-IN" w:eastAsia="en-IN"/>
    </w:rPr>
  </w:style>
  <w:style w:type="paragraph" w:customStyle="1" w:styleId="2DD43C0803724384A273C690C85801CA">
    <w:name w:val="2DD43C0803724384A273C690C85801CA"/>
    <w:rsid w:val="002F34B8"/>
    <w:pPr>
      <w:spacing w:after="160" w:line="259" w:lineRule="auto"/>
    </w:pPr>
    <w:rPr>
      <w:lang w:val="en-IN" w:eastAsia="en-IN"/>
    </w:rPr>
  </w:style>
  <w:style w:type="paragraph" w:customStyle="1" w:styleId="903C35D800F94C3291F6A3B75DE0ACB1">
    <w:name w:val="903C35D800F94C3291F6A3B75DE0ACB1"/>
    <w:rsid w:val="002F34B8"/>
    <w:pPr>
      <w:spacing w:after="160" w:line="259" w:lineRule="auto"/>
    </w:pPr>
    <w:rPr>
      <w:lang w:val="en-IN" w:eastAsia="en-IN"/>
    </w:rPr>
  </w:style>
  <w:style w:type="paragraph" w:customStyle="1" w:styleId="E022FA49C1A44B6CA0D63E9A218EB271">
    <w:name w:val="E022FA49C1A44B6CA0D63E9A218EB271"/>
    <w:rsid w:val="002F34B8"/>
    <w:pPr>
      <w:spacing w:after="160" w:line="259" w:lineRule="auto"/>
    </w:pPr>
    <w:rPr>
      <w:lang w:val="en-IN" w:eastAsia="en-IN"/>
    </w:rPr>
  </w:style>
  <w:style w:type="paragraph" w:customStyle="1" w:styleId="F334F5959C474A9990E3AC53C682A134">
    <w:name w:val="F334F5959C474A9990E3AC53C682A134"/>
    <w:rsid w:val="002F34B8"/>
    <w:pPr>
      <w:spacing w:after="160" w:line="259" w:lineRule="auto"/>
    </w:pPr>
    <w:rPr>
      <w:lang w:val="en-IN" w:eastAsia="en-IN"/>
    </w:rPr>
  </w:style>
  <w:style w:type="paragraph" w:customStyle="1" w:styleId="6572441D211846E4A53FCD76008012E7">
    <w:name w:val="6572441D211846E4A53FCD76008012E7"/>
    <w:rsid w:val="002F34B8"/>
    <w:pPr>
      <w:spacing w:after="160" w:line="259" w:lineRule="auto"/>
    </w:pPr>
    <w:rPr>
      <w:lang w:val="en-IN" w:eastAsia="en-IN"/>
    </w:rPr>
  </w:style>
  <w:style w:type="paragraph" w:customStyle="1" w:styleId="883F109EC83B4A32B2F8CCA5D5A260A7">
    <w:name w:val="883F109EC83B4A32B2F8CCA5D5A260A7"/>
    <w:rsid w:val="002F34B8"/>
    <w:pPr>
      <w:spacing w:after="160" w:line="259" w:lineRule="auto"/>
    </w:pPr>
    <w:rPr>
      <w:lang w:val="en-IN" w:eastAsia="en-IN"/>
    </w:rPr>
  </w:style>
  <w:style w:type="paragraph" w:customStyle="1" w:styleId="3C2054F983424812AF38A66C0DD4B770">
    <w:name w:val="3C2054F983424812AF38A66C0DD4B770"/>
    <w:rsid w:val="002F34B8"/>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94609B6-4274-D146-9F59-CF99D01EA73C}">
  <ds:schemaRefs>
    <ds:schemaRef ds:uri="http://schemas.openxmlformats.org/officeDocument/2006/bibliography"/>
  </ds:schemaRefs>
</ds:datastoreItem>
</file>

<file path=customXml/itemProps2.xml><?xml version="1.0" encoding="utf-8"?>
<ds:datastoreItem xmlns:ds="http://schemas.openxmlformats.org/officeDocument/2006/customXml" ds:itemID="{D7F26A1B-11AC-4436-9823-0F93C6E088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ChronologicalResume.dotx</Template>
  <TotalTime>1499</TotalTime>
  <Pages>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Chronological resume (Minimalist design)</vt:lpstr>
    </vt:vector>
  </TitlesOfParts>
  <Company>Sapient</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design)</dc:title>
  <dc:creator>PRAVEEN Purohit</dc:creator>
  <cp:lastModifiedBy>Purohit, Praveen</cp:lastModifiedBy>
  <cp:revision>77</cp:revision>
  <cp:lastPrinted>2020-07-29T19:40:00Z</cp:lastPrinted>
  <dcterms:created xsi:type="dcterms:W3CDTF">2018-09-03T07:09:00Z</dcterms:created>
  <dcterms:modified xsi:type="dcterms:W3CDTF">2020-07-29T20:01:00Z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TC101686509990</vt:lpwstr>
  </property>
</Properties>
</file>