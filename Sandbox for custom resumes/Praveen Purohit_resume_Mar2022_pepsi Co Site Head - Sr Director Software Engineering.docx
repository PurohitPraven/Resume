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w:t>
      </w:r>
      <w:proofErr w:type="gramStart"/>
      <w:r w:rsidRPr="002D4F0D">
        <w:rPr>
          <w:rFonts w:ascii="Calibri" w:hAnsi="Calibri" w:cs="Calibri"/>
          <w:sz w:val="20"/>
          <w:szCs w:val="20"/>
        </w:rPr>
        <w:t>Masters in Data Science</w:t>
      </w:r>
      <w:proofErr w:type="gramEnd"/>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9B3D4B"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53F980D5"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delivered BFSI solutions and products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I have been a </w:t>
      </w:r>
      <w:r w:rsidR="00525E8D">
        <w:rPr>
          <w:rFonts w:ascii="Calibri" w:hAnsi="Calibri" w:cs="Calibri"/>
          <w:sz w:val="21"/>
          <w:szCs w:val="21"/>
        </w:rPr>
        <w:t>c</w:t>
      </w:r>
      <w:r w:rsidRPr="002D4F0D">
        <w:rPr>
          <w:rFonts w:ascii="Calibri" w:hAnsi="Calibri" w:cs="Calibri"/>
          <w:sz w:val="21"/>
          <w:szCs w:val="21"/>
        </w:rPr>
        <w:t xml:space="preserve">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UBS, HSBC, Fidelity, P66.</w:t>
      </w:r>
    </w:p>
    <w:p w14:paraId="1EE15941" w14:textId="709F181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delivered customer facing BFSI solutions by creating successful digital and data teams, ODCs, and building businesses leveraging technology solutions.</w:t>
      </w:r>
    </w:p>
    <w:p w14:paraId="2EA931AA" w14:textId="25D04140"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enable delivery of client value more frequently and efficiently, saving money in the process. </w:t>
      </w:r>
    </w:p>
    <w:p w14:paraId="4DB5895F" w14:textId="5131E434"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Before joining Sopra Banking to be the Domain head and Digital-Data Transformation head, I was </w:t>
      </w:r>
      <w:r w:rsidR="00616747">
        <w:rPr>
          <w:rFonts w:ascii="Calibri" w:hAnsi="Calibri" w:cs="Calibri"/>
          <w:sz w:val="21"/>
          <w:szCs w:val="21"/>
        </w:rPr>
        <w:t xml:space="preserve">a Senior Director </w:t>
      </w:r>
      <w:r w:rsidRPr="002D4F0D">
        <w:rPr>
          <w:rFonts w:ascii="Calibri" w:hAnsi="Calibri" w:cs="Calibri"/>
          <w:sz w:val="21"/>
          <w:szCs w:val="21"/>
        </w:rPr>
        <w:t xml:space="preserve">playing the role of </w:t>
      </w:r>
      <w:r w:rsidR="00BB0F6A">
        <w:rPr>
          <w:rFonts w:ascii="Calibri" w:hAnsi="Calibri" w:cs="Calibri"/>
          <w:sz w:val="21"/>
          <w:szCs w:val="21"/>
        </w:rPr>
        <w:t xml:space="preserve">the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22F5FCE2"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w:t>
      </w:r>
      <w:proofErr w:type="gramStart"/>
      <w:r w:rsidR="00525E8D">
        <w:rPr>
          <w:rFonts w:ascii="Calibri" w:hAnsi="Calibri" w:cs="Calibri"/>
          <w:sz w:val="21"/>
          <w:szCs w:val="21"/>
        </w:rPr>
        <w:t>Masters in Data Science</w:t>
      </w:r>
      <w:proofErr w:type="gramEnd"/>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and continuously transform and improve is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484CC02"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cutting edge technologies, </w:t>
      </w:r>
      <w:proofErr w:type="gramStart"/>
      <w:r w:rsidRPr="002D4F0D">
        <w:rPr>
          <w:rFonts w:ascii="Calibri" w:hAnsi="Calibri" w:cs="Calibri"/>
          <w:sz w:val="21"/>
          <w:szCs w:val="21"/>
        </w:rPr>
        <w:t>DevOps</w:t>
      </w:r>
      <w:proofErr w:type="gramEnd"/>
      <w:r w:rsidRPr="002D4F0D">
        <w:rPr>
          <w:rFonts w:ascii="Calibri" w:hAnsi="Calibri" w:cs="Calibri"/>
          <w:sz w:val="21"/>
          <w:szCs w:val="21"/>
        </w:rPr>
        <w:t xml:space="preserve">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proofErr w:type="gramStart"/>
      <w:r w:rsidRPr="002D4F0D">
        <w:rPr>
          <w:rFonts w:ascii="Calibri" w:hAnsi="Calibri" w:cs="Calibri"/>
          <w:sz w:val="21"/>
          <w:szCs w:val="21"/>
        </w:rPr>
        <w:t>Built Data lake</w:t>
      </w:r>
      <w:proofErr w:type="gramEnd"/>
      <w:r w:rsidRPr="002D4F0D">
        <w:rPr>
          <w:rFonts w:ascii="Calibri" w:hAnsi="Calibri" w:cs="Calibri"/>
          <w:sz w:val="21"/>
          <w:szCs w:val="21"/>
        </w:rPr>
        <w:t xml:space="preserv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77777777"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 xml:space="preserve">Setup a Tier I Investment management ODC of 150+ people.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xml:space="preserve">: Certified Scrum Professional (CSP), Certified Scrum Master (CSM), Certified </w:t>
      </w:r>
      <w:proofErr w:type="spellStart"/>
      <w:r w:rsidRPr="002D4F0D">
        <w:rPr>
          <w:rFonts w:ascii="Calibri" w:hAnsi="Calibri" w:cs="Calibri"/>
          <w:sz w:val="21"/>
          <w:szCs w:val="21"/>
        </w:rPr>
        <w:t>SAFe</w:t>
      </w:r>
      <w:proofErr w:type="spellEnd"/>
      <w:r w:rsidRPr="002D4F0D">
        <w:rPr>
          <w:rFonts w:ascii="Calibri" w:hAnsi="Calibri" w:cs="Calibri"/>
          <w:sz w:val="21"/>
          <w:szCs w:val="21"/>
        </w:rPr>
        <w:t xml:space="preserve"> </w:t>
      </w:r>
      <w:proofErr w:type="spellStart"/>
      <w:r w:rsidRPr="002D4F0D">
        <w:rPr>
          <w:rFonts w:ascii="Calibri" w:hAnsi="Calibri" w:cs="Calibri"/>
          <w:sz w:val="21"/>
          <w:szCs w:val="21"/>
        </w:rPr>
        <w:t>Agelist</w:t>
      </w:r>
      <w:proofErr w:type="spellEnd"/>
      <w:r w:rsidRPr="002D4F0D">
        <w:rPr>
          <w:rFonts w:ascii="Calibri" w:hAnsi="Calibri" w:cs="Calibri"/>
          <w:sz w:val="21"/>
          <w:szCs w:val="21"/>
        </w:rPr>
        <w:t>.</w:t>
      </w:r>
    </w:p>
    <w:p w14:paraId="298213C6"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 Data Engineer, Certified Google Cloud 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w:t>
      </w:r>
      <w:proofErr w:type="spellStart"/>
      <w:r w:rsidRPr="002D4F0D">
        <w:rPr>
          <w:rFonts w:ascii="Calibri" w:hAnsi="Calibri" w:cs="Calibri"/>
          <w:sz w:val="21"/>
          <w:szCs w:val="21"/>
        </w:rPr>
        <w:t>FinBert</w:t>
      </w:r>
      <w:proofErr w:type="spellEnd"/>
      <w:r w:rsidRPr="002D4F0D">
        <w:rPr>
          <w:rFonts w:ascii="Calibri" w:hAnsi="Calibri" w:cs="Calibri"/>
          <w:sz w:val="21"/>
          <w:szCs w:val="21"/>
        </w:rPr>
        <w:t xml:space="preserve">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p w14:paraId="09665669" w14:textId="353BF9D6" w:rsidR="001F62D0" w:rsidRPr="002D4F0D" w:rsidRDefault="001F62D0" w:rsidP="001F62D0">
      <w:pPr>
        <w:pStyle w:val="ListBullet"/>
        <w:numPr>
          <w:ilvl w:val="0"/>
          <w:numId w:val="0"/>
        </w:numPr>
        <w:ind w:left="360"/>
        <w:rPr>
          <w:rFonts w:ascii="Calibri" w:hAnsi="Calibri" w:cs="Calibri"/>
          <w:sz w:val="21"/>
          <w:szCs w:val="21"/>
        </w:rPr>
      </w:pPr>
    </w:p>
    <w:p w14:paraId="58EC459B" w14:textId="7B37345B" w:rsidR="00582973" w:rsidRPr="002D4F0D" w:rsidRDefault="00582973" w:rsidP="001F62D0">
      <w:pPr>
        <w:pStyle w:val="ListBullet"/>
        <w:numPr>
          <w:ilvl w:val="0"/>
          <w:numId w:val="0"/>
        </w:numPr>
        <w:ind w:left="360"/>
        <w:rPr>
          <w:rFonts w:ascii="Calibri" w:hAnsi="Calibri" w:cs="Calibri"/>
          <w:sz w:val="20"/>
          <w:szCs w:val="20"/>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33A9C192" w14:textId="77777777" w:rsidR="00EE5F65"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w:t>
      </w:r>
    </w:p>
    <w:p w14:paraId="74D61EB3" w14:textId="4541A453"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Digital &amp; Data Transformation Head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w:t>
      </w:r>
      <w:proofErr w:type="gramStart"/>
      <w:r w:rsidRPr="00AA7DD8">
        <w:rPr>
          <w:rFonts w:ascii="Calibri" w:hAnsi="Calibri" w:cs="Calibri"/>
          <w:sz w:val="21"/>
          <w:szCs w:val="21"/>
        </w:rPr>
        <w:t>tracked</w:t>
      </w:r>
      <w:proofErr w:type="gramEnd"/>
      <w:r w:rsidRPr="00AA7DD8">
        <w:rPr>
          <w:rFonts w:ascii="Calibri" w:hAnsi="Calibri" w:cs="Calibri"/>
          <w:sz w:val="21"/>
          <w:szCs w:val="21"/>
        </w:rPr>
        <w:t xml:space="preserve"> and reported with focus on continuous improvement. The unit test coverage increased to 90%,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12B58C53" w14:textId="72EB3689" w:rsidR="00EE5F65" w:rsidRDefault="00616747"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Senior Director</w:t>
      </w:r>
    </w:p>
    <w:p w14:paraId="463D4A6D" w14:textId="5B98DF26"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Delivery Head, Digital Transformation Lead, Data Lead | 2016 to 20</w:t>
      </w:r>
      <w:r w:rsidR="008E5305">
        <w:rPr>
          <w:rFonts w:ascii="Calibri" w:hAnsi="Calibri" w:cs="Calibri"/>
          <w:b/>
          <w:bCs/>
          <w:sz w:val="21"/>
          <w:szCs w:val="21"/>
        </w:rPr>
        <w:t>20</w:t>
      </w:r>
    </w:p>
    <w:p w14:paraId="385CFF28" w14:textId="555A1D3C"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C796DE6" w:rsidR="00AA7DD8" w:rsidRPr="00AA7DD8" w:rsidRDefault="00EC6815"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2720832D" w:rsidR="00AA7DD8" w:rsidRPr="00AA7DD8" w:rsidRDefault="002D4F0D" w:rsidP="005F30BE">
      <w:pPr>
        <w:pStyle w:val="ListBullet"/>
        <w:numPr>
          <w:ilvl w:val="0"/>
          <w:numId w:val="0"/>
        </w:numPr>
        <w:spacing w:after="0"/>
        <w:rPr>
          <w:rFonts w:ascii="Calibri" w:hAnsi="Calibri" w:cs="Calibri"/>
          <w:b/>
          <w:bCs/>
          <w:sz w:val="21"/>
          <w:szCs w:val="21"/>
        </w:rPr>
      </w:pPr>
      <w:r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w:t>
      </w:r>
      <w:proofErr w:type="gramStart"/>
      <w:r w:rsidRPr="002D4F0D">
        <w:rPr>
          <w:rFonts w:ascii="Calibri" w:hAnsi="Calibri" w:cs="Calibri"/>
          <w:sz w:val="21"/>
          <w:szCs w:val="21"/>
        </w:rPr>
        <w:t>Big Data lake</w:t>
      </w:r>
      <w:proofErr w:type="gramEnd"/>
      <w:r w:rsidRPr="002D4F0D">
        <w:rPr>
          <w:rFonts w:ascii="Calibri" w:hAnsi="Calibri" w:cs="Calibri"/>
          <w:sz w:val="21"/>
          <w:szCs w:val="21"/>
        </w:rPr>
        <w:t xml:space="preserve"> for market risk data using Hadoop when no team was available. I created a strategy of slow ramp up, with experts up front, 100% automation, with 2 weekly releases, and bought the client into the strategy. I then trained a team of 60 Java developers in </w:t>
      </w:r>
      <w:proofErr w:type="spellStart"/>
      <w:r w:rsidRPr="002D4F0D">
        <w:rPr>
          <w:rFonts w:ascii="Calibri" w:hAnsi="Calibri" w:cs="Calibri"/>
          <w:sz w:val="21"/>
          <w:szCs w:val="21"/>
        </w:rPr>
        <w:t>BigData</w:t>
      </w:r>
      <w:proofErr w:type="spellEnd"/>
      <w:r w:rsidRPr="002D4F0D">
        <w:rPr>
          <w:rFonts w:ascii="Calibri" w:hAnsi="Calibri" w:cs="Calibri"/>
          <w:sz w:val="21"/>
          <w:szCs w:val="21"/>
        </w:rPr>
        <w:t xml:space="preserve"> with a </w:t>
      </w:r>
      <w:proofErr w:type="gramStart"/>
      <w:r w:rsidRPr="002D4F0D">
        <w:rPr>
          <w:rFonts w:ascii="Calibri" w:hAnsi="Calibri" w:cs="Calibri"/>
          <w:sz w:val="21"/>
          <w:szCs w:val="21"/>
        </w:rPr>
        <w:t>4 week</w:t>
      </w:r>
      <w:proofErr w:type="gramEnd"/>
      <w:r w:rsidRPr="002D4F0D">
        <w:rPr>
          <w:rFonts w:ascii="Calibri" w:hAnsi="Calibri" w:cs="Calibri"/>
          <w:sz w:val="21"/>
          <w:szCs w:val="21"/>
        </w:rPr>
        <w:t xml:space="preserve">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 Tier I bank </w:t>
      </w:r>
      <w:proofErr w:type="gramStart"/>
      <w:r w:rsidRPr="002D4F0D">
        <w:rPr>
          <w:rFonts w:ascii="Calibri" w:hAnsi="Calibri" w:cs="Calibri"/>
          <w:sz w:val="21"/>
          <w:szCs w:val="21"/>
        </w:rPr>
        <w:t>Hadoop Data lake</w:t>
      </w:r>
      <w:proofErr w:type="gramEnd"/>
      <w:r w:rsidRPr="002D4F0D">
        <w:rPr>
          <w:rFonts w:ascii="Calibri" w:hAnsi="Calibri" w:cs="Calibri"/>
          <w:sz w:val="21"/>
          <w:szCs w:val="21"/>
        </w:rPr>
        <w:t xml:space="preserve"> solution did not perform</w:t>
      </w:r>
      <w:r w:rsidR="00173B37">
        <w:rPr>
          <w:rFonts w:ascii="Calibri" w:hAnsi="Calibri" w:cs="Calibri"/>
          <w:sz w:val="21"/>
          <w:szCs w:val="21"/>
        </w:rPr>
        <w:t>. D</w:t>
      </w:r>
      <w:r w:rsidRPr="002D4F0D">
        <w:rPr>
          <w:rFonts w:ascii="Calibri" w:hAnsi="Calibri" w:cs="Calibri"/>
          <w:sz w:val="21"/>
          <w:szCs w:val="21"/>
        </w:rPr>
        <w:t xml:space="preserve">ue to the immutable nature of HDFS a lot of rows were created resulting in slow queries. I led the research for the solution and found MongoDB to be faster and ported the read/write micro service to use MongoDB. The result was that the queries were very </w:t>
      </w:r>
      <w:proofErr w:type="gramStart"/>
      <w:r w:rsidRPr="002D4F0D">
        <w:rPr>
          <w:rFonts w:ascii="Calibri" w:hAnsi="Calibri" w:cs="Calibri"/>
          <w:sz w:val="21"/>
          <w:szCs w:val="21"/>
        </w:rPr>
        <w:t>fast</w:t>
      </w:r>
      <w:proofErr w:type="gramEnd"/>
      <w:r w:rsidRPr="002D4F0D">
        <w:rPr>
          <w:rFonts w:ascii="Calibri" w:hAnsi="Calibri" w:cs="Calibri"/>
          <w:sz w:val="21"/>
          <w:szCs w:val="21"/>
        </w:rPr>
        <w:t xml:space="preserve">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 xml:space="preserve">Middle </w:t>
      </w:r>
      <w:proofErr w:type="gramStart"/>
      <w:r w:rsidR="00173B37">
        <w:rPr>
          <w:rFonts w:ascii="Calibri" w:hAnsi="Calibri" w:cs="Calibri"/>
          <w:sz w:val="21"/>
          <w:szCs w:val="21"/>
        </w:rPr>
        <w:t>East</w:t>
      </w:r>
      <w:proofErr w:type="gramEnd"/>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0A9C3820" w:rsidR="00AA7DD8" w:rsidRPr="00AA7DD8" w:rsidRDefault="00EC6815"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 xml:space="preserve">Converted all the projects of a tier I investment bank ODC to agile. I laid out the agile transformation strategy for the ODC and brought in the client stakeholders. Then I implemented the strategy which included extensive training, agile </w:t>
      </w:r>
      <w:proofErr w:type="gramStart"/>
      <w:r w:rsidRPr="005F30BE">
        <w:rPr>
          <w:rFonts w:ascii="Calibri" w:hAnsi="Calibri" w:cs="Calibri"/>
          <w:sz w:val="21"/>
          <w:szCs w:val="21"/>
        </w:rPr>
        <w:t>coaching</w:t>
      </w:r>
      <w:proofErr w:type="gramEnd"/>
      <w:r w:rsidRPr="005F30BE">
        <w:rPr>
          <w:rFonts w:ascii="Calibri" w:hAnsi="Calibri" w:cs="Calibri"/>
          <w:sz w:val="21"/>
          <w:szCs w:val="21"/>
        </w:rPr>
        <w:t xml:space="preserve"> and agile intervention. Result was that within 1 year all the projects in the ODC were agile project with 50% of them doing more frequent deliveries.</w:t>
      </w:r>
    </w:p>
    <w:p w14:paraId="792C742E" w14:textId="657AB9B6"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lastRenderedPageBreak/>
        <w:t>Fidelity Investments, USA</w:t>
      </w:r>
    </w:p>
    <w:p w14:paraId="21115541" w14:textId="3D3EAE92"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ODC Lead for F</w:t>
      </w:r>
      <w:r w:rsidR="003D705B">
        <w:rPr>
          <w:rFonts w:ascii="Calibri" w:hAnsi="Calibri" w:cs="Calibri"/>
          <w:b/>
          <w:bCs/>
          <w:sz w:val="21"/>
          <w:szCs w:val="21"/>
        </w:rPr>
        <w:t xml:space="preserve">idelity </w:t>
      </w:r>
      <w:r w:rsidRPr="008D57B6">
        <w:rPr>
          <w:rFonts w:ascii="Calibri" w:hAnsi="Calibri" w:cs="Calibri"/>
          <w:b/>
          <w:bCs/>
          <w:sz w:val="21"/>
          <w:szCs w:val="21"/>
        </w:rPr>
        <w:t>eB</w:t>
      </w:r>
      <w:r w:rsidR="003D705B">
        <w:rPr>
          <w:rFonts w:ascii="Calibri" w:hAnsi="Calibri" w:cs="Calibri"/>
          <w:b/>
          <w:bCs/>
          <w:sz w:val="21"/>
          <w:szCs w:val="21"/>
        </w:rPr>
        <w:t xml:space="preserve">usiness </w:t>
      </w:r>
      <w:r w:rsidRPr="008D57B6">
        <w:rPr>
          <w:rFonts w:ascii="Calibri" w:hAnsi="Calibri" w:cs="Calibri"/>
          <w:b/>
          <w:bCs/>
          <w:sz w:val="21"/>
          <w:szCs w:val="21"/>
        </w:rPr>
        <w:t>I</w:t>
      </w:r>
      <w:r w:rsidR="003D705B">
        <w:rPr>
          <w:rFonts w:ascii="Calibri" w:hAnsi="Calibri" w:cs="Calibri"/>
          <w:b/>
          <w:bCs/>
          <w:sz w:val="21"/>
          <w:szCs w:val="21"/>
        </w:rPr>
        <w:t>nstitutional</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proofErr w:type="gramStart"/>
      <w:r w:rsidRPr="003D705B">
        <w:rPr>
          <w:rFonts w:ascii="Calibri" w:hAnsi="Calibri" w:cs="Calibri"/>
          <w:bCs/>
          <w:sz w:val="21"/>
          <w:szCs w:val="21"/>
          <w:lang w:val="en-IN" w:eastAsia="en-US"/>
        </w:rPr>
        <w:t>Masters in Computer Science</w:t>
      </w:r>
      <w:proofErr w:type="gramEnd"/>
      <w:r w:rsidRPr="003D705B">
        <w:rPr>
          <w:rFonts w:ascii="Calibri" w:hAnsi="Calibri" w:cs="Calibri"/>
          <w:bCs/>
          <w:sz w:val="21"/>
          <w:szCs w:val="21"/>
          <w:lang w:val="en-IN" w:eastAsia="en-US"/>
        </w:rPr>
        <w:t xml:space="preserv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proofErr w:type="gramStart"/>
      <w:r w:rsidRPr="003D705B">
        <w:rPr>
          <w:rFonts w:ascii="Calibri" w:hAnsi="Calibri" w:cs="Calibri"/>
          <w:sz w:val="21"/>
          <w:szCs w:val="21"/>
          <w:lang w:val="en-IN" w:eastAsia="en-US"/>
        </w:rPr>
        <w:t>Bachelor in Technology</w:t>
      </w:r>
      <w:proofErr w:type="gramEnd"/>
      <w:r w:rsidRPr="003D705B">
        <w:rPr>
          <w:rFonts w:ascii="Calibri" w:hAnsi="Calibri" w:cs="Calibri"/>
          <w:sz w:val="21"/>
          <w:szCs w:val="21"/>
          <w:lang w:val="en-IN" w:eastAsia="en-US"/>
        </w:rPr>
        <w:t xml:space="preserve">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6D5DFD1D" w14:textId="77777777" w:rsidR="008B1E39" w:rsidRPr="008B1E39" w:rsidRDefault="008B1E39" w:rsidP="008B1E39">
      <w:pPr>
        <w:pStyle w:val="ListBullet"/>
        <w:numPr>
          <w:ilvl w:val="0"/>
          <w:numId w:val="0"/>
        </w:numPr>
        <w:spacing w:after="120"/>
        <w:ind w:left="360"/>
        <w:rPr>
          <w:rFonts w:ascii="Calibri" w:hAnsi="Calibri" w:cs="Calibri"/>
          <w:sz w:val="21"/>
          <w:szCs w:val="21"/>
        </w:rPr>
      </w:pPr>
    </w:p>
    <w:p w14:paraId="5A63C282" w14:textId="2600BB83" w:rsidR="008B1E39" w:rsidRPr="008B1E39" w:rsidRDefault="008B1E39" w:rsidP="008B1E39">
      <w:pPr>
        <w:pStyle w:val="Heading1"/>
        <w:spacing w:before="180"/>
        <w:rPr>
          <w:rFonts w:ascii="Calibri" w:hAnsi="Calibri" w:cs="Calibri"/>
          <w:color w:val="002060"/>
          <w:sz w:val="16"/>
          <w:szCs w:val="16"/>
        </w:rPr>
      </w:pPr>
      <w:r w:rsidRPr="008B1E39">
        <w:rPr>
          <w:rFonts w:ascii="Calibri" w:hAnsi="Calibri" w:cs="Calibri"/>
          <w:color w:val="002060"/>
          <w:sz w:val="16"/>
          <w:szCs w:val="16"/>
        </w:rPr>
        <w:t>Keywords for Search Engine Optimization</w:t>
      </w:r>
    </w:p>
    <w:p w14:paraId="28B4CA59" w14:textId="4AF30133" w:rsidR="008B1E39" w:rsidRPr="008B1E39" w:rsidRDefault="008B1E39" w:rsidP="008B1E39">
      <w:pPr>
        <w:spacing w:after="0"/>
        <w:contextualSpacing/>
        <w:jc w:val="both"/>
        <w:rPr>
          <w:rFonts w:ascii="Calibri" w:hAnsi="Calibri" w:cs="Calibri"/>
          <w:sz w:val="10"/>
          <w:szCs w:val="10"/>
        </w:rPr>
      </w:pPr>
      <w:r w:rsidRPr="008B1E39">
        <w:rPr>
          <w:rFonts w:ascii="Calibri" w:hAnsi="Calibri" w:cs="Calibri"/>
          <w:sz w:val="10"/>
          <w:szCs w:val="10"/>
        </w:rPr>
        <w:t xml:space="preserve">Customer Success, Customer Focus, Continuous Improvement, Scaling team, Hiring, Strong communication, Interpersonal skills, Managing Enterprise Applications, Problem solving, Analytical, Strategic planning, Leading distributed team, Build high performance team, IT leader, Design, Development, Key Performance Indicators, Solution Integrator, Account management, Account Leader, Client liaison, Senior Vice President, Senior Director, Head of Engineering, Strategic thinking, Work under pressure, Attention to detail, Accountability, Business Acumen, Result oriented, Result focused, Cost effective, Decision making, Hybrid cloud, Secure, scalable &amp; robust platform, Scalability, + years of working experience, Seasoned leader, Timely delivery, Large Scale, Knowledgeable, Innovative, Creative, Innovation, Learner, Collaborative, Backend, Frontend, Infrastructure, Architecture, System Design, server-side engineering, UI, Mentor, Subject matter expert, managing priorities, </w:t>
      </w:r>
      <w:proofErr w:type="spellStart"/>
      <w:r w:rsidRPr="008B1E39">
        <w:rPr>
          <w:rFonts w:ascii="Calibri" w:hAnsi="Calibri" w:cs="Calibri"/>
          <w:sz w:val="10"/>
          <w:szCs w:val="10"/>
        </w:rPr>
        <w:t>Scrumban</w:t>
      </w:r>
      <w:proofErr w:type="spellEnd"/>
      <w:r w:rsidRPr="008B1E39">
        <w:rPr>
          <w:rFonts w:ascii="Calibri" w:hAnsi="Calibri" w:cs="Calibri"/>
          <w:sz w:val="10"/>
          <w:szCs w:val="10"/>
        </w:rPr>
        <w:t>, Kanban, Lean, Six Sigma, Business process re-engineering, Digital project, Robotic Process Automation RPA bots, cross-functional, Visual stream mapping VSM, Digital tools, CI CD, CI/CD, CI-CD, Influencing skills, people leadership, people management, impact, process improvement, domain exposure, planning, coordination, executive, senior leadership, strategic direction, best engineering practices, motivate, production, recruitment, premier engineering institute, engineering excellence, Big Data, Full stack delivery, Enterprise &amp; Scalable Architecture, Database, GTM (go to market) strategies, Technology And Business Leadership | Setting Up, Growing Teams | Digital Leader for Organizations, Building Products, Solutions, Applications - Consulting - Strategic Delivery Management - Senior Leadership Management - Strategy for Digital Transformation, Data Transformation, Cloud Transformation, Agile Transformation, DevOps Transformation - IT Roadmap - Business Analytics and Insights - AI / ML / Data Science / Data Engineering - Sales - P&amp;L Management - Strategic Program Management - Strategic Project Management - Client &amp; Stakeholder Management, BFSI: Investment Banking | Capital Markets | Retail Banking l Investment Management, Equity, Equity Derivatives, Fixed Income, Market Risk, Credit Risk, Regulatory Reporting, Mortgages, Lending, 401K</w:t>
      </w:r>
    </w:p>
    <w:p w14:paraId="42E45B42" w14:textId="05E9250F" w:rsidR="008902A2" w:rsidRPr="008902A2" w:rsidRDefault="008902A2" w:rsidP="008902A2">
      <w:pPr>
        <w:pStyle w:val="ListBullet"/>
        <w:numPr>
          <w:ilvl w:val="0"/>
          <w:numId w:val="0"/>
        </w:numPr>
        <w:rPr>
          <w:rFonts w:ascii="Calibri" w:hAnsi="Calibri" w:cs="Calibri"/>
          <w:sz w:val="10"/>
          <w:szCs w:val="10"/>
        </w:rPr>
      </w:pPr>
      <w:r w:rsidRPr="008902A2">
        <w:rPr>
          <w:rFonts w:ascii="Calibri" w:hAnsi="Calibri" w:cs="Calibri"/>
          <w:sz w:val="10"/>
          <w:szCs w:val="10"/>
        </w:rPr>
        <w:t>The Sr Director of Software Engineering will play a pivotal role in software development activities and long-term initiative planning and collaboration across the Strategy &amp;amp; Transformation (S&amp;T) organization. Software Engineering is the corner stone of scalable digital transformation across PepsiCo’s value chain. This leader will deliver the end-to-end software development experience, deliver high quality software as part of the DevOps process, and have accountability for our business operations.</w:t>
      </w:r>
    </w:p>
    <w:p w14:paraId="54E5390E" w14:textId="108D03F3" w:rsidR="008902A2" w:rsidRPr="008902A2" w:rsidRDefault="008902A2" w:rsidP="008902A2">
      <w:pPr>
        <w:pStyle w:val="ListBullet"/>
        <w:numPr>
          <w:ilvl w:val="0"/>
          <w:numId w:val="0"/>
        </w:numPr>
        <w:rPr>
          <w:rFonts w:ascii="Calibri" w:hAnsi="Calibri" w:cs="Calibri"/>
          <w:sz w:val="10"/>
          <w:szCs w:val="10"/>
        </w:rPr>
      </w:pPr>
      <w:r w:rsidRPr="008902A2">
        <w:rPr>
          <w:rFonts w:ascii="Calibri" w:hAnsi="Calibri" w:cs="Calibri"/>
          <w:sz w:val="10"/>
          <w:szCs w:val="10"/>
        </w:rPr>
        <w:t>The leader in this role will provide technical oversight and direction to our software development team to ensure we deliver the best possible software solutions and ensure they are generating value through cost savings or incremental value. This leader will work closely with the user experience, product, IT, and process engineering teams to develop new products and prioritize deliver solutions across S&amp;T core priorities.</w:t>
      </w:r>
    </w:p>
    <w:p w14:paraId="13D2272A" w14:textId="5B07B900"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Key Accountabilities</w:t>
      </w:r>
    </w:p>
    <w:p w14:paraId="16B0B361" w14:textId="4FDB28A6"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1. Create the vision and guide a team of engineers to build and support digital products and solutions (DPS) across S&amp;T core priorities</w:t>
      </w:r>
    </w:p>
    <w:p w14:paraId="53794542" w14:textId="5154370B"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2. Drive partnerships with User Experience, Product Management, IT, Data &amp;amp; Analytics, Emerging Tech, Innovation, and Process Engineering teams to deliver the Digital Products portfolio</w:t>
      </w:r>
    </w:p>
    <w:p w14:paraId="5F3FA62C" w14:textId="2E62DC57"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3. Develop software development strategy utilizing industry standards. Create roadmap and timing of implementation of the roadmap based on business requirements and strategy.</w:t>
      </w:r>
    </w:p>
    <w:p w14:paraId="79411D01" w14:textId="57356E58"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4. Lead multi-discipline, high-performance work teams distributed across remote locations effectively. Build, manage, develop, and mentor a</w:t>
      </w:r>
    </w:p>
    <w:p w14:paraId="4B5867F5" w14:textId="0BD61E15"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team of engineers.</w:t>
      </w:r>
    </w:p>
    <w:p w14:paraId="1E80ADF1" w14:textId="49D7AEC4"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5. Interact with executives across the company to lead the narrative around software engineering</w:t>
      </w:r>
    </w:p>
    <w:p w14:paraId="449891C9" w14:textId="73E9A1E3"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6. Develop and expand DPS capabilities through a customer obsessed, services-driven digital solutions platform that leverages data and AI to deliver automated and personalized experiences</w:t>
      </w:r>
    </w:p>
    <w:p w14:paraId="0AE07E89" w14:textId="754225FC"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7. Manage and appropriately escalate delivery impediments, risks, issues, and changes tied to the engineering initiatives to the stakeholders</w:t>
      </w:r>
    </w:p>
    <w:p w14:paraId="7A1ACA60" w14:textId="123008E5"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8. Interact with key business partners to recommend solutions that best meet the strategic needs of the business</w:t>
      </w:r>
    </w:p>
    <w:p w14:paraId="615DDC52" w14:textId="42F4882B"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Minimum Qualification</w:t>
      </w:r>
    </w:p>
    <w:p w14:paraId="0E383FBA" w14:textId="69F202E7"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xml:space="preserve"> A Bachelor’s Degree in Computer Science, </w:t>
      </w:r>
      <w:proofErr w:type="gramStart"/>
      <w:r w:rsidRPr="008902A2">
        <w:rPr>
          <w:rFonts w:ascii="Calibri" w:hAnsi="Calibri" w:cs="Calibri"/>
          <w:color w:val="FFFFFF" w:themeColor="background1"/>
          <w:sz w:val="10"/>
          <w:szCs w:val="10"/>
        </w:rPr>
        <w:t>Engineering</w:t>
      </w:r>
      <w:proofErr w:type="gramEnd"/>
      <w:r w:rsidRPr="008902A2">
        <w:rPr>
          <w:rFonts w:ascii="Calibri" w:hAnsi="Calibri" w:cs="Calibri"/>
          <w:color w:val="FFFFFF" w:themeColor="background1"/>
          <w:sz w:val="10"/>
          <w:szCs w:val="10"/>
        </w:rPr>
        <w:t xml:space="preserve"> or a related field</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Master’s or PhD in Computer Science or Engineering preferred</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Minimum of 13 years of relevant software development and engineering management experience</w:t>
      </w:r>
    </w:p>
    <w:p w14:paraId="6E7B24B2" w14:textId="31A60946"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13+ years of experience on architecting fault tolerant, high scale distributed systems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5+ years’ experience managing people with 3+ years of managing multiple managers/teams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xml:space="preserve"> Commanding knowledge of data structures, algorithms, and </w:t>
      </w:r>
      <w:proofErr w:type="gramStart"/>
      <w:r w:rsidRPr="008902A2">
        <w:rPr>
          <w:rFonts w:ascii="Calibri" w:hAnsi="Calibri" w:cs="Calibri"/>
          <w:color w:val="FFFFFF" w:themeColor="background1"/>
          <w:sz w:val="10"/>
          <w:szCs w:val="10"/>
        </w:rPr>
        <w:t>object oriented</w:t>
      </w:r>
      <w:proofErr w:type="gramEnd"/>
      <w:r w:rsidRPr="008902A2">
        <w:rPr>
          <w:rFonts w:ascii="Calibri" w:hAnsi="Calibri" w:cs="Calibri"/>
          <w:color w:val="FFFFFF" w:themeColor="background1"/>
          <w:sz w:val="10"/>
          <w:szCs w:val="10"/>
        </w:rPr>
        <w:t xml:space="preserve"> design</w:t>
      </w:r>
    </w:p>
    <w:p w14:paraId="1FCA6D42" w14:textId="318368F9"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Working knowledge of programming languages beyond C#, Java, C or C++ (</w:t>
      </w:r>
      <w:proofErr w:type="gramStart"/>
      <w:r w:rsidRPr="008902A2">
        <w:rPr>
          <w:rFonts w:ascii="Calibri" w:hAnsi="Calibri" w:cs="Calibri"/>
          <w:color w:val="FFFFFF" w:themeColor="background1"/>
          <w:sz w:val="10"/>
          <w:szCs w:val="10"/>
        </w:rPr>
        <w:t>e.g.</w:t>
      </w:r>
      <w:proofErr w:type="gramEnd"/>
      <w:r w:rsidRPr="008902A2">
        <w:rPr>
          <w:rFonts w:ascii="Calibri" w:hAnsi="Calibri" w:cs="Calibri"/>
          <w:color w:val="FFFFFF" w:themeColor="background1"/>
          <w:sz w:val="10"/>
          <w:szCs w:val="10"/>
        </w:rPr>
        <w:t xml:space="preserve"> Ruby, Python, Perl)</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Experience with Azure, Google Cloud, Amazon Web Services and cloud specific PaaS and SaaS solutions</w:t>
      </w:r>
    </w:p>
    <w:p w14:paraId="02A4608B" w14:textId="65FBB366"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Experience with mission critical, 24x7 systems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Experience with high throughput cloud native distributed systems</w:t>
      </w:r>
    </w:p>
    <w:p w14:paraId="2FB8ED25" w14:textId="15D5155F"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Experience implementing and consuming large-scale web services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Deep knowledge of design patterns</w:t>
      </w:r>
    </w:p>
    <w:p w14:paraId="76FE5304" w14:textId="16DEC212"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xml:space="preserve"> Experience with JavaScript/TypeScript, Node.js, React-Redux or other </w:t>
      </w:r>
      <w:proofErr w:type="gramStart"/>
      <w:r w:rsidRPr="008902A2">
        <w:rPr>
          <w:rFonts w:ascii="Calibri" w:hAnsi="Calibri" w:cs="Calibri"/>
          <w:color w:val="FFFFFF" w:themeColor="background1"/>
          <w:sz w:val="10"/>
          <w:szCs w:val="10"/>
        </w:rPr>
        <w:t>front end</w:t>
      </w:r>
      <w:proofErr w:type="gramEnd"/>
      <w:r w:rsidRPr="008902A2">
        <w:rPr>
          <w:rFonts w:ascii="Calibri" w:hAnsi="Calibri" w:cs="Calibri"/>
          <w:color w:val="FFFFFF" w:themeColor="background1"/>
          <w:sz w:val="10"/>
          <w:szCs w:val="10"/>
        </w:rPr>
        <w:t xml:space="preserve"> frameworks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Full stack engineering experience</w:t>
      </w:r>
    </w:p>
    <w:p w14:paraId="100812B3" w14:textId="3F3A6ABD"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Qualities</w:t>
      </w:r>
    </w:p>
    <w:p w14:paraId="4E59698C" w14:textId="01523FEC"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Strong attention to detail and extremely well-organized</w:t>
      </w:r>
    </w:p>
    <w:p w14:paraId="1B198D30" w14:textId="63D249A1"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Ability to run a large team of software engineers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Ability to manage multiple projects with competing priorities</w:t>
      </w:r>
    </w:p>
    <w:p w14:paraId="1EC191C8" w14:textId="0C9BC012"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Ability to be able to interface with the business and recognize their needs and priorities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Ability to work cross functionally with product, service design and operations across the organization</w:t>
      </w:r>
    </w:p>
    <w:p w14:paraId="256EF560" w14:textId="5A6349AD" w:rsidR="008902A2"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Demonstrated passion for excellence with respect to Engineering services, education, and support</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 Strong interpersonal skills, ability to navigate through a complex and matrixed internal environment</w:t>
      </w:r>
    </w:p>
    <w:p w14:paraId="119CB0E5" w14:textId="79B8FFB9" w:rsidR="00AA7DD8" w:rsidRPr="008902A2" w:rsidRDefault="008902A2" w:rsidP="008902A2">
      <w:pPr>
        <w:pStyle w:val="ListBullet"/>
        <w:numPr>
          <w:ilvl w:val="0"/>
          <w:numId w:val="0"/>
        </w:numPr>
        <w:rPr>
          <w:rFonts w:ascii="Calibri" w:hAnsi="Calibri" w:cs="Calibri"/>
          <w:color w:val="FFFFFF" w:themeColor="background1"/>
          <w:sz w:val="10"/>
          <w:szCs w:val="10"/>
        </w:rPr>
      </w:pPr>
      <w:r w:rsidRPr="008902A2">
        <w:rPr>
          <w:rFonts w:ascii="Calibri" w:hAnsi="Calibri" w:cs="Calibri"/>
          <w:color w:val="FFFFFF" w:themeColor="background1"/>
          <w:sz w:val="10"/>
          <w:szCs w:val="10"/>
        </w:rPr>
        <w:t> Ability to work collaboratively with regional and global partners in other functional units</w:t>
      </w:r>
      <w:r w:rsidRPr="008902A2">
        <w:rPr>
          <w:rFonts w:ascii="Calibri" w:hAnsi="Calibri" w:cs="Calibri"/>
          <w:color w:val="FFFFFF" w:themeColor="background1"/>
          <w:sz w:val="10"/>
          <w:szCs w:val="10"/>
        </w:rPr>
        <w:t xml:space="preserve"> </w:t>
      </w:r>
      <w:r w:rsidRPr="008902A2">
        <w:rPr>
          <w:rFonts w:ascii="Calibri" w:hAnsi="Calibri" w:cs="Calibri"/>
          <w:color w:val="FFFFFF" w:themeColor="background1"/>
          <w:sz w:val="10"/>
          <w:szCs w:val="10"/>
        </w:rPr>
        <w:t>Ability to navigate a complex organization and to influence and lead people across cultures at a senior level</w:t>
      </w:r>
    </w:p>
    <w:sectPr w:rsidR="00AA7DD8" w:rsidRPr="008902A2"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B3046" w14:textId="77777777" w:rsidR="009B3D4B" w:rsidRDefault="009B3D4B">
      <w:pPr>
        <w:spacing w:after="0"/>
      </w:pPr>
      <w:r>
        <w:separator/>
      </w:r>
    </w:p>
  </w:endnote>
  <w:endnote w:type="continuationSeparator" w:id="0">
    <w:p w14:paraId="4D99F99D" w14:textId="77777777" w:rsidR="009B3D4B" w:rsidRDefault="009B3D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D243D" w14:textId="77777777" w:rsidR="009B3D4B" w:rsidRDefault="009B3D4B">
      <w:pPr>
        <w:spacing w:after="0"/>
      </w:pPr>
      <w:r>
        <w:separator/>
      </w:r>
    </w:p>
  </w:footnote>
  <w:footnote w:type="continuationSeparator" w:id="0">
    <w:p w14:paraId="678F5DAF" w14:textId="77777777" w:rsidR="009B3D4B" w:rsidRDefault="009B3D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B87C08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3"/>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62342"/>
    <w:rsid w:val="00162C22"/>
    <w:rsid w:val="00173B37"/>
    <w:rsid w:val="001D5D58"/>
    <w:rsid w:val="001F62D0"/>
    <w:rsid w:val="002C1934"/>
    <w:rsid w:val="002D4F0D"/>
    <w:rsid w:val="003645D3"/>
    <w:rsid w:val="00374627"/>
    <w:rsid w:val="00386CC5"/>
    <w:rsid w:val="00394A6D"/>
    <w:rsid w:val="003D705B"/>
    <w:rsid w:val="003F19B9"/>
    <w:rsid w:val="00425820"/>
    <w:rsid w:val="004476A1"/>
    <w:rsid w:val="004943D8"/>
    <w:rsid w:val="005114E7"/>
    <w:rsid w:val="00525E8D"/>
    <w:rsid w:val="00582973"/>
    <w:rsid w:val="005E5E55"/>
    <w:rsid w:val="005F30BE"/>
    <w:rsid w:val="00616068"/>
    <w:rsid w:val="00616747"/>
    <w:rsid w:val="006E401C"/>
    <w:rsid w:val="0077621B"/>
    <w:rsid w:val="007904E2"/>
    <w:rsid w:val="007963CE"/>
    <w:rsid w:val="007D00B3"/>
    <w:rsid w:val="008902A2"/>
    <w:rsid w:val="008916B6"/>
    <w:rsid w:val="008B1E39"/>
    <w:rsid w:val="008D57B6"/>
    <w:rsid w:val="008E10EB"/>
    <w:rsid w:val="008E138D"/>
    <w:rsid w:val="008E5305"/>
    <w:rsid w:val="00955329"/>
    <w:rsid w:val="009763C8"/>
    <w:rsid w:val="00977560"/>
    <w:rsid w:val="009B3D4B"/>
    <w:rsid w:val="00A8131A"/>
    <w:rsid w:val="00AA7DD8"/>
    <w:rsid w:val="00B769EE"/>
    <w:rsid w:val="00BB0F6A"/>
    <w:rsid w:val="00C57E43"/>
    <w:rsid w:val="00C72B59"/>
    <w:rsid w:val="00CC75DB"/>
    <w:rsid w:val="00D33143"/>
    <w:rsid w:val="00D56207"/>
    <w:rsid w:val="00D765AF"/>
    <w:rsid w:val="00DD4208"/>
    <w:rsid w:val="00EA2B92"/>
    <w:rsid w:val="00EC6815"/>
    <w:rsid w:val="00EE5F65"/>
    <w:rsid w:val="00F5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93FF9"/>
    <w:rsid w:val="000F5D14"/>
    <w:rsid w:val="002C12E4"/>
    <w:rsid w:val="004C2CA6"/>
    <w:rsid w:val="008257F9"/>
    <w:rsid w:val="008E5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267</TotalTime>
  <Pages>1</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11</cp:revision>
  <cp:lastPrinted>2022-03-09T07:40:00Z</cp:lastPrinted>
  <dcterms:created xsi:type="dcterms:W3CDTF">2022-03-01T15:31:00Z</dcterms:created>
  <dcterms:modified xsi:type="dcterms:W3CDTF">2022-03-09T07:40:00Z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