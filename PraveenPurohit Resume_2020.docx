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Light"/>
        <w:tblW w:w="10440" w:type="dxa"/>
        <w:tblLook w:val="04A0" w:firstRow="1" w:lastRow="0" w:firstColumn="1" w:lastColumn="0" w:noHBand="0" w:noVBand="1"/>
      </w:tblPr>
      <w:tblGrid>
        <w:gridCol w:w="5220"/>
        <w:gridCol w:w="4917"/>
        <w:gridCol w:w="303"/>
      </w:tblGrid>
      <w:tr w:rsidR="00B6168F" w:rsidRPr="00B6168F" w14:paraId="23781153" w14:textId="77777777" w:rsidTr="003E6E0A">
        <w:trPr>
          <w:trHeight w:val="51"/>
        </w:trPr>
        <w:sdt>
          <w:sdtPr>
            <w:rPr>
              <w:color w:val="000000" w:themeColor="text1"/>
              <w:sz w:val="48"/>
              <w:szCs w:val="28"/>
            </w:rPr>
            <w:alias w:val="Author"/>
            <w:id w:val="91148862"/>
            <w:placeholder>
              <w:docPart w:val="91679C1F9EB84348A0664AA341BC8E66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10440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A6017A7" w14:textId="77777777" w:rsidR="00A36986" w:rsidRPr="00B6168F" w:rsidRDefault="00007291">
                <w:pPr>
                  <w:pStyle w:val="YourName"/>
                  <w:rPr>
                    <w:color w:val="000000" w:themeColor="text1"/>
                    <w:sz w:val="48"/>
                    <w:szCs w:val="28"/>
                  </w:rPr>
                </w:pPr>
                <w:r w:rsidRPr="00B6168F">
                  <w:rPr>
                    <w:color w:val="000000" w:themeColor="text1"/>
                    <w:sz w:val="48"/>
                    <w:szCs w:val="28"/>
                  </w:rPr>
                  <w:t xml:space="preserve">PRAVEEN </w:t>
                </w:r>
                <w:r w:rsidR="0073009C" w:rsidRPr="00B6168F">
                  <w:rPr>
                    <w:color w:val="000000" w:themeColor="text1"/>
                    <w:sz w:val="48"/>
                    <w:szCs w:val="28"/>
                  </w:rPr>
                  <w:t>Purohit</w:t>
                </w:r>
              </w:p>
            </w:tc>
          </w:sdtContent>
        </w:sdt>
      </w:tr>
      <w:tr w:rsidR="00B6168F" w:rsidRPr="00B6168F" w14:paraId="595592FB" w14:textId="77777777" w:rsidTr="003E6E0A">
        <w:trPr>
          <w:gridAfter w:val="1"/>
          <w:wAfter w:w="303" w:type="dxa"/>
          <w:trHeight w:val="88"/>
        </w:trPr>
        <w:tc>
          <w:tcPr>
            <w:tcW w:w="101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4D5F80" w14:textId="499C0D5C" w:rsidR="00D35D2C" w:rsidRPr="00B6168F" w:rsidRDefault="00D35D2C" w:rsidP="00D35D2C">
            <w:pPr>
              <w:pStyle w:val="Copy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Delhi  |  (+91) 981-063-3204  |  email: </w:t>
            </w:r>
            <w:hyperlink r:id="rId9" w:history="1">
              <w:r w:rsidRPr="00B6168F">
                <w:rPr>
                  <w:rStyle w:val="Hyperlink"/>
                  <w:color w:val="000000" w:themeColor="text1"/>
                  <w:szCs w:val="16"/>
                </w:rPr>
                <w:t>Purohit@MakeThingsHappen.com</w:t>
              </w:r>
            </w:hyperlink>
            <w:r w:rsidRPr="00B6168F">
              <w:rPr>
                <w:color w:val="000000" w:themeColor="text1"/>
                <w:szCs w:val="16"/>
              </w:rPr>
              <w:t xml:space="preserve">  </w:t>
            </w:r>
            <w:r w:rsidR="00154F79" w:rsidRPr="00B6168F">
              <w:rPr>
                <w:color w:val="000000" w:themeColor="text1"/>
                <w:szCs w:val="16"/>
              </w:rPr>
              <w:t xml:space="preserve">\ </w:t>
            </w:r>
            <w:hyperlink r:id="rId10" w:history="1">
              <w:r w:rsidR="00154F79" w:rsidRPr="00B6168F">
                <w:rPr>
                  <w:rStyle w:val="Hyperlink"/>
                  <w:color w:val="000000" w:themeColor="text1"/>
                  <w:szCs w:val="16"/>
                </w:rPr>
                <w:t>PurohitPraven@gmail.com</w:t>
              </w:r>
            </w:hyperlink>
            <w:r w:rsidR="00154F79" w:rsidRPr="00B6168F">
              <w:rPr>
                <w:color w:val="000000" w:themeColor="text1"/>
                <w:szCs w:val="16"/>
              </w:rPr>
              <w:t xml:space="preserve"> </w:t>
            </w:r>
          </w:p>
        </w:tc>
      </w:tr>
      <w:tr w:rsidR="00B6168F" w:rsidRPr="00B6168F" w14:paraId="53F3B427" w14:textId="77777777" w:rsidTr="003E6E0A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109367" w14:textId="77777777" w:rsidR="009C4300" w:rsidRPr="00B6168F" w:rsidRDefault="009C4300" w:rsidP="00061EDD">
            <w:pPr>
              <w:pStyle w:val="PersonalInformation"/>
              <w:jc w:val="center"/>
              <w:rPr>
                <w:color w:val="000000" w:themeColor="text1"/>
                <w:sz w:val="20"/>
                <w:szCs w:val="24"/>
              </w:rPr>
            </w:pPr>
          </w:p>
        </w:tc>
      </w:tr>
      <w:tr w:rsidR="00B6168F" w:rsidRPr="00B6168F" w14:paraId="3AD56008" w14:textId="77777777" w:rsidTr="003E6E0A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F48D16" w14:textId="6EF24BE5" w:rsidR="00C0765E" w:rsidRPr="00B6168F" w:rsidRDefault="004A2346" w:rsidP="00310E3C">
            <w:pPr>
              <w:pStyle w:val="PersonalInformation"/>
              <w:rPr>
                <w:rStyle w:val="Emphasis"/>
                <w:color w:val="000000" w:themeColor="text1"/>
                <w:sz w:val="20"/>
                <w:szCs w:val="28"/>
              </w:rPr>
            </w:pPr>
            <w:r w:rsidRPr="00B6168F">
              <w:rPr>
                <w:rStyle w:val="Emphasis"/>
                <w:color w:val="000000" w:themeColor="text1"/>
                <w:sz w:val="20"/>
                <w:szCs w:val="28"/>
              </w:rPr>
              <w:t>Engineering</w:t>
            </w:r>
            <w:r w:rsidR="004B6C8B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 lead with a track record of delivering complex </w:t>
            </w:r>
            <w:r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cross-organizational </w:t>
            </w:r>
            <w:r w:rsidR="004B6C8B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projects with large teams. Agile and DevOps leader-coach. </w:t>
            </w:r>
            <w:r w:rsidR="003D267D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Strong project and program management skills. </w:t>
            </w:r>
            <w:r w:rsidR="00F15151" w:rsidRPr="00B6168F">
              <w:rPr>
                <w:rStyle w:val="Emphasis"/>
                <w:color w:val="000000" w:themeColor="text1"/>
                <w:sz w:val="20"/>
                <w:szCs w:val="28"/>
              </w:rPr>
              <w:t>L</w:t>
            </w:r>
            <w:r w:rsidR="008E7E8B" w:rsidRPr="00B6168F">
              <w:rPr>
                <w:rStyle w:val="Emphasis"/>
                <w:color w:val="000000" w:themeColor="text1"/>
                <w:sz w:val="20"/>
                <w:szCs w:val="28"/>
              </w:rPr>
              <w:t>ed multiple client engagements and accounts</w:t>
            </w:r>
            <w:r w:rsidR="00154F79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. </w:t>
            </w:r>
            <w:r w:rsidR="00F15151" w:rsidRPr="00B6168F">
              <w:rPr>
                <w:rStyle w:val="Emphasis"/>
                <w:color w:val="000000" w:themeColor="text1"/>
                <w:sz w:val="20"/>
                <w:szCs w:val="28"/>
              </w:rPr>
              <w:t>D</w:t>
            </w:r>
            <w:r w:rsidR="00310E3C" w:rsidRPr="00B6168F">
              <w:rPr>
                <w:rStyle w:val="Emphasis"/>
                <w:color w:val="000000" w:themeColor="text1"/>
                <w:sz w:val="20"/>
                <w:szCs w:val="28"/>
              </w:rPr>
              <w:t>eep experience in building BFSI</w:t>
            </w:r>
            <w:r w:rsidR="008E7E8B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 / </w:t>
            </w:r>
            <w:r w:rsidR="00310E3C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Investment banking, Investment management(401k) and HR </w:t>
            </w:r>
            <w:r w:rsidR="00293298" w:rsidRPr="00B6168F">
              <w:rPr>
                <w:rStyle w:val="Emphasis"/>
                <w:color w:val="000000" w:themeColor="text1"/>
                <w:sz w:val="20"/>
                <w:szCs w:val="28"/>
              </w:rPr>
              <w:t>applications</w:t>
            </w:r>
            <w:r w:rsidR="00310E3C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. </w:t>
            </w:r>
            <w:r w:rsidR="00C42373" w:rsidRPr="00B6168F">
              <w:rPr>
                <w:rStyle w:val="Emphasis"/>
                <w:color w:val="000000" w:themeColor="text1"/>
                <w:sz w:val="20"/>
                <w:szCs w:val="28"/>
              </w:rPr>
              <w:t>S</w:t>
            </w:r>
            <w:r w:rsidR="00310E3C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trong </w:t>
            </w:r>
            <w:r w:rsidR="00BD5748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leadership, </w:t>
            </w:r>
            <w:r w:rsidR="00310E3C" w:rsidRPr="00B6168F">
              <w:rPr>
                <w:rStyle w:val="Emphasis"/>
                <w:color w:val="000000" w:themeColor="text1"/>
                <w:sz w:val="20"/>
                <w:szCs w:val="28"/>
              </w:rPr>
              <w:t>people, client management</w:t>
            </w:r>
            <w:r w:rsidRPr="00B6168F">
              <w:rPr>
                <w:rStyle w:val="Emphasis"/>
                <w:color w:val="000000" w:themeColor="text1"/>
                <w:sz w:val="20"/>
                <w:szCs w:val="28"/>
              </w:rPr>
              <w:t>, communication,</w:t>
            </w:r>
            <w:r w:rsidR="00310E3C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 </w:t>
            </w:r>
            <w:r w:rsidR="00A16159" w:rsidRPr="00B6168F">
              <w:rPr>
                <w:rStyle w:val="Emphasis"/>
                <w:color w:val="000000" w:themeColor="text1"/>
                <w:sz w:val="20"/>
                <w:szCs w:val="28"/>
              </w:rPr>
              <w:t>presentation,</w:t>
            </w:r>
            <w:r w:rsidR="00310E3C"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 </w:t>
            </w:r>
            <w:r w:rsidRPr="00B6168F">
              <w:rPr>
                <w:rStyle w:val="Emphasis"/>
                <w:color w:val="000000" w:themeColor="text1"/>
                <w:sz w:val="20"/>
                <w:szCs w:val="28"/>
              </w:rPr>
              <w:t xml:space="preserve">and public speaking </w:t>
            </w:r>
            <w:r w:rsidR="00310E3C" w:rsidRPr="00B6168F">
              <w:rPr>
                <w:rStyle w:val="Emphasis"/>
                <w:color w:val="000000" w:themeColor="text1"/>
                <w:sz w:val="20"/>
                <w:szCs w:val="28"/>
              </w:rPr>
              <w:t>skills</w:t>
            </w:r>
            <w:r w:rsidR="008E7E8B" w:rsidRPr="00B6168F">
              <w:rPr>
                <w:rStyle w:val="Emphasis"/>
                <w:color w:val="000000" w:themeColor="text1"/>
                <w:sz w:val="20"/>
                <w:szCs w:val="28"/>
              </w:rPr>
              <w:t>. Agile, Google cloud and MongoDB certified</w:t>
            </w:r>
            <w:r w:rsidR="003D267D" w:rsidRPr="00B6168F">
              <w:rPr>
                <w:rStyle w:val="Emphasis"/>
                <w:color w:val="000000" w:themeColor="text1"/>
                <w:sz w:val="20"/>
                <w:szCs w:val="28"/>
              </w:rPr>
              <w:t>.</w:t>
            </w:r>
            <w:r w:rsidR="00AC4976">
              <w:rPr>
                <w:rStyle w:val="Emphasis"/>
                <w:color w:val="000000" w:themeColor="text1"/>
                <w:sz w:val="20"/>
                <w:szCs w:val="28"/>
              </w:rPr>
              <w:t xml:space="preserve"> Hands on with R, Python in Data Science.</w:t>
            </w:r>
          </w:p>
        </w:tc>
      </w:tr>
      <w:tr w:rsidR="00B6168F" w:rsidRPr="00B6168F" w14:paraId="48D770C0" w14:textId="77777777" w:rsidTr="003E6E0A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1D4471" w14:textId="77777777" w:rsidR="003E6E0A" w:rsidRPr="00B6168F" w:rsidRDefault="003E6E0A" w:rsidP="00FB46BD">
            <w:pPr>
              <w:pStyle w:val="SectionHeading"/>
              <w:jc w:val="center"/>
              <w:rPr>
                <w:rFonts w:ascii="Arial" w:hAnsi="Arial" w:cs="Arial"/>
                <w:color w:val="000000" w:themeColor="text1"/>
                <w:sz w:val="22"/>
                <w:szCs w:val="28"/>
              </w:rPr>
            </w:pPr>
          </w:p>
        </w:tc>
      </w:tr>
      <w:tr w:rsidR="00B6168F" w:rsidRPr="00B6168F" w14:paraId="5CB0E15C" w14:textId="77777777" w:rsidTr="00FE0A68">
        <w:tc>
          <w:tcPr>
            <w:tcW w:w="1044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26D1E0FC" w14:textId="6FA83E20" w:rsidR="007D4B84" w:rsidRPr="00B6168F" w:rsidRDefault="007D4B84" w:rsidP="00FB46BD">
            <w:pPr>
              <w:pStyle w:val="SectionHeading"/>
              <w:jc w:val="center"/>
              <w:rPr>
                <w:rFonts w:ascii="Arial" w:hAnsi="Arial" w:cs="Arial"/>
                <w:color w:val="000000" w:themeColor="text1"/>
                <w:sz w:val="20"/>
                <w:szCs w:val="28"/>
              </w:rPr>
            </w:pPr>
            <w:r w:rsidRPr="00B6168F">
              <w:rPr>
                <w:rFonts w:ascii="Arial" w:hAnsi="Arial" w:cs="Arial"/>
                <w:color w:val="000000" w:themeColor="text1"/>
                <w:sz w:val="22"/>
                <w:szCs w:val="28"/>
              </w:rPr>
              <w:t xml:space="preserve">Profile                           </w:t>
            </w:r>
            <w:r w:rsidR="00FB46BD" w:rsidRPr="00B6168F">
              <w:rPr>
                <w:rFonts w:ascii="Arial" w:hAnsi="Arial" w:cs="Arial"/>
                <w:color w:val="000000" w:themeColor="text1"/>
                <w:sz w:val="12"/>
                <w:szCs w:val="16"/>
              </w:rPr>
              <w:t>resulting in</w:t>
            </w:r>
            <w:r w:rsidRPr="00B6168F">
              <w:rPr>
                <w:rFonts w:ascii="Arial" w:hAnsi="Arial" w:cs="Arial"/>
                <w:color w:val="000000" w:themeColor="text1"/>
                <w:sz w:val="22"/>
                <w:szCs w:val="28"/>
              </w:rPr>
              <w:t xml:space="preserve">            Accomplishments</w:t>
            </w:r>
          </w:p>
        </w:tc>
      </w:tr>
      <w:tr w:rsidR="00B6168F" w:rsidRPr="00B6168F" w14:paraId="1C62B606" w14:textId="77777777" w:rsidTr="00FE0A68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02DE11EF" w14:textId="7D1B6C43" w:rsidR="00130FC1" w:rsidRPr="00B6168F" w:rsidRDefault="000538EE" w:rsidP="00130FC1">
            <w:pPr>
              <w:pStyle w:val="PersonalInformation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  <w:r>
              <w:t>ngineering</w:t>
            </w:r>
            <w:r w:rsidR="00130FC1" w:rsidRPr="00B6168F">
              <w:rPr>
                <w:color w:val="000000" w:themeColor="text1"/>
              </w:rPr>
              <w:t xml:space="preserve"> Leadership</w:t>
            </w:r>
          </w:p>
        </w:tc>
      </w:tr>
      <w:tr w:rsidR="00B6168F" w:rsidRPr="00B6168F" w14:paraId="7538ABE1" w14:textId="77777777" w:rsidTr="00FE0A68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403AE0F3" w14:textId="596BA29F" w:rsidR="00BD5748" w:rsidRPr="00B6168F" w:rsidRDefault="00BD5748" w:rsidP="001E75B8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4A2346" w:rsidRPr="00B6168F">
              <w:rPr>
                <w:color w:val="000000" w:themeColor="text1"/>
              </w:rPr>
              <w:t xml:space="preserve">Engineering lead for large size teams ensuring successful </w:t>
            </w:r>
            <w:r w:rsidR="000538EE">
              <w:rPr>
                <w:color w:val="000000" w:themeColor="text1"/>
              </w:rPr>
              <w:t>production release</w:t>
            </w:r>
            <w:r w:rsidR="004A2346" w:rsidRPr="00B6168F">
              <w:rPr>
                <w:color w:val="000000" w:themeColor="text1"/>
              </w:rPr>
              <w:t xml:space="preserve"> of projects. </w:t>
            </w:r>
          </w:p>
          <w:p w14:paraId="003F795B" w14:textId="77777777" w:rsidR="00D773F4" w:rsidRPr="00B6168F" w:rsidRDefault="00BD5748" w:rsidP="001E75B8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4A2346" w:rsidRPr="00B6168F">
              <w:rPr>
                <w:color w:val="000000" w:themeColor="text1"/>
              </w:rPr>
              <w:t>Involved in architectural reviews and decisions</w:t>
            </w:r>
          </w:p>
          <w:p w14:paraId="1FA9A004" w14:textId="7E1E8372" w:rsidR="00D773F4" w:rsidRPr="00B6168F" w:rsidRDefault="00D773F4" w:rsidP="001E75B8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8C05C2" w:rsidRPr="00B6168F">
              <w:rPr>
                <w:color w:val="000000" w:themeColor="text1"/>
              </w:rPr>
              <w:t xml:space="preserve">Driven </w:t>
            </w:r>
            <w:r w:rsidR="00A13D85">
              <w:rPr>
                <w:color w:val="000000" w:themeColor="text1"/>
              </w:rPr>
              <w:t>by</w:t>
            </w:r>
            <w:r w:rsidR="008C05C2" w:rsidRPr="00B6168F">
              <w:rPr>
                <w:color w:val="000000" w:themeColor="text1"/>
              </w:rPr>
              <w:t xml:space="preserve"> customer success and highly satisfied customers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7B93EEAF" w14:textId="4C3A17D9" w:rsidR="00A16159" w:rsidRPr="00B6168F" w:rsidRDefault="00427E01" w:rsidP="00073337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4A2346" w:rsidRPr="00B6168F">
              <w:rPr>
                <w:color w:val="000000" w:themeColor="text1"/>
              </w:rPr>
              <w:t xml:space="preserve">Delivered projects on Java, .Net, C++, Python, Hadoop, Scala, Spark, MongoDB, Google cloud and Azure for clients like Fidelity, RBS, UBS, </w:t>
            </w:r>
            <w:proofErr w:type="gramStart"/>
            <w:r w:rsidR="004A2346" w:rsidRPr="00B6168F">
              <w:rPr>
                <w:color w:val="000000" w:themeColor="text1"/>
              </w:rPr>
              <w:t>HSBC</w:t>
            </w:r>
            <w:proofErr w:type="gramEnd"/>
            <w:r w:rsidR="004A2346" w:rsidRPr="00B6168F">
              <w:rPr>
                <w:color w:val="000000" w:themeColor="text1"/>
              </w:rPr>
              <w:t xml:space="preserve"> and Phillips 66</w:t>
            </w:r>
          </w:p>
        </w:tc>
      </w:tr>
      <w:tr w:rsidR="00B6168F" w:rsidRPr="00B6168F" w14:paraId="34FD2697" w14:textId="77777777" w:rsidTr="00FE0A68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178A7026" w14:textId="0AAF5762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Project - Program management</w:t>
            </w:r>
          </w:p>
        </w:tc>
      </w:tr>
      <w:tr w:rsidR="00B6168F" w:rsidRPr="00B6168F" w14:paraId="5D9BFBEF" w14:textId="77777777" w:rsidTr="00FE0A68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64D26C10" w14:textId="77777777" w:rsidR="00073337" w:rsidRPr="00B6168F" w:rsidRDefault="00073337" w:rsidP="00073337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Detail oriented program and project manager with extensive experience managing complex technical projects</w:t>
            </w:r>
          </w:p>
          <w:p w14:paraId="3D597078" w14:textId="77777777" w:rsidR="00073337" w:rsidRPr="00B6168F" w:rsidRDefault="00073337" w:rsidP="00073337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Strong at creating release plans in agile setups</w:t>
            </w:r>
          </w:p>
          <w:p w14:paraId="390D672C" w14:textId="48E48FD3" w:rsidR="00D773F4" w:rsidRPr="00B6168F" w:rsidRDefault="00D773F4" w:rsidP="00073337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Track record of delivering projects with multiple inter organization dependencies across multiple business units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14CB93A7" w14:textId="1BCB118E" w:rsidR="00073337" w:rsidRPr="00B6168F" w:rsidRDefault="00073337" w:rsidP="00073337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Program and project managed multiple projects at Fidelity, UBS, HSBC, CMRS and P66</w:t>
            </w:r>
          </w:p>
          <w:p w14:paraId="07C1A02B" w14:textId="036E6D12" w:rsidR="00073337" w:rsidRPr="00B6168F" w:rsidRDefault="00073337" w:rsidP="00073337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Created agile release plans for HSBC, CMRS and P66</w:t>
            </w:r>
          </w:p>
          <w:p w14:paraId="523BDD0C" w14:textId="73A59C6E" w:rsidR="00073337" w:rsidRPr="00B6168F" w:rsidRDefault="00D773F4" w:rsidP="00A13D85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Known in Fidelity for ability to get things done across large internal organizations while maintaining great relationships</w:t>
            </w:r>
          </w:p>
        </w:tc>
      </w:tr>
      <w:tr w:rsidR="00B6168F" w:rsidRPr="00B6168F" w14:paraId="1381F727" w14:textId="77777777" w:rsidTr="00FE0A68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6EBE3EF4" w14:textId="614C9C3D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Transformation leader and coach</w:t>
            </w:r>
          </w:p>
        </w:tc>
      </w:tr>
      <w:tr w:rsidR="00B6168F" w:rsidRPr="00B6168F" w14:paraId="5B86F141" w14:textId="77777777" w:rsidTr="00FE0A68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4B44DAEB" w14:textId="77777777" w:rsidR="00A13D85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Delivered multiple transformation engagements</w:t>
            </w:r>
          </w:p>
          <w:p w14:paraId="3745E44C" w14:textId="447CE7F8" w:rsidR="007E4DED" w:rsidRPr="00B6168F" w:rsidRDefault="00A13D85" w:rsidP="0078227F">
            <w:pPr>
              <w:pStyle w:val="PersonalInformation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="007E4DED" w:rsidRPr="00B6168F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T</w:t>
            </w:r>
            <w:r w:rsidR="007E4DED" w:rsidRPr="00B6168F">
              <w:rPr>
                <w:color w:val="000000" w:themeColor="text1"/>
              </w:rPr>
              <w:t xml:space="preserve">ransformed </w:t>
            </w:r>
            <w:r w:rsidR="000538EE">
              <w:rPr>
                <w:color w:val="000000" w:themeColor="text1"/>
              </w:rPr>
              <w:t xml:space="preserve">organizations </w:t>
            </w:r>
            <w:r w:rsidR="007E4DED" w:rsidRPr="00B6168F">
              <w:rPr>
                <w:color w:val="000000" w:themeColor="text1"/>
              </w:rPr>
              <w:t xml:space="preserve">from </w:t>
            </w:r>
            <w:r w:rsidR="000538EE">
              <w:rPr>
                <w:color w:val="000000" w:themeColor="text1"/>
              </w:rPr>
              <w:t>waterfall</w:t>
            </w:r>
            <w:r w:rsidR="007E4DED" w:rsidRPr="00B6168F">
              <w:rPr>
                <w:color w:val="000000" w:themeColor="text1"/>
              </w:rPr>
              <w:t xml:space="preserve"> </w:t>
            </w:r>
            <w:r w:rsidR="000538EE">
              <w:rPr>
                <w:color w:val="000000" w:themeColor="text1"/>
              </w:rPr>
              <w:t>project</w:t>
            </w:r>
            <w:r w:rsidR="007E4DED" w:rsidRPr="00B6168F">
              <w:rPr>
                <w:color w:val="000000" w:themeColor="text1"/>
              </w:rPr>
              <w:t xml:space="preserve"> </w:t>
            </w:r>
            <w:r w:rsidR="000538EE">
              <w:rPr>
                <w:color w:val="000000" w:themeColor="text1"/>
              </w:rPr>
              <w:t xml:space="preserve">delivery </w:t>
            </w:r>
            <w:r w:rsidR="007E4DED" w:rsidRPr="00B6168F">
              <w:rPr>
                <w:color w:val="000000" w:themeColor="text1"/>
              </w:rPr>
              <w:t xml:space="preserve">to Agile, CI/CD, DevOps fully automated </w:t>
            </w:r>
            <w:r w:rsidR="000538EE">
              <w:rPr>
                <w:color w:val="000000" w:themeColor="text1"/>
              </w:rPr>
              <w:t>releases</w:t>
            </w:r>
            <w:r w:rsidR="007E4DED" w:rsidRPr="00B6168F">
              <w:rPr>
                <w:color w:val="000000" w:themeColor="text1"/>
              </w:rPr>
              <w:t xml:space="preserve">. </w:t>
            </w:r>
          </w:p>
          <w:p w14:paraId="0F53FB33" w14:textId="7CA8A8C7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065825" w:rsidRPr="00B6168F">
              <w:rPr>
                <w:color w:val="000000" w:themeColor="text1"/>
              </w:rPr>
              <w:t>V</w:t>
            </w:r>
            <w:r w:rsidRPr="00B6168F">
              <w:rPr>
                <w:color w:val="000000" w:themeColor="text1"/>
              </w:rPr>
              <w:t>alue stream mapping workshops to identify bottlenecks and process improvement</w:t>
            </w:r>
            <w:r w:rsidR="00065825" w:rsidRPr="00B6168F">
              <w:rPr>
                <w:color w:val="000000" w:themeColor="text1"/>
              </w:rPr>
              <w:t>s</w:t>
            </w:r>
          </w:p>
          <w:p w14:paraId="23D880DC" w14:textId="7A08E66C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065825" w:rsidRPr="00B6168F">
              <w:rPr>
                <w:color w:val="000000" w:themeColor="text1"/>
              </w:rPr>
              <w:t>D</w:t>
            </w:r>
            <w:r w:rsidRPr="00B6168F">
              <w:rPr>
                <w:color w:val="000000" w:themeColor="text1"/>
              </w:rPr>
              <w:t>esign thinking workshops to solve organizational transformation problems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43D44DA4" w14:textId="72559510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Led Agile and </w:t>
            </w:r>
            <w:proofErr w:type="spellStart"/>
            <w:r w:rsidRPr="00B6168F">
              <w:rPr>
                <w:color w:val="000000" w:themeColor="text1"/>
              </w:rPr>
              <w:t>Devops</w:t>
            </w:r>
            <w:proofErr w:type="spellEnd"/>
            <w:r w:rsidRPr="00B6168F">
              <w:rPr>
                <w:color w:val="000000" w:themeColor="text1"/>
              </w:rPr>
              <w:t xml:space="preserve"> Transformation for multiple large engagements</w:t>
            </w:r>
            <w:r w:rsidR="00065825" w:rsidRPr="00B6168F">
              <w:rPr>
                <w:color w:val="000000" w:themeColor="text1"/>
              </w:rPr>
              <w:t xml:space="preserve"> at</w:t>
            </w:r>
            <w:r w:rsidRPr="00B6168F">
              <w:rPr>
                <w:color w:val="000000" w:themeColor="text1"/>
              </w:rPr>
              <w:t xml:space="preserve"> HSBC, UBS, CMRS, ADIA, Phillips 66</w:t>
            </w:r>
          </w:p>
          <w:p w14:paraId="42B35EA0" w14:textId="77777777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Identified process improvement opportunities via value stream mapping workshops for multiple teams in ADIA and P66</w:t>
            </w:r>
          </w:p>
          <w:p w14:paraId="7641F5FD" w14:textId="77777777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Certified Scrum Professional, Scrum Master and </w:t>
            </w:r>
            <w:proofErr w:type="spellStart"/>
            <w:r w:rsidRPr="00B6168F">
              <w:rPr>
                <w:color w:val="000000" w:themeColor="text1"/>
              </w:rPr>
              <w:t>SAFe</w:t>
            </w:r>
            <w:proofErr w:type="spellEnd"/>
            <w:r w:rsidRPr="00B6168F">
              <w:rPr>
                <w:color w:val="000000" w:themeColor="text1"/>
              </w:rPr>
              <w:t xml:space="preserve"> </w:t>
            </w:r>
            <w:proofErr w:type="spellStart"/>
            <w:r w:rsidRPr="00B6168F">
              <w:rPr>
                <w:color w:val="000000" w:themeColor="text1"/>
              </w:rPr>
              <w:t>Agelist</w:t>
            </w:r>
            <w:proofErr w:type="spellEnd"/>
          </w:p>
        </w:tc>
      </w:tr>
      <w:tr w:rsidR="00B6168F" w:rsidRPr="00B6168F" w14:paraId="3EA4FCB8" w14:textId="77777777" w:rsidTr="00FE0A68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7BF344D8" w14:textId="730909F8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Large Teams setup, ODC setup and Training</w:t>
            </w:r>
          </w:p>
        </w:tc>
      </w:tr>
      <w:tr w:rsidR="00B6168F" w:rsidRPr="00B6168F" w14:paraId="69774249" w14:textId="77777777" w:rsidTr="00FE0A68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0957134D" w14:textId="1A783964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- 16+ years’ experience in setup</w:t>
            </w:r>
            <w:r w:rsidR="00A13D85">
              <w:rPr>
                <w:color w:val="000000" w:themeColor="text1"/>
              </w:rPr>
              <w:t xml:space="preserve"> of</w:t>
            </w:r>
            <w:r w:rsidRPr="00B6168F">
              <w:rPr>
                <w:color w:val="000000" w:themeColor="text1"/>
              </w:rPr>
              <w:t xml:space="preserve"> global teams and ODCs </w:t>
            </w:r>
          </w:p>
          <w:p w14:paraId="6C8C21C0" w14:textId="1E1AE431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Extensive experience in hiring large teams, training them, and setting up processes</w:t>
            </w:r>
            <w:r w:rsidR="001B7549" w:rsidRPr="00B6168F">
              <w:rPr>
                <w:color w:val="000000" w:themeColor="text1"/>
              </w:rPr>
              <w:t xml:space="preserve"> to develop high performing teams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56F7A61B" w14:textId="35723CF0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Hired and setup large teams</w:t>
            </w:r>
            <w:r w:rsidR="00A13D85">
              <w:rPr>
                <w:color w:val="000000" w:themeColor="text1"/>
              </w:rPr>
              <w:t>/</w:t>
            </w:r>
            <w:r w:rsidRPr="00B6168F">
              <w:rPr>
                <w:color w:val="000000" w:themeColor="text1"/>
              </w:rPr>
              <w:t>ODCs for Fidelity, RBS, UBS, HSBC</w:t>
            </w:r>
          </w:p>
          <w:p w14:paraId="75AC2E40" w14:textId="530A31B4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CC4982" w:rsidRPr="00B6168F">
              <w:rPr>
                <w:color w:val="000000" w:themeColor="text1"/>
              </w:rPr>
              <w:t xml:space="preserve">Setup trainings for </w:t>
            </w:r>
            <w:r w:rsidRPr="00B6168F">
              <w:rPr>
                <w:color w:val="000000" w:themeColor="text1"/>
              </w:rPr>
              <w:t xml:space="preserve">teams on Big data, Spark, Scala, Java, Google Cloud, Scrum and </w:t>
            </w:r>
            <w:proofErr w:type="spellStart"/>
            <w:r w:rsidRPr="00B6168F">
              <w:rPr>
                <w:color w:val="000000" w:themeColor="text1"/>
              </w:rPr>
              <w:t>SAFe</w:t>
            </w:r>
            <w:proofErr w:type="spellEnd"/>
          </w:p>
        </w:tc>
      </w:tr>
      <w:tr w:rsidR="00B6168F" w:rsidRPr="00B6168F" w14:paraId="77FBBFB2" w14:textId="77777777" w:rsidTr="00FE0A68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5A7FE832" w14:textId="06B13D52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BFSI</w:t>
            </w:r>
          </w:p>
        </w:tc>
      </w:tr>
      <w:tr w:rsidR="00B6168F" w:rsidRPr="00B6168F" w14:paraId="185E8287" w14:textId="77777777" w:rsidTr="00FE0A68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18E3FCBE" w14:textId="4DB84DEA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- 14 years delivering projects for Investment banking clients</w:t>
            </w:r>
          </w:p>
          <w:p w14:paraId="7D63C8FB" w14:textId="77777777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- 7 years delivering projects in Investment management (401k)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78223BB8" w14:textId="64BED184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Successfully delivered projects for RBS (cross asset), UBS (ED Risk), HSBC (cross asset risk), CMRS (regulatory reporting)</w:t>
            </w:r>
          </w:p>
          <w:p w14:paraId="5459E978" w14:textId="49E68BE2" w:rsidR="007E4DED" w:rsidRPr="00B6168F" w:rsidRDefault="007E4DE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Delivered rewrite of 401k.com and One-Fidelity initiative</w:t>
            </w:r>
          </w:p>
        </w:tc>
      </w:tr>
      <w:tr w:rsidR="00B6168F" w:rsidRPr="00B6168F" w14:paraId="6B9DE27B" w14:textId="77777777" w:rsidTr="00FE0A68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0FF60155" w14:textId="09DD3230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Agile and DevOps</w:t>
            </w:r>
          </w:p>
        </w:tc>
      </w:tr>
      <w:tr w:rsidR="00B6168F" w:rsidRPr="00B6168F" w14:paraId="27603220" w14:textId="77777777" w:rsidTr="00FE0A68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5F73B084" w14:textId="77777777" w:rsidR="001C3238" w:rsidRPr="00B6168F" w:rsidRDefault="00427E01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4A2346" w:rsidRPr="00B6168F">
              <w:rPr>
                <w:color w:val="000000" w:themeColor="text1"/>
              </w:rPr>
              <w:t>Track record of delivering projects with Agile, automation and DevOps with frequent releases to production</w:t>
            </w:r>
          </w:p>
          <w:p w14:paraId="74042D02" w14:textId="74478F64" w:rsidR="004A2346" w:rsidRPr="00B6168F" w:rsidRDefault="001C3238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Reputation of gently but continuously pushing teams for continuous improvement</w:t>
            </w:r>
            <w:r w:rsidR="004A2346" w:rsidRPr="00B6168F">
              <w:rPr>
                <w:color w:val="000000" w:themeColor="text1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5F3FA314" w14:textId="4A4665E4" w:rsidR="00BE7D2F" w:rsidRPr="00B6168F" w:rsidRDefault="00BE7D2F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1118F4" w:rsidRPr="00B6168F">
              <w:rPr>
                <w:color w:val="000000" w:themeColor="text1"/>
              </w:rPr>
              <w:t>Led and coached teams to deliver projects weekly/biweekly for P66 and HSBC with complete automation</w:t>
            </w:r>
          </w:p>
        </w:tc>
      </w:tr>
      <w:tr w:rsidR="00B6168F" w:rsidRPr="00B6168F" w14:paraId="4CCC9D7D" w14:textId="77777777" w:rsidTr="00FE0A68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23068943" w14:textId="6F3C01C6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Reporting and metric measurement</w:t>
            </w:r>
          </w:p>
        </w:tc>
      </w:tr>
      <w:tr w:rsidR="00B6168F" w:rsidRPr="00B6168F" w14:paraId="38CD4054" w14:textId="77777777" w:rsidTr="00FE0A68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024D77B1" w14:textId="217B3ABD" w:rsidR="00BD5748" w:rsidRPr="00B6168F" w:rsidRDefault="00BD5748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4A2346" w:rsidRPr="00B6168F">
              <w:rPr>
                <w:color w:val="000000" w:themeColor="text1"/>
              </w:rPr>
              <w:t xml:space="preserve">Use code, </w:t>
            </w:r>
            <w:proofErr w:type="gramStart"/>
            <w:r w:rsidR="00073337" w:rsidRPr="00B6168F">
              <w:rPr>
                <w:color w:val="000000" w:themeColor="text1"/>
              </w:rPr>
              <w:t>D</w:t>
            </w:r>
            <w:r w:rsidR="004A2346" w:rsidRPr="00B6168F">
              <w:rPr>
                <w:color w:val="000000" w:themeColor="text1"/>
              </w:rPr>
              <w:t>ev</w:t>
            </w:r>
            <w:r w:rsidR="00073337" w:rsidRPr="00B6168F">
              <w:rPr>
                <w:color w:val="000000" w:themeColor="text1"/>
              </w:rPr>
              <w:t>O</w:t>
            </w:r>
            <w:r w:rsidR="004A2346" w:rsidRPr="00B6168F">
              <w:rPr>
                <w:color w:val="000000" w:themeColor="text1"/>
              </w:rPr>
              <w:t>ps</w:t>
            </w:r>
            <w:proofErr w:type="gramEnd"/>
            <w:r w:rsidR="004A2346" w:rsidRPr="00B6168F">
              <w:rPr>
                <w:color w:val="000000" w:themeColor="text1"/>
              </w:rPr>
              <w:t xml:space="preserve"> and agile metrics to manage</w:t>
            </w:r>
            <w:r w:rsidR="000538EE">
              <w:rPr>
                <w:color w:val="000000" w:themeColor="text1"/>
              </w:rPr>
              <w:t xml:space="preserve"> </w:t>
            </w:r>
            <w:r w:rsidR="000538EE">
              <w:t>project</w:t>
            </w:r>
            <w:r w:rsidR="004A2346" w:rsidRPr="00B6168F">
              <w:rPr>
                <w:color w:val="000000" w:themeColor="text1"/>
              </w:rPr>
              <w:t xml:space="preserve"> </w:t>
            </w:r>
            <w:r w:rsidR="000538EE">
              <w:rPr>
                <w:color w:val="000000" w:themeColor="text1"/>
              </w:rPr>
              <w:t>releases</w:t>
            </w:r>
            <w:r w:rsidR="004A2346" w:rsidRPr="00B6168F">
              <w:rPr>
                <w:color w:val="000000" w:themeColor="text1"/>
              </w:rPr>
              <w:t xml:space="preserve"> </w:t>
            </w:r>
          </w:p>
          <w:p w14:paraId="24B517A6" w14:textId="346381BD" w:rsidR="004A2346" w:rsidRPr="00B6168F" w:rsidRDefault="00BD5748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1118F4" w:rsidRPr="00B6168F">
              <w:rPr>
                <w:color w:val="000000" w:themeColor="text1"/>
              </w:rPr>
              <w:t>S</w:t>
            </w:r>
            <w:r w:rsidR="004A2346" w:rsidRPr="00B6168F">
              <w:rPr>
                <w:color w:val="000000" w:themeColor="text1"/>
              </w:rPr>
              <w:t xml:space="preserve">enior </w:t>
            </w:r>
            <w:r w:rsidR="00F22AC5">
              <w:rPr>
                <w:color w:val="000000" w:themeColor="text1"/>
              </w:rPr>
              <w:t>management</w:t>
            </w:r>
            <w:r w:rsidR="004A2346" w:rsidRPr="00B6168F">
              <w:rPr>
                <w:color w:val="000000" w:themeColor="text1"/>
              </w:rPr>
              <w:t xml:space="preserve"> reporting </w:t>
            </w:r>
            <w:r w:rsidR="001118F4" w:rsidRPr="00B6168F">
              <w:rPr>
                <w:color w:val="000000" w:themeColor="text1"/>
              </w:rPr>
              <w:t>and tracking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7E573535" w14:textId="56D48729" w:rsidR="001118F4" w:rsidRPr="00B6168F" w:rsidRDefault="001118F4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Created </w:t>
            </w:r>
            <w:r w:rsidR="00AC4976">
              <w:rPr>
                <w:color w:val="000000" w:themeColor="text1"/>
              </w:rPr>
              <w:t xml:space="preserve">Scrum and Kanban metrics </w:t>
            </w:r>
            <w:proofErr w:type="spellStart"/>
            <w:r w:rsidRPr="00B6168F">
              <w:rPr>
                <w:color w:val="000000" w:themeColor="text1"/>
              </w:rPr>
              <w:t>PowerBI</w:t>
            </w:r>
            <w:proofErr w:type="spellEnd"/>
            <w:r w:rsidRPr="00B6168F">
              <w:rPr>
                <w:color w:val="000000" w:themeColor="text1"/>
              </w:rPr>
              <w:t xml:space="preserve"> reports</w:t>
            </w:r>
            <w:r w:rsidR="00AC4976">
              <w:rPr>
                <w:color w:val="000000" w:themeColor="text1"/>
              </w:rPr>
              <w:t>,</w:t>
            </w:r>
            <w:r w:rsidRPr="00B6168F">
              <w:rPr>
                <w:color w:val="000000" w:themeColor="text1"/>
              </w:rPr>
              <w:t xml:space="preserve"> with ADO import</w:t>
            </w:r>
            <w:r w:rsidR="00AC4976">
              <w:rPr>
                <w:color w:val="000000" w:themeColor="text1"/>
              </w:rPr>
              <w:t>, for all agile team in Phillips 66</w:t>
            </w:r>
          </w:p>
          <w:p w14:paraId="5258EEC8" w14:textId="11EC7013" w:rsidR="001118F4" w:rsidRPr="00B6168F" w:rsidRDefault="001118F4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Created excel based reports for P&amp;L, capacity, plans, RAID</w:t>
            </w:r>
          </w:p>
        </w:tc>
      </w:tr>
      <w:tr w:rsidR="00B6168F" w:rsidRPr="00B6168F" w14:paraId="27D5D10D" w14:textId="77777777" w:rsidTr="00FE0A68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60C2AF8E" w14:textId="74F99FD9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Relationships - Communication – Presentation</w:t>
            </w:r>
          </w:p>
        </w:tc>
      </w:tr>
      <w:tr w:rsidR="00B6168F" w:rsidRPr="00B6168F" w14:paraId="2E99758E" w14:textId="77777777" w:rsidTr="00FE0A68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4758149F" w14:textId="329D510B" w:rsidR="007E4DED" w:rsidRPr="00B6168F" w:rsidRDefault="007E4DED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CC4982" w:rsidRPr="00B6168F">
              <w:rPr>
                <w:color w:val="000000" w:themeColor="text1"/>
              </w:rPr>
              <w:t>Proven</w:t>
            </w:r>
            <w:r w:rsidRPr="00B6168F">
              <w:rPr>
                <w:color w:val="000000" w:themeColor="text1"/>
              </w:rPr>
              <w:t xml:space="preserve"> team and client communication skills</w:t>
            </w:r>
          </w:p>
          <w:p w14:paraId="5371B702" w14:textId="583AF467" w:rsidR="007E4DED" w:rsidRPr="00B6168F" w:rsidRDefault="007E4DED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Strong presentation and public speaking skills</w:t>
            </w:r>
          </w:p>
          <w:p w14:paraId="68BEF25A" w14:textId="4641BAF0" w:rsidR="00CC4982" w:rsidRPr="00B6168F" w:rsidRDefault="00CC4982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Ability to build relationships and navigate across all levels of an organization</w:t>
            </w:r>
          </w:p>
          <w:p w14:paraId="215B2DBE" w14:textId="3AF0E23B" w:rsidR="00CC4982" w:rsidRPr="00B6168F" w:rsidRDefault="00786227" w:rsidP="00C522B8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Proven ability to influence decision making at all levels within an organization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08109420" w14:textId="1B10D7E8" w:rsidR="007E4DED" w:rsidRPr="00B6168F" w:rsidRDefault="007E4DED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Owned client relationships for RBS, UBS, HSBC, P66</w:t>
            </w:r>
          </w:p>
          <w:p w14:paraId="148169A3" w14:textId="6BCD78C5" w:rsidR="007E4DED" w:rsidRPr="00B6168F" w:rsidRDefault="007E4DED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Reputation of working easily across a matrix organization</w:t>
            </w:r>
          </w:p>
          <w:p w14:paraId="01B8ACDD" w14:textId="77777777" w:rsidR="007E4DED" w:rsidRPr="00B6168F" w:rsidRDefault="007E4DED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Facilitated multiple large workshops, trainings for ADIA, P66, Sapient internal teams</w:t>
            </w:r>
          </w:p>
          <w:p w14:paraId="41F6A80B" w14:textId="64A9C1B5" w:rsidR="00AC4976" w:rsidRPr="00B6168F" w:rsidRDefault="007E4DED" w:rsidP="00C522B8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Dale Carnegie public speaking certified. Duarte presentation techniques certified</w:t>
            </w:r>
          </w:p>
        </w:tc>
      </w:tr>
      <w:tr w:rsidR="00B6168F" w:rsidRPr="00B6168F" w14:paraId="2E38B1B1" w14:textId="77777777" w:rsidTr="00FE0A68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50C199DE" w14:textId="00856A78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Leader in Ambiguous environments</w:t>
            </w:r>
          </w:p>
        </w:tc>
      </w:tr>
      <w:tr w:rsidR="00B6168F" w:rsidRPr="00B6168F" w14:paraId="0B22D7B4" w14:textId="77777777" w:rsidTr="00FE0A68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4623BC23" w14:textId="77777777" w:rsidR="00C522B8" w:rsidRDefault="00A90341" w:rsidP="00C522B8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 - Reputation of being Creative, highly adaptable and enjoy identifying opportunities for customer success and giving team direction in highly ambiguous environments</w:t>
            </w:r>
          </w:p>
          <w:p w14:paraId="5EF81793" w14:textId="550118A4" w:rsidR="00A90341" w:rsidRPr="00B6168F" w:rsidRDefault="00C522B8" w:rsidP="00A13D85">
            <w:pPr>
              <w:pStyle w:val="PersonalInformation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Believe in leading with influence and minimal use of authority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62558D10" w14:textId="48B14DC3" w:rsidR="00065825" w:rsidRPr="00B6168F" w:rsidRDefault="00065825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Setup Feb Institutional business unit in India </w:t>
            </w:r>
            <w:r w:rsidR="00A13D85">
              <w:rPr>
                <w:color w:val="000000" w:themeColor="text1"/>
              </w:rPr>
              <w:t>from scratch</w:t>
            </w:r>
          </w:p>
          <w:p w14:paraId="5F7922E1" w14:textId="77777777" w:rsidR="00C522B8" w:rsidRDefault="00065825" w:rsidP="00C522B8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 Setup RBS account and grew it in India using creative techniques, many done first time in the organization</w:t>
            </w:r>
          </w:p>
          <w:p w14:paraId="6EAD5856" w14:textId="453C01AE" w:rsidR="00065825" w:rsidRPr="00B6168F" w:rsidRDefault="00C522B8" w:rsidP="00C522B8">
            <w:pPr>
              <w:pStyle w:val="PersonalInformation"/>
              <w:rPr>
                <w:color w:val="000000" w:themeColor="text1"/>
              </w:rPr>
            </w:pPr>
            <w:r>
              <w:rPr>
                <w:color w:val="000000" w:themeColor="text1"/>
              </w:rPr>
              <w:t>- Reputation of being collaborative across all levels</w:t>
            </w:r>
          </w:p>
        </w:tc>
      </w:tr>
      <w:tr w:rsidR="00B6168F" w:rsidRPr="00B6168F" w14:paraId="0185D5A6" w14:textId="77777777" w:rsidTr="00FE0A68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5005972F" w14:textId="16040D33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Business Development</w:t>
            </w:r>
          </w:p>
        </w:tc>
      </w:tr>
      <w:tr w:rsidR="00B6168F" w:rsidRPr="00B6168F" w14:paraId="6BFBB71A" w14:textId="77777777" w:rsidTr="00FE0A68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5EC4C607" w14:textId="1B14BF46" w:rsidR="008E7E8B" w:rsidRPr="00B6168F" w:rsidRDefault="00C6550D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8E7E8B" w:rsidRPr="00B6168F">
              <w:rPr>
                <w:color w:val="000000" w:themeColor="text1"/>
              </w:rPr>
              <w:t xml:space="preserve">14+ years in managing </w:t>
            </w:r>
            <w:r w:rsidR="0076269E" w:rsidRPr="00B6168F">
              <w:rPr>
                <w:color w:val="000000" w:themeColor="text1"/>
              </w:rPr>
              <w:t>c</w:t>
            </w:r>
            <w:r w:rsidR="008E7E8B" w:rsidRPr="00B6168F">
              <w:rPr>
                <w:color w:val="000000" w:themeColor="text1"/>
              </w:rPr>
              <w:t xml:space="preserve">lient relationships, </w:t>
            </w:r>
            <w:proofErr w:type="gramStart"/>
            <w:r w:rsidR="0076269E" w:rsidRPr="00B6168F">
              <w:rPr>
                <w:color w:val="000000" w:themeColor="text1"/>
              </w:rPr>
              <w:t>s</w:t>
            </w:r>
            <w:r w:rsidR="008E7E8B" w:rsidRPr="00B6168F">
              <w:rPr>
                <w:color w:val="000000" w:themeColor="text1"/>
              </w:rPr>
              <w:t>ales</w:t>
            </w:r>
            <w:proofErr w:type="gramEnd"/>
            <w:r w:rsidR="008E7E8B" w:rsidRPr="00B6168F">
              <w:rPr>
                <w:color w:val="000000" w:themeColor="text1"/>
              </w:rPr>
              <w:t xml:space="preserve"> and business development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68F28327" w14:textId="752607F3" w:rsidR="0076269E" w:rsidRPr="00B6168F" w:rsidRDefault="0076269E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8E7E8B" w:rsidRPr="00B6168F">
              <w:rPr>
                <w:color w:val="000000" w:themeColor="text1"/>
              </w:rPr>
              <w:t>Managed relationships for RBS, UBS, HSBC, Phillips 66</w:t>
            </w:r>
          </w:p>
          <w:p w14:paraId="3DEDEF22" w14:textId="095364AB" w:rsidR="008E7E8B" w:rsidRPr="00B6168F" w:rsidRDefault="0076269E" w:rsidP="004B6C8B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</w:t>
            </w:r>
            <w:r w:rsidR="008E7E8B" w:rsidRPr="00B6168F">
              <w:rPr>
                <w:color w:val="000000" w:themeColor="text1"/>
              </w:rPr>
              <w:t xml:space="preserve"> Sold and grew RBS account to </w:t>
            </w:r>
            <w:r w:rsidR="00A13D85">
              <w:rPr>
                <w:color w:val="000000" w:themeColor="text1"/>
              </w:rPr>
              <w:t>30</w:t>
            </w:r>
            <w:r w:rsidR="008E7E8B" w:rsidRPr="00B6168F">
              <w:rPr>
                <w:color w:val="000000" w:themeColor="text1"/>
              </w:rPr>
              <w:t>M+ USD annually</w:t>
            </w:r>
          </w:p>
        </w:tc>
      </w:tr>
      <w:tr w:rsidR="00B6168F" w:rsidRPr="00B6168F" w14:paraId="73E1F1E4" w14:textId="77777777" w:rsidTr="00FE0A68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0661E02E" w14:textId="057BBBC1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P&amp;L and operational ownership</w:t>
            </w:r>
          </w:p>
        </w:tc>
      </w:tr>
      <w:tr w:rsidR="00B6168F" w:rsidRPr="00B6168F" w14:paraId="22964D0E" w14:textId="77777777" w:rsidTr="00FE0A68">
        <w:tc>
          <w:tcPr>
            <w:tcW w:w="5220" w:type="dxa"/>
            <w:tcBorders>
              <w:top w:val="nil"/>
              <w:left w:val="nil"/>
              <w:bottom w:val="single" w:sz="4" w:space="0" w:color="BFBFBF" w:themeColor="background1" w:themeShade="BF"/>
            </w:tcBorders>
          </w:tcPr>
          <w:p w14:paraId="12DC1595" w14:textId="7881E307" w:rsidR="001C3238" w:rsidRPr="00B6168F" w:rsidRDefault="00C6550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1C3238" w:rsidRPr="00B6168F">
              <w:rPr>
                <w:color w:val="000000" w:themeColor="text1"/>
              </w:rPr>
              <w:t>Ownership of P&amp;L and operational teams</w:t>
            </w:r>
          </w:p>
        </w:tc>
        <w:tc>
          <w:tcPr>
            <w:tcW w:w="5220" w:type="dxa"/>
            <w:gridSpan w:val="2"/>
            <w:tcBorders>
              <w:top w:val="nil"/>
              <w:bottom w:val="single" w:sz="4" w:space="0" w:color="BFBFBF" w:themeColor="background1" w:themeShade="BF"/>
              <w:right w:val="nil"/>
            </w:tcBorders>
          </w:tcPr>
          <w:p w14:paraId="2034BF29" w14:textId="5A6B1B3F" w:rsidR="001C3238" w:rsidRPr="00B6168F" w:rsidRDefault="00C6550D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1C3238" w:rsidRPr="00B6168F">
              <w:rPr>
                <w:color w:val="000000" w:themeColor="text1"/>
              </w:rPr>
              <w:t xml:space="preserve">Managed P&amp;L and operational teams for RBS and UBS </w:t>
            </w:r>
            <w:r w:rsidR="00CC4982" w:rsidRPr="00B6168F">
              <w:rPr>
                <w:color w:val="000000" w:themeColor="text1"/>
              </w:rPr>
              <w:t xml:space="preserve">accounts </w:t>
            </w:r>
            <w:r w:rsidR="001C3238" w:rsidRPr="00B6168F">
              <w:rPr>
                <w:color w:val="000000" w:themeColor="text1"/>
              </w:rPr>
              <w:t>with 30M+ USD revenue</w:t>
            </w:r>
          </w:p>
        </w:tc>
      </w:tr>
      <w:tr w:rsidR="00B6168F" w:rsidRPr="00B6168F" w14:paraId="14EA29EE" w14:textId="77777777" w:rsidTr="00FE0A68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3E09B178" w14:textId="287B691C" w:rsidR="00130FC1" w:rsidRPr="00B6168F" w:rsidRDefault="00130FC1" w:rsidP="0078227F">
            <w:pPr>
              <w:pStyle w:val="PersonalInformation"/>
              <w:jc w:val="center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Learning mindset</w:t>
            </w:r>
          </w:p>
        </w:tc>
      </w:tr>
      <w:tr w:rsidR="00B6168F" w:rsidRPr="00B6168F" w14:paraId="557E6F91" w14:textId="77777777" w:rsidTr="003D267D">
        <w:tc>
          <w:tcPr>
            <w:tcW w:w="5220" w:type="dxa"/>
            <w:tcBorders>
              <w:top w:val="nil"/>
              <w:left w:val="nil"/>
              <w:bottom w:val="nil"/>
            </w:tcBorders>
          </w:tcPr>
          <w:p w14:paraId="271529AD" w14:textId="77777777" w:rsidR="0076269E" w:rsidRPr="00B6168F" w:rsidRDefault="0076269E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An avid technology learner who continuously tries to keep updated with industry technology and trends</w:t>
            </w:r>
          </w:p>
        </w:tc>
        <w:tc>
          <w:tcPr>
            <w:tcW w:w="5220" w:type="dxa"/>
            <w:gridSpan w:val="2"/>
            <w:tcBorders>
              <w:top w:val="nil"/>
              <w:bottom w:val="nil"/>
              <w:right w:val="nil"/>
            </w:tcBorders>
          </w:tcPr>
          <w:p w14:paraId="71EC871E" w14:textId="752923E2" w:rsidR="0076269E" w:rsidRPr="00B6168F" w:rsidRDefault="0076269E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- </w:t>
            </w:r>
            <w:r w:rsidR="001C3238" w:rsidRPr="00B6168F">
              <w:rPr>
                <w:color w:val="000000" w:themeColor="text1"/>
              </w:rPr>
              <w:t>Pursuing</w:t>
            </w:r>
            <w:r w:rsidRPr="00B6168F">
              <w:rPr>
                <w:color w:val="000000" w:themeColor="text1"/>
              </w:rPr>
              <w:t xml:space="preserve"> </w:t>
            </w:r>
            <w:proofErr w:type="gramStart"/>
            <w:r w:rsidRPr="00B6168F">
              <w:rPr>
                <w:color w:val="000000" w:themeColor="text1"/>
              </w:rPr>
              <w:t>Masters in Data Science</w:t>
            </w:r>
            <w:proofErr w:type="gramEnd"/>
            <w:r w:rsidR="001C3238" w:rsidRPr="00B6168F">
              <w:rPr>
                <w:color w:val="000000" w:themeColor="text1"/>
              </w:rPr>
              <w:t xml:space="preserve"> from UIUC</w:t>
            </w:r>
          </w:p>
          <w:p w14:paraId="1A088FB9" w14:textId="77777777" w:rsidR="0076269E" w:rsidRPr="00B6168F" w:rsidRDefault="0076269E" w:rsidP="0078227F">
            <w:pPr>
              <w:pStyle w:val="PersonalInformation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- Hands on with R, Python and statistical analysis for Data Science and Machine learning- Certified in Google cloud and MongoDB.</w:t>
            </w:r>
          </w:p>
        </w:tc>
      </w:tr>
      <w:tr w:rsidR="00B6168F" w:rsidRPr="00B6168F" w14:paraId="0475D856" w14:textId="77777777" w:rsidTr="003D267D">
        <w:trPr>
          <w:trHeight w:val="20"/>
        </w:trPr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11805A" w14:textId="0A27F925" w:rsidR="003D267D" w:rsidRPr="00B6168F" w:rsidRDefault="003D267D" w:rsidP="0078227F">
            <w:pPr>
              <w:pStyle w:val="SectionHeading"/>
              <w:rPr>
                <w:rFonts w:ascii="Arial" w:hAnsi="Arial" w:cs="Arial"/>
                <w:color w:val="000000" w:themeColor="text1"/>
                <w:sz w:val="22"/>
                <w:szCs w:val="28"/>
              </w:rPr>
            </w:pPr>
          </w:p>
        </w:tc>
      </w:tr>
      <w:tr w:rsidR="00B6168F" w:rsidRPr="00B6168F" w14:paraId="3BEAA4BE" w14:textId="77777777" w:rsidTr="003D267D">
        <w:trPr>
          <w:trHeight w:val="20"/>
        </w:trPr>
        <w:tc>
          <w:tcPr>
            <w:tcW w:w="10440" w:type="dxa"/>
            <w:gridSpan w:val="3"/>
            <w:tcBorders>
              <w:top w:val="nil"/>
              <w:left w:val="nil"/>
              <w:right w:val="nil"/>
            </w:tcBorders>
          </w:tcPr>
          <w:p w14:paraId="79869AB9" w14:textId="6E0F27F2" w:rsidR="003D267D" w:rsidRPr="00B6168F" w:rsidRDefault="003D267D" w:rsidP="0078227F">
            <w:pPr>
              <w:pStyle w:val="SectionHeading"/>
              <w:rPr>
                <w:rFonts w:ascii="Arial" w:hAnsi="Arial" w:cs="Arial"/>
                <w:color w:val="000000" w:themeColor="text1"/>
                <w:sz w:val="22"/>
                <w:szCs w:val="28"/>
              </w:rPr>
            </w:pPr>
            <w:r w:rsidRPr="00B6168F">
              <w:rPr>
                <w:rFonts w:ascii="Arial" w:hAnsi="Arial" w:cs="Arial"/>
                <w:color w:val="000000" w:themeColor="text1"/>
                <w:sz w:val="22"/>
                <w:szCs w:val="28"/>
              </w:rPr>
              <w:lastRenderedPageBreak/>
              <w:t>EDUCATION AND CERTIFICATIONS</w:t>
            </w:r>
          </w:p>
        </w:tc>
      </w:tr>
      <w:tr w:rsidR="00B6168F" w:rsidRPr="00B6168F" w14:paraId="098941B2" w14:textId="77777777" w:rsidTr="003D267D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4B4ADE" w14:textId="77B6D0B0" w:rsidR="007D4B84" w:rsidRPr="00B6168F" w:rsidRDefault="007D4B84" w:rsidP="001E75B8">
            <w:pPr>
              <w:pStyle w:val="PersonalInformation"/>
              <w:numPr>
                <w:ilvl w:val="0"/>
                <w:numId w:val="8"/>
              </w:numPr>
              <w:ind w:left="360"/>
              <w:rPr>
                <w:color w:val="000000" w:themeColor="text1"/>
              </w:rPr>
            </w:pPr>
            <w:proofErr w:type="gramStart"/>
            <w:r w:rsidRPr="00B6168F">
              <w:rPr>
                <w:color w:val="000000" w:themeColor="text1"/>
              </w:rPr>
              <w:t>Masters in Computer Science</w:t>
            </w:r>
            <w:proofErr w:type="gramEnd"/>
            <w:r w:rsidRPr="00B6168F">
              <w:rPr>
                <w:color w:val="000000" w:themeColor="text1"/>
              </w:rPr>
              <w:t xml:space="preserve"> in Data Science.                                                                            </w:t>
            </w:r>
            <w:r w:rsidR="002748A3">
              <w:rPr>
                <w:color w:val="000000" w:themeColor="text1"/>
              </w:rPr>
              <w:t xml:space="preserve">                         </w:t>
            </w:r>
            <w:r w:rsidRPr="00B6168F">
              <w:rPr>
                <w:color w:val="000000" w:themeColor="text1"/>
              </w:rPr>
              <w:t>20</w:t>
            </w:r>
            <w:r w:rsidR="00C859F8">
              <w:rPr>
                <w:color w:val="000000" w:themeColor="text1"/>
              </w:rPr>
              <w:t>19</w:t>
            </w:r>
            <w:r w:rsidRPr="00B6168F">
              <w:rPr>
                <w:color w:val="000000" w:themeColor="text1"/>
              </w:rPr>
              <w:t>-Present</w:t>
            </w:r>
          </w:p>
          <w:p w14:paraId="16398CB7" w14:textId="4F002000" w:rsidR="007D4B84" w:rsidRPr="00B6168F" w:rsidRDefault="007D4B84" w:rsidP="001E75B8">
            <w:pPr>
              <w:pStyle w:val="PersonalInformation"/>
              <w:ind w:left="36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University of Illinois at Urbana-Champaign</w:t>
            </w:r>
            <w:r w:rsidR="002748A3">
              <w:rPr>
                <w:color w:val="000000" w:themeColor="text1"/>
              </w:rPr>
              <w:t xml:space="preserve">     </w:t>
            </w:r>
          </w:p>
          <w:p w14:paraId="65D6329B" w14:textId="1C7FB519" w:rsidR="007D4B84" w:rsidRPr="00B6168F" w:rsidRDefault="007D4B84" w:rsidP="001E75B8">
            <w:pPr>
              <w:pStyle w:val="PersonalInformation"/>
              <w:numPr>
                <w:ilvl w:val="1"/>
                <w:numId w:val="8"/>
              </w:numPr>
              <w:ind w:left="108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Data Curation</w:t>
            </w:r>
          </w:p>
          <w:p w14:paraId="6F892EE1" w14:textId="1C967CED" w:rsidR="007D4B84" w:rsidRDefault="007D4B84" w:rsidP="001E75B8">
            <w:pPr>
              <w:pStyle w:val="PersonalInformation"/>
              <w:numPr>
                <w:ilvl w:val="1"/>
                <w:numId w:val="8"/>
              </w:numPr>
              <w:ind w:left="108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Statistical analysis of Data using R</w:t>
            </w:r>
          </w:p>
          <w:p w14:paraId="54434765" w14:textId="53BEBC86" w:rsidR="00C4525B" w:rsidRDefault="00C4525B" w:rsidP="001E75B8">
            <w:pPr>
              <w:pStyle w:val="PersonalInformation"/>
              <w:numPr>
                <w:ilvl w:val="1"/>
                <w:numId w:val="8"/>
              </w:numPr>
              <w:ind w:left="108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 courses remaining</w:t>
            </w:r>
          </w:p>
          <w:p w14:paraId="271CD0DA" w14:textId="77777777" w:rsidR="00A13D85" w:rsidRPr="00B6168F" w:rsidRDefault="00A13D85" w:rsidP="00A13D85">
            <w:pPr>
              <w:pStyle w:val="PersonalInformation"/>
              <w:ind w:left="1080"/>
              <w:rPr>
                <w:color w:val="000000" w:themeColor="text1"/>
              </w:rPr>
            </w:pPr>
          </w:p>
          <w:p w14:paraId="38D80300" w14:textId="77777777" w:rsidR="007D4B84" w:rsidRPr="00B6168F" w:rsidRDefault="007D4B84" w:rsidP="001E75B8">
            <w:pPr>
              <w:pStyle w:val="PersonalInformation"/>
              <w:numPr>
                <w:ilvl w:val="0"/>
                <w:numId w:val="8"/>
              </w:numPr>
              <w:ind w:left="36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Google Cloud Certified Professional Data Engineer</w:t>
            </w:r>
          </w:p>
          <w:p w14:paraId="05248C09" w14:textId="77777777" w:rsidR="00C4525B" w:rsidRPr="00B6168F" w:rsidRDefault="007D4B84" w:rsidP="00C4525B">
            <w:pPr>
              <w:pStyle w:val="PersonalInformation"/>
              <w:numPr>
                <w:ilvl w:val="0"/>
                <w:numId w:val="8"/>
              </w:numPr>
              <w:ind w:left="36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Google Cloud Certified Professional Cloud Architect </w:t>
            </w:r>
          </w:p>
          <w:p w14:paraId="79B2C9DC" w14:textId="56BA9D94" w:rsidR="009C4300" w:rsidRPr="00C4525B" w:rsidRDefault="00C4525B" w:rsidP="00C4525B">
            <w:pPr>
              <w:pStyle w:val="PersonalInformation"/>
              <w:numPr>
                <w:ilvl w:val="0"/>
                <w:numId w:val="8"/>
              </w:numPr>
              <w:ind w:left="36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MongoDB University certified Developer</w:t>
            </w:r>
          </w:p>
          <w:p w14:paraId="2F1322F6" w14:textId="2C3CDBF0" w:rsidR="007D4B84" w:rsidRPr="00B6168F" w:rsidRDefault="007D4B84" w:rsidP="001E75B8">
            <w:pPr>
              <w:pStyle w:val="PersonalInformation"/>
              <w:numPr>
                <w:ilvl w:val="0"/>
                <w:numId w:val="8"/>
              </w:numPr>
              <w:ind w:left="36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Certified Scrum Master (CSM)</w:t>
            </w:r>
          </w:p>
          <w:p w14:paraId="0C310273" w14:textId="1FB4C55C" w:rsidR="007D4B84" w:rsidRPr="00B6168F" w:rsidRDefault="007D4B84" w:rsidP="001E75B8">
            <w:pPr>
              <w:pStyle w:val="PersonalInformation"/>
              <w:numPr>
                <w:ilvl w:val="0"/>
                <w:numId w:val="8"/>
              </w:numPr>
              <w:ind w:left="36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>Certified Scrum Professional (CSP)</w:t>
            </w:r>
          </w:p>
          <w:p w14:paraId="64740F3F" w14:textId="6D1F69E1" w:rsidR="00A13D85" w:rsidRDefault="00D87EAB" w:rsidP="00C4525B">
            <w:pPr>
              <w:pStyle w:val="PersonalInformation"/>
              <w:numPr>
                <w:ilvl w:val="0"/>
                <w:numId w:val="8"/>
              </w:numPr>
              <w:ind w:left="360"/>
              <w:rPr>
                <w:color w:val="000000" w:themeColor="text1"/>
              </w:rPr>
            </w:pPr>
            <w:r w:rsidRPr="00B6168F">
              <w:rPr>
                <w:color w:val="000000" w:themeColor="text1"/>
              </w:rPr>
              <w:t xml:space="preserve">Certified </w:t>
            </w:r>
            <w:proofErr w:type="spellStart"/>
            <w:r w:rsidR="007D4B84" w:rsidRPr="00B6168F">
              <w:rPr>
                <w:color w:val="000000" w:themeColor="text1"/>
              </w:rPr>
              <w:t>SAFe</w:t>
            </w:r>
            <w:proofErr w:type="spellEnd"/>
            <w:r w:rsidR="007D4B84" w:rsidRPr="00B6168F">
              <w:rPr>
                <w:color w:val="000000" w:themeColor="text1"/>
              </w:rPr>
              <w:t xml:space="preserve"> </w:t>
            </w:r>
            <w:proofErr w:type="spellStart"/>
            <w:r w:rsidR="007D4B84" w:rsidRPr="00B6168F">
              <w:rPr>
                <w:color w:val="000000" w:themeColor="text1"/>
              </w:rPr>
              <w:t>Agelist</w:t>
            </w:r>
            <w:proofErr w:type="spellEnd"/>
          </w:p>
          <w:p w14:paraId="692DC975" w14:textId="77777777" w:rsidR="00C4525B" w:rsidRPr="00B6168F" w:rsidRDefault="00C4525B" w:rsidP="00C4525B">
            <w:pPr>
              <w:pStyle w:val="PersonalInformation"/>
              <w:ind w:left="360"/>
              <w:rPr>
                <w:color w:val="000000" w:themeColor="text1"/>
              </w:rPr>
            </w:pPr>
          </w:p>
          <w:p w14:paraId="256AB407" w14:textId="1E7A1713" w:rsidR="007D4B84" w:rsidRPr="00B6168F" w:rsidRDefault="007D4B84" w:rsidP="00C42373">
            <w:pPr>
              <w:pStyle w:val="PersonalInformation"/>
              <w:numPr>
                <w:ilvl w:val="0"/>
                <w:numId w:val="8"/>
              </w:numPr>
              <w:ind w:left="360"/>
              <w:rPr>
                <w:color w:val="000000" w:themeColor="text1"/>
              </w:rPr>
            </w:pPr>
            <w:proofErr w:type="gramStart"/>
            <w:r w:rsidRPr="00B6168F">
              <w:rPr>
                <w:color w:val="000000" w:themeColor="text1"/>
              </w:rPr>
              <w:t>Bachelor in Technology</w:t>
            </w:r>
            <w:proofErr w:type="gramEnd"/>
            <w:r w:rsidRPr="00B6168F">
              <w:rPr>
                <w:color w:val="000000" w:themeColor="text1"/>
              </w:rPr>
              <w:t xml:space="preserve"> in Computer Engineering. </w:t>
            </w:r>
            <w:r w:rsidR="00FE0A68" w:rsidRPr="00B6168F">
              <w:rPr>
                <w:color w:val="000000" w:themeColor="text1"/>
              </w:rPr>
              <w:t xml:space="preserve">                                                                   </w:t>
            </w:r>
            <w:r w:rsidR="002748A3">
              <w:rPr>
                <w:color w:val="000000" w:themeColor="text1"/>
              </w:rPr>
              <w:t xml:space="preserve">                            </w:t>
            </w:r>
          </w:p>
        </w:tc>
      </w:tr>
      <w:tr w:rsidR="00B6168F" w:rsidRPr="00B6168F" w14:paraId="159C642E" w14:textId="77777777" w:rsidTr="003D267D">
        <w:trPr>
          <w:trHeight w:val="20"/>
        </w:trPr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F46391" w14:textId="77777777" w:rsidR="003D267D" w:rsidRPr="00B6168F" w:rsidRDefault="003D267D" w:rsidP="007D4B84">
            <w:pPr>
              <w:pStyle w:val="SectionHeading"/>
              <w:rPr>
                <w:rFonts w:ascii="Arial" w:hAnsi="Arial" w:cs="Arial"/>
                <w:color w:val="000000" w:themeColor="text1"/>
                <w:sz w:val="22"/>
                <w:szCs w:val="28"/>
              </w:rPr>
            </w:pPr>
          </w:p>
        </w:tc>
      </w:tr>
      <w:tr w:rsidR="00B6168F" w:rsidRPr="00B6168F" w14:paraId="4D45F94D" w14:textId="77777777" w:rsidTr="003D267D">
        <w:trPr>
          <w:trHeight w:val="20"/>
        </w:trPr>
        <w:tc>
          <w:tcPr>
            <w:tcW w:w="10440" w:type="dxa"/>
            <w:gridSpan w:val="3"/>
            <w:tcBorders>
              <w:top w:val="nil"/>
              <w:left w:val="nil"/>
              <w:right w:val="nil"/>
            </w:tcBorders>
          </w:tcPr>
          <w:p w14:paraId="50685306" w14:textId="0E71FF4D" w:rsidR="007D4B84" w:rsidRPr="00B6168F" w:rsidRDefault="007D4B84" w:rsidP="007D4B84">
            <w:pPr>
              <w:pStyle w:val="SectionHeading"/>
              <w:rPr>
                <w:rFonts w:ascii="Arial" w:hAnsi="Arial" w:cs="Arial"/>
                <w:color w:val="000000" w:themeColor="text1"/>
                <w:sz w:val="22"/>
                <w:szCs w:val="28"/>
              </w:rPr>
            </w:pPr>
            <w:r w:rsidRPr="00B6168F">
              <w:rPr>
                <w:rFonts w:ascii="Arial" w:hAnsi="Arial" w:cs="Arial"/>
                <w:color w:val="000000" w:themeColor="text1"/>
                <w:sz w:val="22"/>
                <w:szCs w:val="28"/>
              </w:rPr>
              <w:t>Employment Summary</w:t>
            </w:r>
          </w:p>
        </w:tc>
      </w:tr>
      <w:tr w:rsidR="00B6168F" w:rsidRPr="00B6168F" w14:paraId="1688195E" w14:textId="77777777" w:rsidTr="004A4A2D">
        <w:trPr>
          <w:trHeight w:val="1457"/>
        </w:trPr>
        <w:tc>
          <w:tcPr>
            <w:tcW w:w="10440" w:type="dxa"/>
            <w:gridSpan w:val="3"/>
            <w:tcBorders>
              <w:left w:val="nil"/>
              <w:bottom w:val="single" w:sz="4" w:space="0" w:color="BFBFBF" w:themeColor="background1" w:themeShade="BF"/>
              <w:right w:val="nil"/>
            </w:tcBorders>
          </w:tcPr>
          <w:p w14:paraId="5A62A5F7" w14:textId="77777777" w:rsidR="007D4B84" w:rsidRPr="00B6168F" w:rsidRDefault="007D4B84" w:rsidP="007D4B84">
            <w:pPr>
              <w:pStyle w:val="SectionHeading"/>
              <w:rPr>
                <w:color w:val="000000" w:themeColor="text1"/>
              </w:rPr>
            </w:pPr>
          </w:p>
          <w:p w14:paraId="1079DCF0" w14:textId="22C28601" w:rsidR="007D4B84" w:rsidRPr="00B6168F" w:rsidRDefault="009C4300" w:rsidP="007D4B84">
            <w:pPr>
              <w:pStyle w:val="SectionHeading"/>
              <w:rPr>
                <w:color w:val="000000" w:themeColor="text1"/>
                <w:sz w:val="18"/>
                <w:szCs w:val="24"/>
              </w:rPr>
            </w:pPr>
            <w:r w:rsidRPr="00B6168F">
              <w:rPr>
                <w:color w:val="000000" w:themeColor="text1"/>
                <w:sz w:val="18"/>
                <w:szCs w:val="24"/>
              </w:rPr>
              <w:t xml:space="preserve">Publicis </w:t>
            </w:r>
            <w:r w:rsidR="007D4B84" w:rsidRPr="00B6168F">
              <w:rPr>
                <w:color w:val="000000" w:themeColor="text1"/>
                <w:sz w:val="18"/>
                <w:szCs w:val="24"/>
              </w:rPr>
              <w:t>Sapient, Gurgaon, India</w:t>
            </w:r>
            <w:r w:rsidR="007D4B84" w:rsidRPr="00B6168F">
              <w:rPr>
                <w:color w:val="000000" w:themeColor="text1"/>
                <w:sz w:val="18"/>
                <w:szCs w:val="24"/>
              </w:rPr>
              <w:tab/>
              <w:t xml:space="preserve">   </w:t>
            </w:r>
            <w:r w:rsidRPr="00B6168F">
              <w:rPr>
                <w:color w:val="000000" w:themeColor="text1"/>
                <w:sz w:val="18"/>
                <w:szCs w:val="24"/>
              </w:rPr>
              <w:t xml:space="preserve">  </w:t>
            </w:r>
            <w:r w:rsidR="007D4B84" w:rsidRPr="00B6168F">
              <w:rPr>
                <w:color w:val="000000" w:themeColor="text1"/>
                <w:sz w:val="18"/>
                <w:szCs w:val="24"/>
              </w:rPr>
              <w:t xml:space="preserve"> </w:t>
            </w:r>
            <w:r w:rsidRPr="00B6168F">
              <w:rPr>
                <w:color w:val="000000" w:themeColor="text1"/>
                <w:sz w:val="18"/>
                <w:szCs w:val="24"/>
              </w:rPr>
              <w:t xml:space="preserve">          </w:t>
            </w:r>
            <w:r w:rsidR="007D4B84" w:rsidRPr="00B6168F">
              <w:rPr>
                <w:color w:val="000000" w:themeColor="text1"/>
                <w:sz w:val="18"/>
                <w:szCs w:val="24"/>
              </w:rPr>
              <w:t xml:space="preserve">Senior Director      </w:t>
            </w:r>
            <w:r w:rsidR="007D4B84" w:rsidRPr="00B6168F">
              <w:rPr>
                <w:color w:val="000000" w:themeColor="text1"/>
                <w:sz w:val="18"/>
                <w:szCs w:val="24"/>
              </w:rPr>
              <w:tab/>
            </w:r>
            <w:r w:rsidR="00C4525B">
              <w:rPr>
                <w:color w:val="000000" w:themeColor="text1"/>
                <w:sz w:val="18"/>
                <w:szCs w:val="24"/>
              </w:rPr>
              <w:t xml:space="preserve">  </w:t>
            </w:r>
            <w:r w:rsidR="007D4B84" w:rsidRPr="00B6168F">
              <w:rPr>
                <w:color w:val="000000" w:themeColor="text1"/>
                <w:sz w:val="18"/>
                <w:szCs w:val="24"/>
              </w:rPr>
              <w:t xml:space="preserve">   </w:t>
            </w:r>
            <w:r w:rsidRPr="00B6168F">
              <w:rPr>
                <w:color w:val="000000" w:themeColor="text1"/>
                <w:sz w:val="18"/>
                <w:szCs w:val="24"/>
              </w:rPr>
              <w:t xml:space="preserve">          </w:t>
            </w:r>
            <w:r w:rsidR="007D4B84" w:rsidRPr="00B6168F">
              <w:rPr>
                <w:color w:val="000000" w:themeColor="text1"/>
                <w:sz w:val="18"/>
                <w:szCs w:val="24"/>
              </w:rPr>
              <w:t xml:space="preserve">  </w:t>
            </w:r>
            <w:sdt>
              <w:sdtPr>
                <w:rPr>
                  <w:color w:val="000000" w:themeColor="text1"/>
                  <w:sz w:val="18"/>
                  <w:szCs w:val="24"/>
                </w:rPr>
                <w:id w:val="668904551"/>
                <w:placeholder>
                  <w:docPart w:val="74F94E78554A4897BC631A750B0378ED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7D4B84" w:rsidRPr="00B6168F">
                  <w:rPr>
                    <w:color w:val="000000" w:themeColor="text1"/>
                    <w:sz w:val="18"/>
                    <w:szCs w:val="24"/>
                  </w:rPr>
                  <w:t>2006</w:t>
                </w:r>
              </w:sdtContent>
            </w:sdt>
            <w:r w:rsidR="007D4B84" w:rsidRPr="00B6168F">
              <w:rPr>
                <w:color w:val="000000" w:themeColor="text1"/>
                <w:sz w:val="18"/>
                <w:szCs w:val="24"/>
              </w:rPr>
              <w:t xml:space="preserve"> — </w:t>
            </w:r>
            <w:sdt>
              <w:sdtPr>
                <w:rPr>
                  <w:color w:val="000000" w:themeColor="text1"/>
                  <w:sz w:val="18"/>
                  <w:szCs w:val="24"/>
                </w:rPr>
                <w:id w:val="1583178650"/>
                <w:placeholder>
                  <w:docPart w:val="9245DE335FD141F1B874A3D60D545136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B6168F">
                  <w:rPr>
                    <w:color w:val="000000" w:themeColor="text1"/>
                    <w:sz w:val="18"/>
                    <w:szCs w:val="24"/>
                  </w:rPr>
                  <w:t>2020</w:t>
                </w:r>
              </w:sdtContent>
            </w:sdt>
          </w:p>
          <w:p w14:paraId="2E1D8E1F" w14:textId="746948BA" w:rsidR="007D4B84" w:rsidRPr="00B6168F" w:rsidRDefault="000538EE" w:rsidP="007D4B84">
            <w:pPr>
              <w:pStyle w:val="ListParagraph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>Engineering</w:t>
            </w:r>
            <w:r w:rsidR="00FE0A68" w:rsidRPr="00B6168F">
              <w:rPr>
                <w:color w:val="000000" w:themeColor="text1"/>
                <w:szCs w:val="16"/>
              </w:rPr>
              <w:t xml:space="preserve"> Lead and </w:t>
            </w:r>
            <w:r w:rsidR="007D4B84" w:rsidRPr="00B6168F">
              <w:rPr>
                <w:color w:val="000000" w:themeColor="text1"/>
                <w:szCs w:val="16"/>
              </w:rPr>
              <w:t xml:space="preserve">Agile </w:t>
            </w:r>
            <w:r w:rsidR="00E376B4" w:rsidRPr="00B6168F">
              <w:rPr>
                <w:color w:val="000000" w:themeColor="text1"/>
                <w:szCs w:val="16"/>
              </w:rPr>
              <w:t xml:space="preserve">and DevOps </w:t>
            </w:r>
            <w:r w:rsidR="007D4B84" w:rsidRPr="00B6168F">
              <w:rPr>
                <w:color w:val="000000" w:themeColor="text1"/>
                <w:szCs w:val="16"/>
              </w:rPr>
              <w:t xml:space="preserve">Coach for Phillips 66                                                                                                     </w:t>
            </w:r>
            <w:r w:rsidR="005D5C13">
              <w:rPr>
                <w:color w:val="000000" w:themeColor="text1"/>
                <w:szCs w:val="16"/>
              </w:rPr>
              <w:t xml:space="preserve"> </w:t>
            </w:r>
            <w:r w:rsidR="007D4B84" w:rsidRPr="00B6168F">
              <w:rPr>
                <w:color w:val="000000" w:themeColor="text1"/>
                <w:szCs w:val="16"/>
              </w:rPr>
              <w:t xml:space="preserve">                 2019 — </w:t>
            </w:r>
            <w:r w:rsidR="009C4300" w:rsidRPr="00B6168F">
              <w:rPr>
                <w:color w:val="000000" w:themeColor="text1"/>
                <w:szCs w:val="16"/>
              </w:rPr>
              <w:t>2020</w:t>
            </w:r>
            <w:r w:rsidR="007D4B84" w:rsidRPr="00B6168F">
              <w:rPr>
                <w:color w:val="000000" w:themeColor="text1"/>
                <w:szCs w:val="16"/>
              </w:rPr>
              <w:t xml:space="preserve"> </w:t>
            </w:r>
          </w:p>
          <w:p w14:paraId="3EE2182C" w14:textId="2B033895" w:rsidR="007D4B84" w:rsidRPr="00B6168F" w:rsidRDefault="007D4B84" w:rsidP="007D4B8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Transformation Consultant for MENA.                                                                                                                                                                      2018 — 2019 </w:t>
            </w:r>
          </w:p>
          <w:p w14:paraId="02C632D2" w14:textId="5F1E332E" w:rsidR="007D4B84" w:rsidRPr="00B6168F" w:rsidRDefault="00843CBB" w:rsidP="007D4B8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Engineering</w:t>
            </w:r>
            <w:r w:rsidR="007D4B84" w:rsidRPr="00B6168F">
              <w:rPr>
                <w:color w:val="000000" w:themeColor="text1"/>
                <w:szCs w:val="16"/>
              </w:rPr>
              <w:t xml:space="preserve"> lead </w:t>
            </w:r>
            <w:r w:rsidR="00C4525B">
              <w:rPr>
                <w:color w:val="000000" w:themeColor="text1"/>
                <w:szCs w:val="16"/>
              </w:rPr>
              <w:t xml:space="preserve">and Agile coach </w:t>
            </w:r>
            <w:r w:rsidR="007D4B84" w:rsidRPr="00B6168F">
              <w:rPr>
                <w:color w:val="000000" w:themeColor="text1"/>
                <w:szCs w:val="16"/>
              </w:rPr>
              <w:t>for HSBC risk externalization program</w:t>
            </w:r>
            <w:r w:rsidRPr="00B6168F">
              <w:rPr>
                <w:color w:val="000000" w:themeColor="text1"/>
                <w:szCs w:val="16"/>
              </w:rPr>
              <w:t xml:space="preserve">                        </w:t>
            </w:r>
            <w:r w:rsidR="007D4B84" w:rsidRPr="00B6168F">
              <w:rPr>
                <w:color w:val="000000" w:themeColor="text1"/>
                <w:szCs w:val="16"/>
              </w:rPr>
              <w:tab/>
            </w:r>
            <w:r w:rsidR="007D4B84" w:rsidRPr="00B6168F">
              <w:rPr>
                <w:color w:val="000000" w:themeColor="text1"/>
                <w:szCs w:val="16"/>
              </w:rPr>
              <w:tab/>
              <w:t xml:space="preserve">                               2016 — 2018</w:t>
            </w:r>
          </w:p>
          <w:p w14:paraId="089845CF" w14:textId="36229E30" w:rsidR="007D4B84" w:rsidRPr="00B6168F" w:rsidRDefault="000538EE" w:rsidP="007D4B84">
            <w:pPr>
              <w:pStyle w:val="ListParagraph"/>
              <w:rPr>
                <w:color w:val="000000" w:themeColor="text1"/>
                <w:szCs w:val="16"/>
              </w:rPr>
            </w:pPr>
            <w:r>
              <w:rPr>
                <w:color w:val="000000" w:themeColor="text1"/>
                <w:szCs w:val="16"/>
              </w:rPr>
              <w:t>Engineering</w:t>
            </w:r>
            <w:r w:rsidR="007D4B84" w:rsidRPr="00B6168F">
              <w:rPr>
                <w:color w:val="000000" w:themeColor="text1"/>
                <w:szCs w:val="16"/>
              </w:rPr>
              <w:t xml:space="preserve"> lead </w:t>
            </w:r>
            <w:r w:rsidR="00C4525B" w:rsidRPr="00B6168F">
              <w:rPr>
                <w:color w:val="000000" w:themeColor="text1"/>
                <w:szCs w:val="16"/>
              </w:rPr>
              <w:t xml:space="preserve">and Agile coach </w:t>
            </w:r>
            <w:r w:rsidR="007D4B84" w:rsidRPr="00B6168F">
              <w:rPr>
                <w:color w:val="000000" w:themeColor="text1"/>
                <w:szCs w:val="16"/>
              </w:rPr>
              <w:t>for UBS ODC</w:t>
            </w:r>
            <w:r w:rsidR="007D4B84" w:rsidRPr="00B6168F">
              <w:rPr>
                <w:color w:val="000000" w:themeColor="text1"/>
                <w:szCs w:val="16"/>
              </w:rPr>
              <w:tab/>
            </w:r>
            <w:r w:rsidR="007D4B84" w:rsidRPr="00B6168F">
              <w:rPr>
                <w:color w:val="000000" w:themeColor="text1"/>
                <w:szCs w:val="16"/>
              </w:rPr>
              <w:tab/>
            </w:r>
            <w:r w:rsidR="007D4B84" w:rsidRPr="00B6168F">
              <w:rPr>
                <w:color w:val="000000" w:themeColor="text1"/>
                <w:szCs w:val="16"/>
              </w:rPr>
              <w:tab/>
            </w:r>
            <w:r>
              <w:rPr>
                <w:color w:val="000000" w:themeColor="text1"/>
                <w:szCs w:val="16"/>
              </w:rPr>
              <w:t xml:space="preserve">                       </w:t>
            </w:r>
            <w:r w:rsidR="007D4B84" w:rsidRPr="00B6168F">
              <w:rPr>
                <w:color w:val="000000" w:themeColor="text1"/>
                <w:szCs w:val="16"/>
              </w:rPr>
              <w:tab/>
            </w:r>
            <w:r w:rsidR="007D4B84" w:rsidRPr="00B6168F">
              <w:rPr>
                <w:color w:val="000000" w:themeColor="text1"/>
                <w:szCs w:val="16"/>
              </w:rPr>
              <w:tab/>
            </w:r>
            <w:r w:rsidR="007D4B84" w:rsidRPr="00B6168F">
              <w:rPr>
                <w:color w:val="000000" w:themeColor="text1"/>
                <w:szCs w:val="16"/>
              </w:rPr>
              <w:tab/>
              <w:t xml:space="preserve">         2014 — 2016</w:t>
            </w:r>
          </w:p>
          <w:p w14:paraId="54BACD6C" w14:textId="463DC554" w:rsidR="007D4B84" w:rsidRPr="00B6168F" w:rsidRDefault="007D4B84" w:rsidP="007D4B8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Product </w:t>
            </w:r>
            <w:r w:rsidR="00F22AC5">
              <w:rPr>
                <w:color w:val="000000" w:themeColor="text1"/>
                <w:szCs w:val="16"/>
              </w:rPr>
              <w:t xml:space="preserve">Engineering </w:t>
            </w:r>
            <w:r w:rsidRPr="00B6168F">
              <w:rPr>
                <w:color w:val="000000" w:themeColor="text1"/>
                <w:szCs w:val="16"/>
              </w:rPr>
              <w:t>lead</w:t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  <w:t xml:space="preserve">        </w:t>
            </w:r>
            <w:r w:rsidR="005D6C07" w:rsidRPr="00B6168F">
              <w:rPr>
                <w:color w:val="000000" w:themeColor="text1"/>
                <w:szCs w:val="16"/>
              </w:rPr>
              <w:t xml:space="preserve">                                                                   </w:t>
            </w:r>
            <w:r w:rsidRPr="00B6168F">
              <w:rPr>
                <w:color w:val="000000" w:themeColor="text1"/>
                <w:szCs w:val="16"/>
              </w:rPr>
              <w:t xml:space="preserve"> 2013 — 2014</w:t>
            </w:r>
          </w:p>
          <w:p w14:paraId="1D67940D" w14:textId="2341EE1F" w:rsidR="007D4B84" w:rsidRPr="00B6168F" w:rsidRDefault="007D4B84" w:rsidP="007D4B8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Global Capacity Planning Lead</w:t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  <w:t xml:space="preserve">         2012 — 2013</w:t>
            </w:r>
          </w:p>
          <w:p w14:paraId="3B2CE503" w14:textId="61BBC8C5" w:rsidR="007D4B84" w:rsidRPr="00B6168F" w:rsidRDefault="007D4B84" w:rsidP="007D4B8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RBS ODC </w:t>
            </w:r>
            <w:r w:rsidR="000538EE">
              <w:rPr>
                <w:color w:val="000000" w:themeColor="text1"/>
                <w:szCs w:val="16"/>
              </w:rPr>
              <w:t>Engineering</w:t>
            </w:r>
            <w:r w:rsidRPr="00B6168F">
              <w:rPr>
                <w:color w:val="000000" w:themeColor="text1"/>
                <w:szCs w:val="16"/>
              </w:rPr>
              <w:t xml:space="preserve"> Lead</w:t>
            </w:r>
            <w:r w:rsidR="000538EE">
              <w:rPr>
                <w:color w:val="000000" w:themeColor="text1"/>
                <w:szCs w:val="16"/>
              </w:rPr>
              <w:t xml:space="preserve">         </w:t>
            </w:r>
            <w:r w:rsidR="005D6C07" w:rsidRPr="00B6168F">
              <w:rPr>
                <w:color w:val="000000" w:themeColor="text1"/>
                <w:szCs w:val="16"/>
              </w:rPr>
              <w:t xml:space="preserve">                                                          </w:t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  <w:t xml:space="preserve">                                2006 — 2011</w:t>
            </w:r>
          </w:p>
          <w:p w14:paraId="58E68DF6" w14:textId="0192CB2F" w:rsidR="00E376B4" w:rsidRPr="00B6168F" w:rsidRDefault="00E376B4" w:rsidP="00AD248A">
            <w:pPr>
              <w:pStyle w:val="PersonalInformation"/>
              <w:rPr>
                <w:color w:val="000000" w:themeColor="text1"/>
                <w:sz w:val="18"/>
                <w:szCs w:val="24"/>
              </w:rPr>
            </w:pPr>
            <w:r w:rsidRPr="00B6168F">
              <w:rPr>
                <w:color w:val="000000" w:themeColor="text1"/>
                <w:sz w:val="18"/>
                <w:szCs w:val="24"/>
              </w:rPr>
              <w:t>Key Responsibilities</w:t>
            </w:r>
          </w:p>
          <w:p w14:paraId="1145896D" w14:textId="69AB179F" w:rsidR="00843CBB" w:rsidRPr="00B6168F" w:rsidRDefault="00FE0A68" w:rsidP="00B61133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Engineering lead accountable for </w:t>
            </w:r>
            <w:r w:rsidR="000538EE">
              <w:rPr>
                <w:color w:val="000000" w:themeColor="text1"/>
                <w:szCs w:val="16"/>
              </w:rPr>
              <w:t>project</w:t>
            </w:r>
            <w:r w:rsidRPr="00B6168F">
              <w:rPr>
                <w:color w:val="000000" w:themeColor="text1"/>
                <w:szCs w:val="16"/>
              </w:rPr>
              <w:t xml:space="preserve"> </w:t>
            </w:r>
            <w:r w:rsidR="000538EE">
              <w:rPr>
                <w:color w:val="000000" w:themeColor="text1"/>
                <w:szCs w:val="16"/>
              </w:rPr>
              <w:t>releases</w:t>
            </w:r>
            <w:r w:rsidRPr="00B6168F">
              <w:rPr>
                <w:color w:val="000000" w:themeColor="text1"/>
                <w:szCs w:val="16"/>
              </w:rPr>
              <w:t xml:space="preserve"> and</w:t>
            </w:r>
            <w:r w:rsidR="000538EE">
              <w:rPr>
                <w:color w:val="000000" w:themeColor="text1"/>
                <w:szCs w:val="16"/>
              </w:rPr>
              <w:t xml:space="preserve"> customer</w:t>
            </w:r>
            <w:r w:rsidRPr="00B6168F">
              <w:rPr>
                <w:color w:val="000000" w:themeColor="text1"/>
                <w:szCs w:val="16"/>
              </w:rPr>
              <w:t xml:space="preserve"> satisfaction</w:t>
            </w:r>
            <w:r w:rsidR="00843CBB" w:rsidRPr="00B6168F">
              <w:rPr>
                <w:color w:val="000000" w:themeColor="text1"/>
                <w:szCs w:val="16"/>
              </w:rPr>
              <w:t>, delivering projects on Java, Python, Hadoop, Scala, Spark, MongoDB, Google cloud</w:t>
            </w:r>
            <w:r w:rsidR="00C4525B">
              <w:rPr>
                <w:color w:val="000000" w:themeColor="text1"/>
                <w:szCs w:val="16"/>
              </w:rPr>
              <w:t>, Azure</w:t>
            </w:r>
          </w:p>
          <w:p w14:paraId="0B00E679" w14:textId="34FEA1A9" w:rsidR="00843CBB" w:rsidRPr="00B6168F" w:rsidRDefault="00843CBB" w:rsidP="00B61133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Senior Scrum Master, Agile coach for agile deliveries</w:t>
            </w:r>
          </w:p>
          <w:p w14:paraId="12A669E9" w14:textId="56A71850" w:rsidR="00843CBB" w:rsidRPr="00B6168F" w:rsidRDefault="00843CBB" w:rsidP="00B61133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Project and program managing client engagements to ensure timely </w:t>
            </w:r>
            <w:r w:rsidR="000538EE">
              <w:rPr>
                <w:color w:val="000000" w:themeColor="text1"/>
                <w:szCs w:val="16"/>
              </w:rPr>
              <w:t>releases</w:t>
            </w:r>
            <w:r w:rsidRPr="00B6168F">
              <w:rPr>
                <w:color w:val="000000" w:themeColor="text1"/>
                <w:szCs w:val="16"/>
              </w:rPr>
              <w:t xml:space="preserve"> with high quality</w:t>
            </w:r>
          </w:p>
          <w:p w14:paraId="76BDE5C1" w14:textId="408910D8" w:rsidR="00843CBB" w:rsidRPr="00B6168F" w:rsidRDefault="005408B2" w:rsidP="00B61133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Agile and DevOps transformation leader</w:t>
            </w:r>
          </w:p>
          <w:p w14:paraId="6557F38D" w14:textId="635CA647" w:rsidR="005408B2" w:rsidRPr="00B6168F" w:rsidRDefault="005408B2" w:rsidP="00B61133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Hiring, training, and scaling up of technical teams</w:t>
            </w:r>
          </w:p>
          <w:p w14:paraId="140B7B9D" w14:textId="164C37F4" w:rsidR="005408B2" w:rsidRPr="00B6168F" w:rsidRDefault="005408B2" w:rsidP="00B61133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Owning </w:t>
            </w:r>
            <w:r w:rsidR="000538EE">
              <w:rPr>
                <w:color w:val="000000" w:themeColor="text1"/>
                <w:szCs w:val="16"/>
              </w:rPr>
              <w:t>project releases for</w:t>
            </w:r>
            <w:r w:rsidRPr="00B6168F">
              <w:rPr>
                <w:color w:val="000000" w:themeColor="text1"/>
                <w:szCs w:val="16"/>
              </w:rPr>
              <w:t xml:space="preserve"> Investment banking and commodities clients</w:t>
            </w:r>
          </w:p>
          <w:p w14:paraId="2E74661D" w14:textId="77654A44" w:rsidR="005408B2" w:rsidRPr="00B6168F" w:rsidRDefault="005408B2" w:rsidP="00B61133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Client relationship management to ensure client satisfaction</w:t>
            </w:r>
          </w:p>
          <w:p w14:paraId="03DF0400" w14:textId="77216247" w:rsidR="005408B2" w:rsidRPr="00B6168F" w:rsidRDefault="005408B2" w:rsidP="00B61133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Status reporting to clients and internal senior management to track </w:t>
            </w:r>
            <w:r w:rsidR="000538EE">
              <w:rPr>
                <w:color w:val="000000" w:themeColor="text1"/>
                <w:szCs w:val="16"/>
              </w:rPr>
              <w:t>release</w:t>
            </w:r>
            <w:r w:rsidRPr="00B6168F">
              <w:rPr>
                <w:color w:val="000000" w:themeColor="text1"/>
                <w:szCs w:val="16"/>
              </w:rPr>
              <w:t xml:space="preserve"> progress, risks, issues, and dependencies</w:t>
            </w:r>
          </w:p>
          <w:p w14:paraId="29A76987" w14:textId="36A5EAF3" w:rsidR="00E376B4" w:rsidRPr="00B6168F" w:rsidRDefault="005408B2" w:rsidP="005408B2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Managing and tracking </w:t>
            </w:r>
            <w:proofErr w:type="spellStart"/>
            <w:r w:rsidRPr="00B6168F">
              <w:rPr>
                <w:color w:val="000000" w:themeColor="text1"/>
                <w:szCs w:val="16"/>
              </w:rPr>
              <w:t>PnL</w:t>
            </w:r>
            <w:proofErr w:type="spellEnd"/>
            <w:r w:rsidRPr="00B6168F">
              <w:rPr>
                <w:color w:val="000000" w:themeColor="text1"/>
                <w:szCs w:val="16"/>
              </w:rPr>
              <w:t xml:space="preserve"> and account finances</w:t>
            </w:r>
          </w:p>
        </w:tc>
      </w:tr>
      <w:tr w:rsidR="00B6168F" w:rsidRPr="00B6168F" w14:paraId="12B0DC90" w14:textId="77777777" w:rsidTr="004A4A2D">
        <w:tc>
          <w:tcPr>
            <w:tcW w:w="10440" w:type="dxa"/>
            <w:gridSpan w:val="3"/>
            <w:tcBorders>
              <w:left w:val="nil"/>
              <w:bottom w:val="nil"/>
              <w:right w:val="nil"/>
            </w:tcBorders>
          </w:tcPr>
          <w:p w14:paraId="2E52B5D3" w14:textId="77777777" w:rsidR="00C4525B" w:rsidRDefault="00C4525B" w:rsidP="007D4B84">
            <w:pPr>
              <w:pStyle w:val="SectionHeading"/>
              <w:rPr>
                <w:color w:val="000000" w:themeColor="text1"/>
                <w:sz w:val="18"/>
                <w:szCs w:val="24"/>
              </w:rPr>
            </w:pPr>
          </w:p>
          <w:p w14:paraId="7E41DCE6" w14:textId="27777F13" w:rsidR="007D4B84" w:rsidRPr="00B6168F" w:rsidRDefault="007D4B84" w:rsidP="007D4B84">
            <w:pPr>
              <w:pStyle w:val="SectionHeading"/>
              <w:rPr>
                <w:color w:val="000000" w:themeColor="text1"/>
                <w:sz w:val="18"/>
                <w:szCs w:val="24"/>
              </w:rPr>
            </w:pPr>
            <w:r w:rsidRPr="00B6168F">
              <w:rPr>
                <w:color w:val="000000" w:themeColor="text1"/>
                <w:sz w:val="18"/>
                <w:szCs w:val="24"/>
              </w:rPr>
              <w:t>Fidelity Investments, MA, USA</w:t>
            </w:r>
            <w:r w:rsidRPr="00B6168F">
              <w:rPr>
                <w:color w:val="000000" w:themeColor="text1"/>
                <w:sz w:val="18"/>
                <w:szCs w:val="24"/>
              </w:rPr>
              <w:tab/>
            </w:r>
            <w:r w:rsidRPr="00B6168F">
              <w:rPr>
                <w:color w:val="000000" w:themeColor="text1"/>
                <w:sz w:val="18"/>
                <w:szCs w:val="24"/>
              </w:rPr>
              <w:tab/>
              <w:t xml:space="preserve">Senior Development Manager   </w:t>
            </w:r>
            <w:r w:rsidRPr="00B6168F">
              <w:rPr>
                <w:color w:val="000000" w:themeColor="text1"/>
                <w:sz w:val="18"/>
                <w:szCs w:val="24"/>
              </w:rPr>
              <w:tab/>
              <w:t xml:space="preserve">      </w:t>
            </w:r>
            <w:sdt>
              <w:sdtPr>
                <w:rPr>
                  <w:color w:val="000000" w:themeColor="text1"/>
                  <w:sz w:val="18"/>
                  <w:szCs w:val="24"/>
                </w:rPr>
                <w:id w:val="1317528765"/>
                <w:placeholder>
                  <w:docPart w:val="925CC94D2AB64081A1BF7A8645122F65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B6168F">
                  <w:rPr>
                    <w:color w:val="000000" w:themeColor="text1"/>
                    <w:sz w:val="18"/>
                    <w:szCs w:val="24"/>
                  </w:rPr>
                  <w:t>2000</w:t>
                </w:r>
              </w:sdtContent>
            </w:sdt>
            <w:r w:rsidRPr="00B6168F">
              <w:rPr>
                <w:color w:val="000000" w:themeColor="text1"/>
                <w:sz w:val="18"/>
                <w:szCs w:val="24"/>
              </w:rPr>
              <w:t xml:space="preserve"> — </w:t>
            </w:r>
            <w:sdt>
              <w:sdtPr>
                <w:rPr>
                  <w:color w:val="000000" w:themeColor="text1"/>
                  <w:sz w:val="18"/>
                  <w:szCs w:val="24"/>
                </w:rPr>
                <w:id w:val="-1615044174"/>
                <w:placeholder>
                  <w:docPart w:val="D42AF93244634E5E8840FC07B7D9016F"/>
                </w:placeholder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B6168F">
                  <w:rPr>
                    <w:color w:val="000000" w:themeColor="text1"/>
                    <w:sz w:val="18"/>
                    <w:szCs w:val="24"/>
                  </w:rPr>
                  <w:t>2006</w:t>
                </w:r>
              </w:sdtContent>
            </w:sdt>
          </w:p>
          <w:p w14:paraId="3FC454C6" w14:textId="313BB502" w:rsidR="007D4B84" w:rsidRPr="00B6168F" w:rsidRDefault="007D4B84" w:rsidP="007D4B8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ODC </w:t>
            </w:r>
            <w:r w:rsidR="000538EE">
              <w:rPr>
                <w:color w:val="000000" w:themeColor="text1"/>
                <w:szCs w:val="16"/>
              </w:rPr>
              <w:t>Engineering</w:t>
            </w:r>
            <w:r w:rsidRPr="00B6168F">
              <w:rPr>
                <w:color w:val="000000" w:themeColor="text1"/>
                <w:szCs w:val="16"/>
              </w:rPr>
              <w:t xml:space="preserve"> Lead for </w:t>
            </w:r>
            <w:proofErr w:type="spellStart"/>
            <w:r w:rsidRPr="00B6168F">
              <w:rPr>
                <w:color w:val="000000" w:themeColor="text1"/>
                <w:szCs w:val="16"/>
              </w:rPr>
              <w:t>FeB</w:t>
            </w:r>
            <w:proofErr w:type="spellEnd"/>
            <w:r w:rsidRPr="00B6168F">
              <w:rPr>
                <w:color w:val="000000" w:themeColor="text1"/>
                <w:szCs w:val="16"/>
              </w:rPr>
              <w:t>-I BU, Bangalore</w:t>
            </w:r>
            <w:r w:rsidR="000538EE">
              <w:rPr>
                <w:color w:val="000000" w:themeColor="text1"/>
                <w:szCs w:val="16"/>
              </w:rPr>
              <w:t xml:space="preserve">     </w:t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  <w:t xml:space="preserve">           2004 — 2006</w:t>
            </w:r>
          </w:p>
          <w:p w14:paraId="69F4F516" w14:textId="68D7A3DF" w:rsidR="007D4B84" w:rsidRPr="00B6168F" w:rsidRDefault="007D4B84" w:rsidP="007D4B8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Senior Development Manager</w:t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  <w:t xml:space="preserve">           2002 — 2003</w:t>
            </w:r>
          </w:p>
          <w:p w14:paraId="756B3FEE" w14:textId="298CC659" w:rsidR="007D4B84" w:rsidRPr="00B6168F" w:rsidRDefault="007D4B84" w:rsidP="007D4B8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Development Manager</w:t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  <w:t xml:space="preserve">           2001 — 2002</w:t>
            </w:r>
          </w:p>
          <w:p w14:paraId="6400B1DB" w14:textId="77777777" w:rsidR="00E376B4" w:rsidRPr="00B6168F" w:rsidRDefault="007D4B84" w:rsidP="00E376B4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Architect and Lead developer</w:t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</w:r>
            <w:r w:rsidRPr="00B6168F">
              <w:rPr>
                <w:color w:val="000000" w:themeColor="text1"/>
                <w:szCs w:val="16"/>
              </w:rPr>
              <w:tab/>
              <w:t xml:space="preserve">           2000 — 2001</w:t>
            </w:r>
          </w:p>
          <w:p w14:paraId="4C41D2C4" w14:textId="4B7A6AEF" w:rsidR="003E6E0A" w:rsidRPr="00B6168F" w:rsidRDefault="003E6E0A" w:rsidP="003E6E0A">
            <w:pPr>
              <w:pStyle w:val="PersonalInformation"/>
              <w:rPr>
                <w:color w:val="000000" w:themeColor="text1"/>
                <w:sz w:val="18"/>
                <w:szCs w:val="24"/>
              </w:rPr>
            </w:pPr>
            <w:r w:rsidRPr="00B6168F">
              <w:rPr>
                <w:color w:val="000000" w:themeColor="text1"/>
                <w:sz w:val="18"/>
                <w:szCs w:val="24"/>
              </w:rPr>
              <w:t>Key Responsibilities</w:t>
            </w:r>
          </w:p>
          <w:p w14:paraId="143F95C7" w14:textId="77777777" w:rsidR="003E6E0A" w:rsidRPr="00B6168F" w:rsidRDefault="003E6E0A" w:rsidP="003E6E0A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Expat assignment to setup Fidelity </w:t>
            </w:r>
            <w:proofErr w:type="spellStart"/>
            <w:r w:rsidRPr="00B6168F">
              <w:rPr>
                <w:color w:val="000000" w:themeColor="text1"/>
                <w:szCs w:val="16"/>
              </w:rPr>
              <w:t>eBuisness</w:t>
            </w:r>
            <w:proofErr w:type="spellEnd"/>
            <w:r w:rsidRPr="00B6168F">
              <w:rPr>
                <w:color w:val="000000" w:themeColor="text1"/>
                <w:szCs w:val="16"/>
              </w:rPr>
              <w:t xml:space="preserve"> in Bangalore</w:t>
            </w:r>
          </w:p>
          <w:p w14:paraId="6661AE56" w14:textId="77777777" w:rsidR="003E6E0A" w:rsidRPr="00B6168F" w:rsidRDefault="003E6E0A" w:rsidP="003E6E0A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Team building and setup to deliver projects from offshore for 401k.com</w:t>
            </w:r>
          </w:p>
          <w:p w14:paraId="4C69F82D" w14:textId="77777777" w:rsidR="003E6E0A" w:rsidRPr="00B6168F" w:rsidRDefault="003E6E0A" w:rsidP="003E6E0A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Program management portfolio of complex cross organization projects</w:t>
            </w:r>
          </w:p>
          <w:p w14:paraId="1862B582" w14:textId="77777777" w:rsidR="003E6E0A" w:rsidRPr="00B6168F" w:rsidRDefault="003E6E0A" w:rsidP="003E6E0A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Project management</w:t>
            </w:r>
          </w:p>
          <w:p w14:paraId="1DDA09EE" w14:textId="1B5B9FB8" w:rsidR="003E6E0A" w:rsidRPr="00B6168F" w:rsidRDefault="005C1024" w:rsidP="003E6E0A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 xml:space="preserve">Senior </w:t>
            </w:r>
            <w:r w:rsidR="003E6E0A" w:rsidRPr="00B6168F">
              <w:rPr>
                <w:color w:val="000000" w:themeColor="text1"/>
                <w:szCs w:val="16"/>
              </w:rPr>
              <w:t xml:space="preserve">Architect </w:t>
            </w:r>
          </w:p>
          <w:p w14:paraId="2E807FBA" w14:textId="3D3F9E94" w:rsidR="003E6E0A" w:rsidRPr="00B6168F" w:rsidRDefault="003E6E0A" w:rsidP="003D267D">
            <w:pPr>
              <w:pStyle w:val="ListParagraph"/>
              <w:rPr>
                <w:color w:val="000000" w:themeColor="text1"/>
                <w:szCs w:val="16"/>
              </w:rPr>
            </w:pPr>
            <w:r w:rsidRPr="00B6168F">
              <w:rPr>
                <w:color w:val="000000" w:themeColor="text1"/>
                <w:szCs w:val="16"/>
              </w:rPr>
              <w:t>Developer</w:t>
            </w:r>
            <w:r w:rsidRPr="00B6168F">
              <w:rPr>
                <w:color w:val="000000" w:themeColor="text1"/>
              </w:rPr>
              <w:t xml:space="preserve"> </w:t>
            </w:r>
            <w:r w:rsidRPr="00B6168F">
              <w:rPr>
                <w:color w:val="000000" w:themeColor="text1"/>
                <w:szCs w:val="16"/>
              </w:rPr>
              <w:t>using VC++ 6, VB 6, COM/DCOM, MTS, MSMQ, IIS, XML, ASP, HTML, DHTML, MS SQL</w:t>
            </w:r>
          </w:p>
        </w:tc>
      </w:tr>
    </w:tbl>
    <w:p w14:paraId="162563D8" w14:textId="3CC6B55D" w:rsidR="00A36986" w:rsidRPr="00B6168F" w:rsidRDefault="00A36986" w:rsidP="00C3365B">
      <w:pPr>
        <w:rPr>
          <w:color w:val="000000" w:themeColor="text1"/>
          <w:sz w:val="20"/>
          <w:szCs w:val="28"/>
        </w:rPr>
      </w:pPr>
    </w:p>
    <w:sectPr w:rsidR="00A36986" w:rsidRPr="00B6168F" w:rsidSect="00833945">
      <w:pgSz w:w="11907" w:h="16839" w:code="9"/>
      <w:pgMar w:top="1008" w:right="1080" w:bottom="1152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45D1A" w14:textId="77777777" w:rsidR="00D82FFD" w:rsidRDefault="00D82FFD" w:rsidP="0073009C">
      <w:pPr>
        <w:spacing w:line="240" w:lineRule="auto"/>
      </w:pPr>
      <w:r>
        <w:separator/>
      </w:r>
    </w:p>
  </w:endnote>
  <w:endnote w:type="continuationSeparator" w:id="0">
    <w:p w14:paraId="7CCD04D4" w14:textId="77777777" w:rsidR="00D82FFD" w:rsidRDefault="00D82FFD" w:rsidP="007300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B343A" w14:textId="77777777" w:rsidR="00D82FFD" w:rsidRDefault="00D82FFD" w:rsidP="0073009C">
      <w:pPr>
        <w:spacing w:line="240" w:lineRule="auto"/>
      </w:pPr>
      <w:r>
        <w:separator/>
      </w:r>
    </w:p>
  </w:footnote>
  <w:footnote w:type="continuationSeparator" w:id="0">
    <w:p w14:paraId="67BA2765" w14:textId="77777777" w:rsidR="00D82FFD" w:rsidRDefault="00D82FFD" w:rsidP="007300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4E0223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E69813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F6166C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32CB5"/>
    <w:multiLevelType w:val="hybridMultilevel"/>
    <w:tmpl w:val="B42C7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64F27"/>
    <w:multiLevelType w:val="hybridMultilevel"/>
    <w:tmpl w:val="B192D8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360" w:hanging="360"/>
      </w:pPr>
      <w:rPr>
        <w:rFonts w:ascii="Corbel" w:eastAsiaTheme="minorHAnsi" w:hAnsi="Corbe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5"/>
  </w:num>
  <w:num w:numId="7">
    <w:abstractNumId w:val="4"/>
  </w:num>
  <w:num w:numId="8">
    <w:abstractNumId w:val="3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09C"/>
    <w:rsid w:val="000048D7"/>
    <w:rsid w:val="0000674F"/>
    <w:rsid w:val="00007291"/>
    <w:rsid w:val="0001310A"/>
    <w:rsid w:val="00013113"/>
    <w:rsid w:val="0001600B"/>
    <w:rsid w:val="00016680"/>
    <w:rsid w:val="0002166E"/>
    <w:rsid w:val="000249BE"/>
    <w:rsid w:val="000259F7"/>
    <w:rsid w:val="000320BC"/>
    <w:rsid w:val="000338D0"/>
    <w:rsid w:val="00041451"/>
    <w:rsid w:val="00043287"/>
    <w:rsid w:val="00053073"/>
    <w:rsid w:val="000538EE"/>
    <w:rsid w:val="00061EDD"/>
    <w:rsid w:val="00065825"/>
    <w:rsid w:val="00072DFB"/>
    <w:rsid w:val="00073337"/>
    <w:rsid w:val="00087D03"/>
    <w:rsid w:val="000B0F98"/>
    <w:rsid w:val="000C05AB"/>
    <w:rsid w:val="000C560F"/>
    <w:rsid w:val="000D7FCC"/>
    <w:rsid w:val="00100166"/>
    <w:rsid w:val="00100424"/>
    <w:rsid w:val="00101E0B"/>
    <w:rsid w:val="001118F4"/>
    <w:rsid w:val="00114182"/>
    <w:rsid w:val="00130FC1"/>
    <w:rsid w:val="00152243"/>
    <w:rsid w:val="00154F79"/>
    <w:rsid w:val="00172524"/>
    <w:rsid w:val="00182741"/>
    <w:rsid w:val="0018637F"/>
    <w:rsid w:val="00186E1F"/>
    <w:rsid w:val="001A7986"/>
    <w:rsid w:val="001B21D3"/>
    <w:rsid w:val="001B7549"/>
    <w:rsid w:val="001C3238"/>
    <w:rsid w:val="001C402D"/>
    <w:rsid w:val="001D394C"/>
    <w:rsid w:val="001D5C95"/>
    <w:rsid w:val="001E195A"/>
    <w:rsid w:val="001E75B8"/>
    <w:rsid w:val="00205D57"/>
    <w:rsid w:val="002067C3"/>
    <w:rsid w:val="00227195"/>
    <w:rsid w:val="0022748D"/>
    <w:rsid w:val="00233BE2"/>
    <w:rsid w:val="0024024B"/>
    <w:rsid w:val="00250249"/>
    <w:rsid w:val="002567FF"/>
    <w:rsid w:val="00257A02"/>
    <w:rsid w:val="00260BC3"/>
    <w:rsid w:val="00262ED5"/>
    <w:rsid w:val="002748A3"/>
    <w:rsid w:val="002819A7"/>
    <w:rsid w:val="00282962"/>
    <w:rsid w:val="00293298"/>
    <w:rsid w:val="0029640B"/>
    <w:rsid w:val="002A04F5"/>
    <w:rsid w:val="002A761A"/>
    <w:rsid w:val="002B013A"/>
    <w:rsid w:val="002B4FF6"/>
    <w:rsid w:val="002B7621"/>
    <w:rsid w:val="002C2BAE"/>
    <w:rsid w:val="002D3C7B"/>
    <w:rsid w:val="002E18B9"/>
    <w:rsid w:val="002E1DDA"/>
    <w:rsid w:val="002F01B0"/>
    <w:rsid w:val="002F2714"/>
    <w:rsid w:val="00310E3C"/>
    <w:rsid w:val="00312DE0"/>
    <w:rsid w:val="00341742"/>
    <w:rsid w:val="0034661A"/>
    <w:rsid w:val="00346743"/>
    <w:rsid w:val="00350E1A"/>
    <w:rsid w:val="003510C8"/>
    <w:rsid w:val="00354890"/>
    <w:rsid w:val="003620C5"/>
    <w:rsid w:val="0036248D"/>
    <w:rsid w:val="003637D9"/>
    <w:rsid w:val="0037238C"/>
    <w:rsid w:val="00377D92"/>
    <w:rsid w:val="003813CF"/>
    <w:rsid w:val="003924D2"/>
    <w:rsid w:val="003944C3"/>
    <w:rsid w:val="00395F75"/>
    <w:rsid w:val="003B65C8"/>
    <w:rsid w:val="003C1593"/>
    <w:rsid w:val="003C38D6"/>
    <w:rsid w:val="003C5ABB"/>
    <w:rsid w:val="003C721E"/>
    <w:rsid w:val="003D267D"/>
    <w:rsid w:val="003E2263"/>
    <w:rsid w:val="003E5545"/>
    <w:rsid w:val="003E6E0A"/>
    <w:rsid w:val="003F03B5"/>
    <w:rsid w:val="003F0B1D"/>
    <w:rsid w:val="00402A23"/>
    <w:rsid w:val="00410098"/>
    <w:rsid w:val="00427E01"/>
    <w:rsid w:val="00437E6E"/>
    <w:rsid w:val="00443D85"/>
    <w:rsid w:val="00444AE1"/>
    <w:rsid w:val="00451E03"/>
    <w:rsid w:val="0045696C"/>
    <w:rsid w:val="004A2346"/>
    <w:rsid w:val="004A4A2D"/>
    <w:rsid w:val="004B0024"/>
    <w:rsid w:val="004B4963"/>
    <w:rsid w:val="004B6C8B"/>
    <w:rsid w:val="004C1910"/>
    <w:rsid w:val="004C2705"/>
    <w:rsid w:val="004C7722"/>
    <w:rsid w:val="0051587C"/>
    <w:rsid w:val="00517AB0"/>
    <w:rsid w:val="005240EE"/>
    <w:rsid w:val="005257D1"/>
    <w:rsid w:val="005332C1"/>
    <w:rsid w:val="005408B2"/>
    <w:rsid w:val="00542754"/>
    <w:rsid w:val="005442AF"/>
    <w:rsid w:val="00555A86"/>
    <w:rsid w:val="00565DC8"/>
    <w:rsid w:val="00570C28"/>
    <w:rsid w:val="00584D5A"/>
    <w:rsid w:val="005936BB"/>
    <w:rsid w:val="00594132"/>
    <w:rsid w:val="00594C68"/>
    <w:rsid w:val="00597460"/>
    <w:rsid w:val="005A26EF"/>
    <w:rsid w:val="005A7AA3"/>
    <w:rsid w:val="005C1024"/>
    <w:rsid w:val="005C5263"/>
    <w:rsid w:val="005D4488"/>
    <w:rsid w:val="005D5C13"/>
    <w:rsid w:val="005D6C07"/>
    <w:rsid w:val="005E01F5"/>
    <w:rsid w:val="005E3600"/>
    <w:rsid w:val="005E7860"/>
    <w:rsid w:val="005F3942"/>
    <w:rsid w:val="006058F7"/>
    <w:rsid w:val="00607757"/>
    <w:rsid w:val="00621AF0"/>
    <w:rsid w:val="00634C85"/>
    <w:rsid w:val="00637866"/>
    <w:rsid w:val="00670018"/>
    <w:rsid w:val="00687FAB"/>
    <w:rsid w:val="00692404"/>
    <w:rsid w:val="00692D11"/>
    <w:rsid w:val="00695998"/>
    <w:rsid w:val="00696A82"/>
    <w:rsid w:val="006B79CC"/>
    <w:rsid w:val="006C1D5A"/>
    <w:rsid w:val="006C7EA4"/>
    <w:rsid w:val="006D119B"/>
    <w:rsid w:val="006E3259"/>
    <w:rsid w:val="00711748"/>
    <w:rsid w:val="00714CA9"/>
    <w:rsid w:val="00717283"/>
    <w:rsid w:val="00721092"/>
    <w:rsid w:val="00727EE6"/>
    <w:rsid w:val="00730041"/>
    <w:rsid w:val="0073009C"/>
    <w:rsid w:val="00730599"/>
    <w:rsid w:val="00737BD3"/>
    <w:rsid w:val="007428ED"/>
    <w:rsid w:val="00745215"/>
    <w:rsid w:val="007500A9"/>
    <w:rsid w:val="007518B0"/>
    <w:rsid w:val="0076269E"/>
    <w:rsid w:val="007718D2"/>
    <w:rsid w:val="00773977"/>
    <w:rsid w:val="0078547A"/>
    <w:rsid w:val="00786227"/>
    <w:rsid w:val="00787869"/>
    <w:rsid w:val="0079179A"/>
    <w:rsid w:val="00792ABA"/>
    <w:rsid w:val="007C1255"/>
    <w:rsid w:val="007C24EF"/>
    <w:rsid w:val="007C2AD6"/>
    <w:rsid w:val="007C2ED7"/>
    <w:rsid w:val="007C58E1"/>
    <w:rsid w:val="007D2E9E"/>
    <w:rsid w:val="007D4B84"/>
    <w:rsid w:val="007E4DED"/>
    <w:rsid w:val="007E5685"/>
    <w:rsid w:val="007F4058"/>
    <w:rsid w:val="007F7295"/>
    <w:rsid w:val="00801877"/>
    <w:rsid w:val="00815A48"/>
    <w:rsid w:val="00822411"/>
    <w:rsid w:val="0082267F"/>
    <w:rsid w:val="00824DF2"/>
    <w:rsid w:val="0082599D"/>
    <w:rsid w:val="00832C6C"/>
    <w:rsid w:val="00833945"/>
    <w:rsid w:val="00834CD3"/>
    <w:rsid w:val="00843CBB"/>
    <w:rsid w:val="00855F7D"/>
    <w:rsid w:val="00856F65"/>
    <w:rsid w:val="00857854"/>
    <w:rsid w:val="00872AC9"/>
    <w:rsid w:val="00874451"/>
    <w:rsid w:val="00897C66"/>
    <w:rsid w:val="008A469A"/>
    <w:rsid w:val="008A688F"/>
    <w:rsid w:val="008B0115"/>
    <w:rsid w:val="008B2154"/>
    <w:rsid w:val="008B247E"/>
    <w:rsid w:val="008B3D79"/>
    <w:rsid w:val="008C05C2"/>
    <w:rsid w:val="008C0F07"/>
    <w:rsid w:val="008C4225"/>
    <w:rsid w:val="008C7715"/>
    <w:rsid w:val="008E4F36"/>
    <w:rsid w:val="008E70E7"/>
    <w:rsid w:val="008E7E8B"/>
    <w:rsid w:val="008F0962"/>
    <w:rsid w:val="008F14DB"/>
    <w:rsid w:val="00911339"/>
    <w:rsid w:val="009115C1"/>
    <w:rsid w:val="00922171"/>
    <w:rsid w:val="00941742"/>
    <w:rsid w:val="0094368E"/>
    <w:rsid w:val="00944F56"/>
    <w:rsid w:val="00961AC2"/>
    <w:rsid w:val="00963DD4"/>
    <w:rsid w:val="00971D2B"/>
    <w:rsid w:val="009731CA"/>
    <w:rsid w:val="00977B84"/>
    <w:rsid w:val="00980CF0"/>
    <w:rsid w:val="009A5E69"/>
    <w:rsid w:val="009A7448"/>
    <w:rsid w:val="009B50FC"/>
    <w:rsid w:val="009C1194"/>
    <w:rsid w:val="009C3DD2"/>
    <w:rsid w:val="009C4300"/>
    <w:rsid w:val="009D67FC"/>
    <w:rsid w:val="009E35B5"/>
    <w:rsid w:val="009E387D"/>
    <w:rsid w:val="009E7881"/>
    <w:rsid w:val="009F6B4B"/>
    <w:rsid w:val="00A01967"/>
    <w:rsid w:val="00A04037"/>
    <w:rsid w:val="00A119EF"/>
    <w:rsid w:val="00A13997"/>
    <w:rsid w:val="00A13D85"/>
    <w:rsid w:val="00A16159"/>
    <w:rsid w:val="00A204EA"/>
    <w:rsid w:val="00A24FC4"/>
    <w:rsid w:val="00A27776"/>
    <w:rsid w:val="00A31D69"/>
    <w:rsid w:val="00A353A4"/>
    <w:rsid w:val="00A36758"/>
    <w:rsid w:val="00A36986"/>
    <w:rsid w:val="00A4224B"/>
    <w:rsid w:val="00A46942"/>
    <w:rsid w:val="00A617BE"/>
    <w:rsid w:val="00A73D3C"/>
    <w:rsid w:val="00A757D3"/>
    <w:rsid w:val="00A802ED"/>
    <w:rsid w:val="00A82965"/>
    <w:rsid w:val="00A83063"/>
    <w:rsid w:val="00A90341"/>
    <w:rsid w:val="00AB2801"/>
    <w:rsid w:val="00AC4976"/>
    <w:rsid w:val="00AC6064"/>
    <w:rsid w:val="00AD248A"/>
    <w:rsid w:val="00AD321A"/>
    <w:rsid w:val="00AE153D"/>
    <w:rsid w:val="00AE6B94"/>
    <w:rsid w:val="00B47883"/>
    <w:rsid w:val="00B52A0D"/>
    <w:rsid w:val="00B57545"/>
    <w:rsid w:val="00B6168F"/>
    <w:rsid w:val="00B74081"/>
    <w:rsid w:val="00B82B5C"/>
    <w:rsid w:val="00B944A9"/>
    <w:rsid w:val="00B97A34"/>
    <w:rsid w:val="00BA08C3"/>
    <w:rsid w:val="00BA78D0"/>
    <w:rsid w:val="00BB365A"/>
    <w:rsid w:val="00BB716C"/>
    <w:rsid w:val="00BC51E6"/>
    <w:rsid w:val="00BD412E"/>
    <w:rsid w:val="00BD5748"/>
    <w:rsid w:val="00BD779E"/>
    <w:rsid w:val="00BE7121"/>
    <w:rsid w:val="00BE7D2F"/>
    <w:rsid w:val="00BF7CC2"/>
    <w:rsid w:val="00C06A80"/>
    <w:rsid w:val="00C0765E"/>
    <w:rsid w:val="00C1054D"/>
    <w:rsid w:val="00C16D19"/>
    <w:rsid w:val="00C3365B"/>
    <w:rsid w:val="00C40F89"/>
    <w:rsid w:val="00C42373"/>
    <w:rsid w:val="00C4488B"/>
    <w:rsid w:val="00C4525B"/>
    <w:rsid w:val="00C45C57"/>
    <w:rsid w:val="00C45D4C"/>
    <w:rsid w:val="00C5073C"/>
    <w:rsid w:val="00C522B8"/>
    <w:rsid w:val="00C56A69"/>
    <w:rsid w:val="00C6550D"/>
    <w:rsid w:val="00C66B15"/>
    <w:rsid w:val="00C66D62"/>
    <w:rsid w:val="00C70A69"/>
    <w:rsid w:val="00C73A05"/>
    <w:rsid w:val="00C7653B"/>
    <w:rsid w:val="00C80D10"/>
    <w:rsid w:val="00C859F8"/>
    <w:rsid w:val="00C8731C"/>
    <w:rsid w:val="00C92653"/>
    <w:rsid w:val="00CA33D2"/>
    <w:rsid w:val="00CA4FA9"/>
    <w:rsid w:val="00CB0F5C"/>
    <w:rsid w:val="00CB63CC"/>
    <w:rsid w:val="00CC4982"/>
    <w:rsid w:val="00CD01DC"/>
    <w:rsid w:val="00CD5B95"/>
    <w:rsid w:val="00CE098F"/>
    <w:rsid w:val="00CE2094"/>
    <w:rsid w:val="00CE5C24"/>
    <w:rsid w:val="00CF6413"/>
    <w:rsid w:val="00CF64E7"/>
    <w:rsid w:val="00D04D8B"/>
    <w:rsid w:val="00D158AE"/>
    <w:rsid w:val="00D21848"/>
    <w:rsid w:val="00D2273C"/>
    <w:rsid w:val="00D22999"/>
    <w:rsid w:val="00D2312D"/>
    <w:rsid w:val="00D35D2C"/>
    <w:rsid w:val="00D40CE9"/>
    <w:rsid w:val="00D4219B"/>
    <w:rsid w:val="00D5577F"/>
    <w:rsid w:val="00D6122C"/>
    <w:rsid w:val="00D63C5E"/>
    <w:rsid w:val="00D655EE"/>
    <w:rsid w:val="00D6703B"/>
    <w:rsid w:val="00D773F4"/>
    <w:rsid w:val="00D82FFD"/>
    <w:rsid w:val="00D86674"/>
    <w:rsid w:val="00D87EAB"/>
    <w:rsid w:val="00D95389"/>
    <w:rsid w:val="00DA05B6"/>
    <w:rsid w:val="00DB0D9A"/>
    <w:rsid w:val="00DB3569"/>
    <w:rsid w:val="00DB55B0"/>
    <w:rsid w:val="00DC56DC"/>
    <w:rsid w:val="00DD3C8E"/>
    <w:rsid w:val="00DF575D"/>
    <w:rsid w:val="00DF6C19"/>
    <w:rsid w:val="00E100B4"/>
    <w:rsid w:val="00E11798"/>
    <w:rsid w:val="00E12075"/>
    <w:rsid w:val="00E16CE0"/>
    <w:rsid w:val="00E25968"/>
    <w:rsid w:val="00E376B4"/>
    <w:rsid w:val="00E42B1E"/>
    <w:rsid w:val="00E472CB"/>
    <w:rsid w:val="00E50BD1"/>
    <w:rsid w:val="00E653CA"/>
    <w:rsid w:val="00E702B5"/>
    <w:rsid w:val="00E8029A"/>
    <w:rsid w:val="00E96DFB"/>
    <w:rsid w:val="00EA46F5"/>
    <w:rsid w:val="00EA701E"/>
    <w:rsid w:val="00EB5F36"/>
    <w:rsid w:val="00ED04D0"/>
    <w:rsid w:val="00ED49DF"/>
    <w:rsid w:val="00EF1632"/>
    <w:rsid w:val="00EF2957"/>
    <w:rsid w:val="00EF468B"/>
    <w:rsid w:val="00EF7993"/>
    <w:rsid w:val="00F15151"/>
    <w:rsid w:val="00F22AC5"/>
    <w:rsid w:val="00F23ED8"/>
    <w:rsid w:val="00F30F88"/>
    <w:rsid w:val="00F42DF5"/>
    <w:rsid w:val="00F45AF3"/>
    <w:rsid w:val="00F52A83"/>
    <w:rsid w:val="00F55229"/>
    <w:rsid w:val="00F67E82"/>
    <w:rsid w:val="00F71D6E"/>
    <w:rsid w:val="00F725A8"/>
    <w:rsid w:val="00F729A7"/>
    <w:rsid w:val="00F76149"/>
    <w:rsid w:val="00F81847"/>
    <w:rsid w:val="00F8290C"/>
    <w:rsid w:val="00F866C4"/>
    <w:rsid w:val="00F94C62"/>
    <w:rsid w:val="00F970BB"/>
    <w:rsid w:val="00FA5564"/>
    <w:rsid w:val="00FA6F89"/>
    <w:rsid w:val="00FB155B"/>
    <w:rsid w:val="00FB3C0C"/>
    <w:rsid w:val="00FB46BD"/>
    <w:rsid w:val="00FC09E8"/>
    <w:rsid w:val="00FD1E88"/>
    <w:rsid w:val="00FE0A68"/>
    <w:rsid w:val="00FE3495"/>
    <w:rsid w:val="00FE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8597650"/>
  <w15:docId w15:val="{A967B160-7E7F-4D53-A31C-098CA72D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semiHidden="1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Pr>
      <w:sz w:val="16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pPr>
      <w:outlineLvl w:val="0"/>
    </w:pPr>
    <w:rPr>
      <w:caps/>
      <w:color w:val="A6A6A6" w:themeColor="background1" w:themeShade="A6"/>
      <w:spacing w:val="40"/>
      <w:sz w:val="40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pPr>
      <w:outlineLvl w:val="1"/>
    </w:pPr>
    <w:rPr>
      <w:caps/>
      <w:color w:val="595959" w:themeColor="text1" w:themeTint="A6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Pr>
      <w:caps/>
      <w:color w:val="A6A6A6" w:themeColor="background1" w:themeShade="A6"/>
      <w:spacing w:val="40"/>
      <w:sz w:val="40"/>
    </w:rPr>
  </w:style>
  <w:style w:type="paragraph" w:customStyle="1" w:styleId="PersonalInformation">
    <w:name w:val="Personal Information"/>
    <w:basedOn w:val="Normal"/>
    <w:qFormat/>
    <w:rPr>
      <w:color w:val="595959" w:themeColor="text1" w:themeTint="A6"/>
      <w:spacing w:val="10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caps/>
      <w:color w:val="595959" w:themeColor="text1" w:themeTint="A6"/>
      <w:spacing w:val="20"/>
      <w:sz w:val="16"/>
    </w:rPr>
  </w:style>
  <w:style w:type="paragraph" w:customStyle="1" w:styleId="Bold">
    <w:name w:val="Bold"/>
    <w:basedOn w:val="Normal"/>
    <w:qFormat/>
    <w:rPr>
      <w:b/>
      <w:spacing w:val="10"/>
    </w:rPr>
  </w:style>
  <w:style w:type="paragraph" w:customStyle="1" w:styleId="Dates">
    <w:name w:val="Dates"/>
    <w:basedOn w:val="Normal"/>
    <w:qFormat/>
    <w:pPr>
      <w:jc w:val="right"/>
    </w:pPr>
    <w:rPr>
      <w:color w:val="595959" w:themeColor="text1" w:themeTint="A6"/>
    </w:rPr>
  </w:style>
  <w:style w:type="paragraph" w:customStyle="1" w:styleId="Italics">
    <w:name w:val="Italics"/>
    <w:basedOn w:val="Normal"/>
    <w:qFormat/>
    <w:pPr>
      <w:spacing w:after="80"/>
    </w:pPr>
    <w:rPr>
      <w:i/>
    </w:rPr>
  </w:style>
  <w:style w:type="paragraph" w:styleId="ListParagraph">
    <w:name w:val="List Paragraph"/>
    <w:basedOn w:val="Normal"/>
    <w:uiPriority w:val="34"/>
    <w:qFormat/>
    <w:pPr>
      <w:numPr>
        <w:numId w:val="1"/>
      </w:numPr>
      <w:spacing w:after="80"/>
    </w:pPr>
  </w:style>
  <w:style w:type="paragraph" w:customStyle="1" w:styleId="Copy">
    <w:name w:val="Copy"/>
    <w:basedOn w:val="Normal"/>
    <w:qFormat/>
    <w:pPr>
      <w:spacing w:after="80"/>
    </w:pPr>
  </w:style>
  <w:style w:type="paragraph" w:customStyle="1" w:styleId="PlaceholderAutotext10">
    <w:name w:val="PlaceholderAutotext_10"/>
    <w:rPr>
      <w:rFonts w:eastAsiaTheme="minorEastAsia"/>
    </w:rPr>
  </w:style>
  <w:style w:type="paragraph" w:customStyle="1" w:styleId="YourName">
    <w:name w:val="Your Name"/>
    <w:basedOn w:val="Normal"/>
    <w:qFormat/>
    <w:rPr>
      <w:caps/>
      <w:color w:val="A6A6A6" w:themeColor="background1" w:themeShade="A6"/>
      <w:spacing w:val="40"/>
      <w:sz w:val="40"/>
    </w:rPr>
  </w:style>
  <w:style w:type="paragraph" w:customStyle="1" w:styleId="SectionHeading">
    <w:name w:val="Section Heading"/>
    <w:basedOn w:val="Normal"/>
    <w:qFormat/>
    <w:rPr>
      <w:caps/>
      <w:color w:val="595959" w:themeColor="text1" w:themeTint="A6"/>
      <w:spacing w:val="20"/>
    </w:rPr>
  </w:style>
  <w:style w:type="paragraph" w:styleId="Header">
    <w:name w:val="header"/>
    <w:basedOn w:val="Normal"/>
    <w:link w:val="HeaderChar"/>
    <w:uiPriority w:val="99"/>
    <w:unhideWhenUsed/>
    <w:rsid w:val="007300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09C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7300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09C"/>
    <w:rPr>
      <w:sz w:val="16"/>
    </w:rPr>
  </w:style>
  <w:style w:type="character" w:styleId="Hyperlink">
    <w:name w:val="Hyperlink"/>
    <w:basedOn w:val="DefaultParagraphFont"/>
    <w:uiPriority w:val="99"/>
    <w:unhideWhenUsed/>
    <w:rsid w:val="009E7881"/>
    <w:rPr>
      <w:color w:val="0563C1" w:themeColor="hyperlink"/>
      <w:u w:val="single"/>
    </w:rPr>
  </w:style>
  <w:style w:type="paragraph" w:styleId="ListNumber2">
    <w:name w:val="List Number 2"/>
    <w:basedOn w:val="Normal"/>
    <w:uiPriority w:val="10"/>
    <w:qFormat/>
    <w:rsid w:val="00792ABA"/>
    <w:p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72AC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"/>
    <w:qFormat/>
    <w:rsid w:val="00310E3C"/>
    <w:rPr>
      <w:i/>
      <w:iCs/>
    </w:rPr>
  </w:style>
  <w:style w:type="table" w:styleId="TableGridLight">
    <w:name w:val="Grid Table Light"/>
    <w:basedOn w:val="TableNormal"/>
    <w:uiPriority w:val="40"/>
    <w:rsid w:val="003E6E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PurohitPraven@gm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Purohit@MakeThingsHappen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1679C1F9EB84348A0664AA341BC8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7F153-8D0F-4F74-82B3-E8166269E070}"/>
      </w:docPartPr>
      <w:docPartBody>
        <w:p w:rsidR="007062D5" w:rsidRDefault="00B950C4">
          <w:pPr>
            <w:pStyle w:val="91679C1F9EB84348A0664AA341BC8E66"/>
          </w:pPr>
          <w:r>
            <w:t>[your name]</w:t>
          </w:r>
        </w:p>
      </w:docPartBody>
    </w:docPart>
    <w:docPart>
      <w:docPartPr>
        <w:name w:val="74F94E78554A4897BC631A750B037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8A7F2-FAE7-4655-B309-8CA34B252EEF}"/>
      </w:docPartPr>
      <w:docPartBody>
        <w:p w:rsidR="00803F11" w:rsidRDefault="00EF3B34" w:rsidP="00EF3B34">
          <w:pPr>
            <w:pStyle w:val="74F94E78554A4897BC631A750B0378ED"/>
          </w:pPr>
          <w:r>
            <w:t>[Start Date]</w:t>
          </w:r>
        </w:p>
      </w:docPartBody>
    </w:docPart>
    <w:docPart>
      <w:docPartPr>
        <w:name w:val="9245DE335FD141F1B874A3D60D545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109FE-C355-4FAC-84FD-79C5964178D8}"/>
      </w:docPartPr>
      <w:docPartBody>
        <w:p w:rsidR="00803F11" w:rsidRDefault="00EF3B34" w:rsidP="00EF3B34">
          <w:pPr>
            <w:pStyle w:val="9245DE335FD141F1B874A3D60D545136"/>
          </w:pPr>
          <w:r>
            <w:rPr>
              <w:rStyle w:val="PlaceholderText"/>
            </w:rPr>
            <w:t>[End Date]</w:t>
          </w:r>
        </w:p>
      </w:docPartBody>
    </w:docPart>
    <w:docPart>
      <w:docPartPr>
        <w:name w:val="925CC94D2AB64081A1BF7A8645122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1FAF1-7698-4ECC-9AA9-432E5821398B}"/>
      </w:docPartPr>
      <w:docPartBody>
        <w:p w:rsidR="00803F11" w:rsidRDefault="00EF3B34" w:rsidP="00EF3B34">
          <w:pPr>
            <w:pStyle w:val="925CC94D2AB64081A1BF7A8645122F65"/>
          </w:pPr>
          <w:r>
            <w:t>[Start Date]</w:t>
          </w:r>
        </w:p>
      </w:docPartBody>
    </w:docPart>
    <w:docPart>
      <w:docPartPr>
        <w:name w:val="D42AF93244634E5E8840FC07B7D90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50989-25F6-442B-85D1-76570B72A662}"/>
      </w:docPartPr>
      <w:docPartBody>
        <w:p w:rsidR="00803F11" w:rsidRDefault="00EF3B34" w:rsidP="00EF3B34">
          <w:pPr>
            <w:pStyle w:val="D42AF93244634E5E8840FC07B7D9016F"/>
          </w:pPr>
          <w:r>
            <w:rPr>
              <w:rStyle w:val="PlaceholderText"/>
            </w:rPr>
            <w:t>[End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93D60"/>
    <w:multiLevelType w:val="hybridMultilevel"/>
    <w:tmpl w:val="941ED220"/>
    <w:lvl w:ilvl="0" w:tplc="928C7D54">
      <w:start w:val="5"/>
      <w:numFmt w:val="bullet"/>
      <w:pStyle w:val="ListParagraph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5543"/>
    <w:rsid w:val="00027C60"/>
    <w:rsid w:val="000627F4"/>
    <w:rsid w:val="00076F21"/>
    <w:rsid w:val="00090818"/>
    <w:rsid w:val="001155E2"/>
    <w:rsid w:val="001373F5"/>
    <w:rsid w:val="00137594"/>
    <w:rsid w:val="002259D1"/>
    <w:rsid w:val="00246BC0"/>
    <w:rsid w:val="002575ED"/>
    <w:rsid w:val="002E10F0"/>
    <w:rsid w:val="0032522A"/>
    <w:rsid w:val="00390787"/>
    <w:rsid w:val="003A3483"/>
    <w:rsid w:val="003E752E"/>
    <w:rsid w:val="00411CBA"/>
    <w:rsid w:val="004A6EFC"/>
    <w:rsid w:val="004D32C5"/>
    <w:rsid w:val="004D6B2C"/>
    <w:rsid w:val="00517A8C"/>
    <w:rsid w:val="00530BFA"/>
    <w:rsid w:val="00624D4A"/>
    <w:rsid w:val="006670B4"/>
    <w:rsid w:val="006E1992"/>
    <w:rsid w:val="007062D5"/>
    <w:rsid w:val="00726ACE"/>
    <w:rsid w:val="00726DD4"/>
    <w:rsid w:val="00740E4D"/>
    <w:rsid w:val="00756B17"/>
    <w:rsid w:val="00764F2C"/>
    <w:rsid w:val="007A6781"/>
    <w:rsid w:val="007B5B2E"/>
    <w:rsid w:val="007D5A8E"/>
    <w:rsid w:val="00803F11"/>
    <w:rsid w:val="008756BF"/>
    <w:rsid w:val="00877911"/>
    <w:rsid w:val="0089557E"/>
    <w:rsid w:val="008D1794"/>
    <w:rsid w:val="008E2748"/>
    <w:rsid w:val="008F0886"/>
    <w:rsid w:val="008F0B83"/>
    <w:rsid w:val="00901271"/>
    <w:rsid w:val="00972410"/>
    <w:rsid w:val="009A6C61"/>
    <w:rsid w:val="009C4F96"/>
    <w:rsid w:val="00A93D6E"/>
    <w:rsid w:val="00AB5757"/>
    <w:rsid w:val="00B13EAD"/>
    <w:rsid w:val="00B33985"/>
    <w:rsid w:val="00B339C3"/>
    <w:rsid w:val="00B56239"/>
    <w:rsid w:val="00B950C4"/>
    <w:rsid w:val="00BB4551"/>
    <w:rsid w:val="00BB6F95"/>
    <w:rsid w:val="00C66403"/>
    <w:rsid w:val="00CC588A"/>
    <w:rsid w:val="00D57341"/>
    <w:rsid w:val="00D85381"/>
    <w:rsid w:val="00DA6F3C"/>
    <w:rsid w:val="00DD57AD"/>
    <w:rsid w:val="00E00BF8"/>
    <w:rsid w:val="00E15211"/>
    <w:rsid w:val="00E430CD"/>
    <w:rsid w:val="00E447DA"/>
    <w:rsid w:val="00E80545"/>
    <w:rsid w:val="00EF3B34"/>
    <w:rsid w:val="00EF5543"/>
    <w:rsid w:val="00F53208"/>
    <w:rsid w:val="00F66915"/>
    <w:rsid w:val="00F7750D"/>
    <w:rsid w:val="00FA3568"/>
    <w:rsid w:val="00FD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679C1F9EB84348A0664AA341BC8E66">
    <w:name w:val="91679C1F9EB84348A0664AA341BC8E66"/>
  </w:style>
  <w:style w:type="paragraph" w:customStyle="1" w:styleId="191871A69F274821A037EE1E33D5846B">
    <w:name w:val="191871A69F274821A037EE1E33D5846B"/>
  </w:style>
  <w:style w:type="paragraph" w:customStyle="1" w:styleId="3027F0EC27A0436494D6D2DD2DC89DA6">
    <w:name w:val="3027F0EC27A0436494D6D2DD2DC89DA6"/>
  </w:style>
  <w:style w:type="paragraph" w:customStyle="1" w:styleId="598F67892CB245069E474DED8DC747F9">
    <w:name w:val="598F67892CB245069E474DED8DC747F9"/>
  </w:style>
  <w:style w:type="paragraph" w:customStyle="1" w:styleId="87949014DD7A467DAD1D93AA5756D536">
    <w:name w:val="87949014DD7A467DAD1D93AA5756D536"/>
  </w:style>
  <w:style w:type="paragraph" w:customStyle="1" w:styleId="182F3F690FE74B37A2DF300FB5E6392A">
    <w:name w:val="182F3F690FE74B37A2DF300FB5E6392A"/>
  </w:style>
  <w:style w:type="paragraph" w:styleId="ListParagraph">
    <w:name w:val="List Paragraph"/>
    <w:basedOn w:val="Normal"/>
    <w:uiPriority w:val="34"/>
    <w:qFormat/>
    <w:rsid w:val="006E1992"/>
    <w:pPr>
      <w:numPr>
        <w:numId w:val="1"/>
      </w:numPr>
      <w:spacing w:after="80" w:line="264" w:lineRule="auto"/>
      <w:ind w:left="360" w:hanging="216"/>
    </w:pPr>
    <w:rPr>
      <w:rFonts w:eastAsiaTheme="minorHAnsi"/>
      <w:sz w:val="16"/>
    </w:rPr>
  </w:style>
  <w:style w:type="paragraph" w:customStyle="1" w:styleId="B280EFF2FB804CB5B63495A448FE026B">
    <w:name w:val="B280EFF2FB804CB5B63495A448FE026B"/>
  </w:style>
  <w:style w:type="paragraph" w:customStyle="1" w:styleId="4047FFAB70CB4DBC8810EAF1B4693CAA">
    <w:name w:val="4047FFAB70CB4DBC8810EAF1B4693CAA"/>
  </w:style>
  <w:style w:type="paragraph" w:customStyle="1" w:styleId="8F8B0FBEF384424190C4FFD047C4AF1C">
    <w:name w:val="8F8B0FBEF384424190C4FFD047C4AF1C"/>
  </w:style>
  <w:style w:type="character" w:styleId="PlaceholderText">
    <w:name w:val="Placeholder Text"/>
    <w:basedOn w:val="DefaultParagraphFont"/>
    <w:uiPriority w:val="99"/>
    <w:semiHidden/>
    <w:rsid w:val="00517A8C"/>
    <w:rPr>
      <w:color w:val="808080"/>
    </w:rPr>
  </w:style>
  <w:style w:type="paragraph" w:customStyle="1" w:styleId="28A9228A4F9F4C5AADB295D3C1377689">
    <w:name w:val="28A9228A4F9F4C5AADB295D3C1377689"/>
  </w:style>
  <w:style w:type="paragraph" w:customStyle="1" w:styleId="FCC599C67E6940189284625173D2755D">
    <w:name w:val="FCC599C67E6940189284625173D2755D"/>
  </w:style>
  <w:style w:type="paragraph" w:customStyle="1" w:styleId="ECC7EA7D79264AA9B66950C50A4D1F4E">
    <w:name w:val="ECC7EA7D79264AA9B66950C50A4D1F4E"/>
  </w:style>
  <w:style w:type="paragraph" w:customStyle="1" w:styleId="C26695CD13C44EC08A6DF687CBD9F3CE">
    <w:name w:val="C26695CD13C44EC08A6DF687CBD9F3CE"/>
  </w:style>
  <w:style w:type="paragraph" w:customStyle="1" w:styleId="9A81FE7C689443EFA93A3053F0D766FC">
    <w:name w:val="9A81FE7C689443EFA93A3053F0D766FC"/>
  </w:style>
  <w:style w:type="paragraph" w:customStyle="1" w:styleId="DB1FF950F39846ABBD09E5E6A0F950DF">
    <w:name w:val="DB1FF950F39846ABBD09E5E6A0F950DF"/>
  </w:style>
  <w:style w:type="paragraph" w:customStyle="1" w:styleId="78F21BD9C4274B64BB159D1C8C83319F">
    <w:name w:val="78F21BD9C4274B64BB159D1C8C83319F"/>
  </w:style>
  <w:style w:type="paragraph" w:customStyle="1" w:styleId="16AAC7FE7AF14ECE83458F4F567B7956">
    <w:name w:val="16AAC7FE7AF14ECE83458F4F567B7956"/>
  </w:style>
  <w:style w:type="paragraph" w:customStyle="1" w:styleId="FDFDD03CD059489AAC440AC3D64F665C">
    <w:name w:val="FDFDD03CD059489AAC440AC3D64F665C"/>
  </w:style>
  <w:style w:type="paragraph" w:customStyle="1" w:styleId="3D5AEE149886439D9A3D6C37F3542DC0">
    <w:name w:val="3D5AEE149886439D9A3D6C37F3542DC0"/>
  </w:style>
  <w:style w:type="paragraph" w:customStyle="1" w:styleId="7940A3C86A3F4B9986BE130D77BF08CA">
    <w:name w:val="7940A3C86A3F4B9986BE130D77BF08CA"/>
  </w:style>
  <w:style w:type="paragraph" w:customStyle="1" w:styleId="37096CE3F4824A08A5AB6BC1562D3815">
    <w:name w:val="37096CE3F4824A08A5AB6BC1562D3815"/>
  </w:style>
  <w:style w:type="paragraph" w:customStyle="1" w:styleId="9646EA96B7914628B5509856397A71BB">
    <w:name w:val="9646EA96B7914628B5509856397A71BB"/>
  </w:style>
  <w:style w:type="paragraph" w:customStyle="1" w:styleId="C1D56407905B4F7D83CAF3EEDEF59073">
    <w:name w:val="C1D56407905B4F7D83CAF3EEDEF59073"/>
  </w:style>
  <w:style w:type="paragraph" w:customStyle="1" w:styleId="09FE5D9DEC9E4F20ACA4E4A3247FE30E">
    <w:name w:val="09FE5D9DEC9E4F20ACA4E4A3247FE30E"/>
  </w:style>
  <w:style w:type="paragraph" w:customStyle="1" w:styleId="06CFC106578B4F12878CE9C8A9262C25">
    <w:name w:val="06CFC106578B4F12878CE9C8A9262C25"/>
  </w:style>
  <w:style w:type="paragraph" w:customStyle="1" w:styleId="A46863EDB436425ABA84F17FC521D335">
    <w:name w:val="A46863EDB436425ABA84F17FC521D335"/>
  </w:style>
  <w:style w:type="paragraph" w:customStyle="1" w:styleId="7AD49F4E46A1491FB673B9A7D62B2B16">
    <w:name w:val="7AD49F4E46A1491FB673B9A7D62B2B16"/>
  </w:style>
  <w:style w:type="paragraph" w:customStyle="1" w:styleId="A1F281B990404CF1B6A241DCDA6DA765">
    <w:name w:val="A1F281B990404CF1B6A241DCDA6DA765"/>
  </w:style>
  <w:style w:type="paragraph" w:customStyle="1" w:styleId="253B4A27DD6A40A8963D2B26B6A822AB">
    <w:name w:val="253B4A27DD6A40A8963D2B26B6A822AB"/>
  </w:style>
  <w:style w:type="paragraph" w:customStyle="1" w:styleId="F3F893A878F8442583BB1101DD378C54">
    <w:name w:val="F3F893A878F8442583BB1101DD378C54"/>
  </w:style>
  <w:style w:type="paragraph" w:customStyle="1" w:styleId="44E164C0A0BC4EB284FDCF405CFA1534">
    <w:name w:val="44E164C0A0BC4EB284FDCF405CFA1534"/>
  </w:style>
  <w:style w:type="paragraph" w:customStyle="1" w:styleId="68FBDDB9030E4B019BEE959CBE294E5C">
    <w:name w:val="68FBDDB9030E4B019BEE959CBE294E5C"/>
  </w:style>
  <w:style w:type="paragraph" w:customStyle="1" w:styleId="46E84D99ADFC4823BFDCE9DE86A318C6">
    <w:name w:val="46E84D99ADFC4823BFDCE9DE86A318C6"/>
  </w:style>
  <w:style w:type="paragraph" w:customStyle="1" w:styleId="7D2009C596604212A96A99C33799EFED">
    <w:name w:val="7D2009C596604212A96A99C33799EFED"/>
    <w:rsid w:val="00EF5543"/>
  </w:style>
  <w:style w:type="paragraph" w:customStyle="1" w:styleId="2F7F935E7895496D8816B5BD1367FABE">
    <w:name w:val="2F7F935E7895496D8816B5BD1367FABE"/>
    <w:rsid w:val="00EF5543"/>
  </w:style>
  <w:style w:type="paragraph" w:customStyle="1" w:styleId="7462C8C2524A4AEA8A23F3608B2B0587">
    <w:name w:val="7462C8C2524A4AEA8A23F3608B2B0587"/>
    <w:rsid w:val="00EF5543"/>
  </w:style>
  <w:style w:type="paragraph" w:customStyle="1" w:styleId="7A402CFEB018400790B51E84E2727DFA">
    <w:name w:val="7A402CFEB018400790B51E84E2727DFA"/>
    <w:rsid w:val="00EF5543"/>
  </w:style>
  <w:style w:type="paragraph" w:customStyle="1" w:styleId="C3FDDA46AD0D4A85BC49B46C7C14EC7B">
    <w:name w:val="C3FDDA46AD0D4A85BC49B46C7C14EC7B"/>
    <w:rsid w:val="00EF5543"/>
  </w:style>
  <w:style w:type="paragraph" w:customStyle="1" w:styleId="0099BE6800D14C39AC7FF64823E31879">
    <w:name w:val="0099BE6800D14C39AC7FF64823E31879"/>
    <w:rsid w:val="00EF5543"/>
  </w:style>
  <w:style w:type="paragraph" w:customStyle="1" w:styleId="C0055C3F9AD44EED8957B90259DAC9A6">
    <w:name w:val="C0055C3F9AD44EED8957B90259DAC9A6"/>
    <w:rsid w:val="00EF5543"/>
  </w:style>
  <w:style w:type="paragraph" w:customStyle="1" w:styleId="8D3B1CB3D11241AAB1DA25549EF913A0">
    <w:name w:val="8D3B1CB3D11241AAB1DA25549EF913A0"/>
    <w:rsid w:val="00EF5543"/>
  </w:style>
  <w:style w:type="paragraph" w:customStyle="1" w:styleId="7D7E6EFBB4404A07BD860FAEC870A2CF">
    <w:name w:val="7D7E6EFBB4404A07BD860FAEC870A2CF"/>
    <w:rsid w:val="00EF5543"/>
  </w:style>
  <w:style w:type="paragraph" w:customStyle="1" w:styleId="8A319338E4B84DA5B9221411BD959C65">
    <w:name w:val="8A319338E4B84DA5B9221411BD959C65"/>
    <w:rsid w:val="00EF5543"/>
  </w:style>
  <w:style w:type="paragraph" w:customStyle="1" w:styleId="4025FBD007AA4FC1BB289642659CB9B7">
    <w:name w:val="4025FBD007AA4FC1BB289642659CB9B7"/>
    <w:rsid w:val="00EF5543"/>
  </w:style>
  <w:style w:type="paragraph" w:customStyle="1" w:styleId="AE48A0A9EAFE4F73ACD7D8F8F4EC26CD">
    <w:name w:val="AE48A0A9EAFE4F73ACD7D8F8F4EC26CD"/>
    <w:rsid w:val="00EF5543"/>
  </w:style>
  <w:style w:type="paragraph" w:customStyle="1" w:styleId="C5B902D766E04EE982B915CE46503A89">
    <w:name w:val="C5B902D766E04EE982B915CE46503A89"/>
    <w:rsid w:val="00EF5543"/>
  </w:style>
  <w:style w:type="paragraph" w:customStyle="1" w:styleId="EE98477FDAEE4858803491070CC6294D">
    <w:name w:val="EE98477FDAEE4858803491070CC6294D"/>
    <w:rsid w:val="00EF5543"/>
  </w:style>
  <w:style w:type="paragraph" w:customStyle="1" w:styleId="34E467CC3D9C442D839AD7F805BEE527">
    <w:name w:val="34E467CC3D9C442D839AD7F805BEE527"/>
    <w:rsid w:val="00EF5543"/>
  </w:style>
  <w:style w:type="paragraph" w:customStyle="1" w:styleId="8507E808755B41C1A3245B57110E4A6D">
    <w:name w:val="8507E808755B41C1A3245B57110E4A6D"/>
    <w:rsid w:val="00EF5543"/>
  </w:style>
  <w:style w:type="paragraph" w:customStyle="1" w:styleId="C642EAFA365946D7A6AC935222EAD22E">
    <w:name w:val="C642EAFA365946D7A6AC935222EAD22E"/>
    <w:rsid w:val="00EF5543"/>
  </w:style>
  <w:style w:type="paragraph" w:customStyle="1" w:styleId="4B52740DB19F4A4287D7040AA4D77094">
    <w:name w:val="4B52740DB19F4A4287D7040AA4D77094"/>
    <w:rsid w:val="00EF5543"/>
  </w:style>
  <w:style w:type="paragraph" w:customStyle="1" w:styleId="599E3F79168D43CAAAF991DDB68634B4">
    <w:name w:val="599E3F79168D43CAAAF991DDB68634B4"/>
    <w:rsid w:val="00EF5543"/>
  </w:style>
  <w:style w:type="paragraph" w:customStyle="1" w:styleId="586100DD13174736BF36B33E0D5BC11C">
    <w:name w:val="586100DD13174736BF36B33E0D5BC11C"/>
    <w:rsid w:val="00EF5543"/>
  </w:style>
  <w:style w:type="paragraph" w:customStyle="1" w:styleId="63DB3E9DBFE14A2AA96F776D8EA6512A">
    <w:name w:val="63DB3E9DBFE14A2AA96F776D8EA6512A"/>
    <w:rsid w:val="00EF5543"/>
  </w:style>
  <w:style w:type="paragraph" w:customStyle="1" w:styleId="109B0D76B9F74117B0141BA18113FCC0">
    <w:name w:val="109B0D76B9F74117B0141BA18113FCC0"/>
    <w:rsid w:val="00EF5543"/>
  </w:style>
  <w:style w:type="paragraph" w:customStyle="1" w:styleId="75578E2636764BB496671204C441B7B2">
    <w:name w:val="75578E2636764BB496671204C441B7B2"/>
    <w:rsid w:val="00EF5543"/>
  </w:style>
  <w:style w:type="paragraph" w:customStyle="1" w:styleId="1239C44FE6AA4B6FB4FA81659905ACBB">
    <w:name w:val="1239C44FE6AA4B6FB4FA81659905ACBB"/>
    <w:rsid w:val="00EF5543"/>
  </w:style>
  <w:style w:type="paragraph" w:customStyle="1" w:styleId="E8882721AF354A2FB9488BF430D90371">
    <w:name w:val="E8882721AF354A2FB9488BF430D90371"/>
    <w:rsid w:val="00EF5543"/>
  </w:style>
  <w:style w:type="paragraph" w:customStyle="1" w:styleId="3425DF4CD19E49CFA47F595169302F12">
    <w:name w:val="3425DF4CD19E49CFA47F595169302F12"/>
    <w:rsid w:val="00EF5543"/>
  </w:style>
  <w:style w:type="paragraph" w:customStyle="1" w:styleId="26A3BDA363C5489CB34FDA91CE090FF5">
    <w:name w:val="26A3BDA363C5489CB34FDA91CE090FF5"/>
    <w:rsid w:val="00EF5543"/>
  </w:style>
  <w:style w:type="paragraph" w:customStyle="1" w:styleId="B94D404922E34679BC6F27417F67B975">
    <w:name w:val="B94D404922E34679BC6F27417F67B975"/>
    <w:rsid w:val="00EF5543"/>
  </w:style>
  <w:style w:type="paragraph" w:customStyle="1" w:styleId="8E3E2926711445E1A1DFD24A21BAF84D">
    <w:name w:val="8E3E2926711445E1A1DFD24A21BAF84D"/>
    <w:rsid w:val="00EF5543"/>
  </w:style>
  <w:style w:type="paragraph" w:customStyle="1" w:styleId="F5BA55F3933C42CDAAE4293BB84270C7">
    <w:name w:val="F5BA55F3933C42CDAAE4293BB84270C7"/>
    <w:rsid w:val="00EF5543"/>
  </w:style>
  <w:style w:type="paragraph" w:customStyle="1" w:styleId="E4D26FEFC51A43899C525272DE8473DD">
    <w:name w:val="E4D26FEFC51A43899C525272DE8473DD"/>
    <w:rsid w:val="00EF5543"/>
  </w:style>
  <w:style w:type="paragraph" w:customStyle="1" w:styleId="2AE09CDC48834112951B181C09AB42D3">
    <w:name w:val="2AE09CDC48834112951B181C09AB42D3"/>
    <w:rsid w:val="00EF5543"/>
  </w:style>
  <w:style w:type="paragraph" w:customStyle="1" w:styleId="1D4A33BA63BA4E1585487E7EFC9990E0">
    <w:name w:val="1D4A33BA63BA4E1585487E7EFC9990E0"/>
    <w:rsid w:val="00EF5543"/>
  </w:style>
  <w:style w:type="paragraph" w:customStyle="1" w:styleId="B07F8D4ACDF7453ABB156DFC833BCBB4">
    <w:name w:val="B07F8D4ACDF7453ABB156DFC833BCBB4"/>
    <w:rsid w:val="00EF5543"/>
  </w:style>
  <w:style w:type="paragraph" w:customStyle="1" w:styleId="C22929224A5B4D5EB78188DB10F84918">
    <w:name w:val="C22929224A5B4D5EB78188DB10F84918"/>
    <w:rsid w:val="004D32C5"/>
  </w:style>
  <w:style w:type="paragraph" w:customStyle="1" w:styleId="71DAFEF97D5D4EF98EA41A8D869B5666">
    <w:name w:val="71DAFEF97D5D4EF98EA41A8D869B5666"/>
    <w:rsid w:val="006E1992"/>
    <w:rPr>
      <w:szCs w:val="20"/>
      <w:lang w:bidi="hi-IN"/>
    </w:rPr>
  </w:style>
  <w:style w:type="paragraph" w:customStyle="1" w:styleId="1C761E9567E84311B8EC43E9850CDBA7">
    <w:name w:val="1C761E9567E84311B8EC43E9850CDBA7"/>
    <w:rsid w:val="006E1992"/>
    <w:rPr>
      <w:szCs w:val="20"/>
      <w:lang w:bidi="hi-IN"/>
    </w:rPr>
  </w:style>
  <w:style w:type="paragraph" w:customStyle="1" w:styleId="B35A25D2BFE24C629383617DD011B80A">
    <w:name w:val="B35A25D2BFE24C629383617DD011B80A"/>
    <w:rsid w:val="006E1992"/>
    <w:rPr>
      <w:szCs w:val="20"/>
      <w:lang w:bidi="hi-IN"/>
    </w:rPr>
  </w:style>
  <w:style w:type="paragraph" w:customStyle="1" w:styleId="8292E9D3A257474888C0227C60D91E2D">
    <w:name w:val="8292E9D3A257474888C0227C60D91E2D"/>
    <w:rsid w:val="006E1992"/>
    <w:rPr>
      <w:szCs w:val="20"/>
      <w:lang w:bidi="hi-IN"/>
    </w:rPr>
  </w:style>
  <w:style w:type="paragraph" w:customStyle="1" w:styleId="9A6F66BBB08A430CB00621554919F62A">
    <w:name w:val="9A6F66BBB08A430CB00621554919F62A"/>
    <w:rsid w:val="006E1992"/>
    <w:rPr>
      <w:szCs w:val="20"/>
      <w:lang w:bidi="hi-IN"/>
    </w:rPr>
  </w:style>
  <w:style w:type="paragraph" w:customStyle="1" w:styleId="F075CCD4901149E89E0F445D3BCA22C5">
    <w:name w:val="F075CCD4901149E89E0F445D3BCA22C5"/>
    <w:rsid w:val="006E1992"/>
    <w:rPr>
      <w:szCs w:val="20"/>
      <w:lang w:bidi="hi-IN"/>
    </w:rPr>
  </w:style>
  <w:style w:type="paragraph" w:customStyle="1" w:styleId="BE66C54FB61243ADBD76A38842E08282">
    <w:name w:val="BE66C54FB61243ADBD76A38842E08282"/>
    <w:rsid w:val="006E1992"/>
    <w:rPr>
      <w:szCs w:val="20"/>
      <w:lang w:bidi="hi-IN"/>
    </w:rPr>
  </w:style>
  <w:style w:type="paragraph" w:customStyle="1" w:styleId="2E549D35028742D18AE8106B6634CD83">
    <w:name w:val="2E549D35028742D18AE8106B6634CD83"/>
    <w:rsid w:val="006E1992"/>
    <w:rPr>
      <w:szCs w:val="20"/>
      <w:lang w:bidi="hi-IN"/>
    </w:rPr>
  </w:style>
  <w:style w:type="paragraph" w:customStyle="1" w:styleId="2BB55052520C460CB4E8BE37785516BD">
    <w:name w:val="2BB55052520C460CB4E8BE37785516BD"/>
    <w:rsid w:val="006E1992"/>
    <w:rPr>
      <w:szCs w:val="20"/>
      <w:lang w:bidi="hi-IN"/>
    </w:rPr>
  </w:style>
  <w:style w:type="paragraph" w:customStyle="1" w:styleId="6599158C2297451889F3CEA8916F2809">
    <w:name w:val="6599158C2297451889F3CEA8916F2809"/>
    <w:rsid w:val="006E1992"/>
    <w:rPr>
      <w:szCs w:val="20"/>
      <w:lang w:bidi="hi-IN"/>
    </w:rPr>
  </w:style>
  <w:style w:type="paragraph" w:customStyle="1" w:styleId="E941F5C8828D463A924809F5206695C6">
    <w:name w:val="E941F5C8828D463A924809F5206695C6"/>
    <w:rsid w:val="006E1992"/>
    <w:rPr>
      <w:szCs w:val="20"/>
      <w:lang w:bidi="hi-IN"/>
    </w:rPr>
  </w:style>
  <w:style w:type="paragraph" w:customStyle="1" w:styleId="62E01FB258954D6E843C79694CA72EDF">
    <w:name w:val="62E01FB258954D6E843C79694CA72EDF"/>
    <w:rsid w:val="006E1992"/>
    <w:rPr>
      <w:szCs w:val="20"/>
      <w:lang w:bidi="hi-IN"/>
    </w:rPr>
  </w:style>
  <w:style w:type="paragraph" w:customStyle="1" w:styleId="06973ED14A8346E98B62C26BB400B651">
    <w:name w:val="06973ED14A8346E98B62C26BB400B651"/>
    <w:rsid w:val="006E1992"/>
    <w:rPr>
      <w:szCs w:val="20"/>
      <w:lang w:bidi="hi-IN"/>
    </w:rPr>
  </w:style>
  <w:style w:type="paragraph" w:customStyle="1" w:styleId="6D63169538DB45CFA616132EE7F5F1AE">
    <w:name w:val="6D63169538DB45CFA616132EE7F5F1AE"/>
    <w:rsid w:val="006E1992"/>
    <w:rPr>
      <w:szCs w:val="20"/>
      <w:lang w:bidi="hi-IN"/>
    </w:rPr>
  </w:style>
  <w:style w:type="paragraph" w:customStyle="1" w:styleId="3D2921A824994EC7A257740FE540D7BB">
    <w:name w:val="3D2921A824994EC7A257740FE540D7BB"/>
    <w:rsid w:val="006E1992"/>
    <w:rPr>
      <w:szCs w:val="20"/>
      <w:lang w:bidi="hi-IN"/>
    </w:rPr>
  </w:style>
  <w:style w:type="paragraph" w:customStyle="1" w:styleId="C352A92A5712484AA293FCF151DD9096">
    <w:name w:val="C352A92A5712484AA293FCF151DD9096"/>
    <w:rsid w:val="006E1992"/>
    <w:rPr>
      <w:szCs w:val="20"/>
      <w:lang w:bidi="hi-IN"/>
    </w:rPr>
  </w:style>
  <w:style w:type="paragraph" w:customStyle="1" w:styleId="F8725A138A694A0CA046DD45141D96C6">
    <w:name w:val="F8725A138A694A0CA046DD45141D96C6"/>
    <w:rsid w:val="006E1992"/>
    <w:rPr>
      <w:szCs w:val="20"/>
      <w:lang w:bidi="hi-IN"/>
    </w:rPr>
  </w:style>
  <w:style w:type="paragraph" w:customStyle="1" w:styleId="2CA76A4E2964439FA1FEB7181F9BDA47">
    <w:name w:val="2CA76A4E2964439FA1FEB7181F9BDA47"/>
    <w:rsid w:val="006E1992"/>
    <w:rPr>
      <w:szCs w:val="20"/>
      <w:lang w:bidi="hi-IN"/>
    </w:rPr>
  </w:style>
  <w:style w:type="paragraph" w:customStyle="1" w:styleId="7F6FF1027C474AF28BFE2312645DDB46">
    <w:name w:val="7F6FF1027C474AF28BFE2312645DDB46"/>
    <w:rsid w:val="006E1992"/>
    <w:rPr>
      <w:szCs w:val="20"/>
      <w:lang w:bidi="hi-IN"/>
    </w:rPr>
  </w:style>
  <w:style w:type="paragraph" w:customStyle="1" w:styleId="52F5A2A30DFA4B71A7F17C1DD7F9EE2A">
    <w:name w:val="52F5A2A30DFA4B71A7F17C1DD7F9EE2A"/>
    <w:rsid w:val="006E1992"/>
    <w:rPr>
      <w:szCs w:val="20"/>
      <w:lang w:bidi="hi-IN"/>
    </w:rPr>
  </w:style>
  <w:style w:type="paragraph" w:customStyle="1" w:styleId="E1FC18F0F7EB4FD98916C04054CA09FD">
    <w:name w:val="E1FC18F0F7EB4FD98916C04054CA09FD"/>
    <w:rsid w:val="006E1992"/>
    <w:rPr>
      <w:szCs w:val="20"/>
      <w:lang w:bidi="hi-IN"/>
    </w:rPr>
  </w:style>
  <w:style w:type="paragraph" w:customStyle="1" w:styleId="84DA740ABFB6478AA326C71BCA21A4EB">
    <w:name w:val="84DA740ABFB6478AA326C71BCA21A4EB"/>
    <w:rsid w:val="00764F2C"/>
    <w:rPr>
      <w:szCs w:val="20"/>
      <w:lang w:bidi="hi-IN"/>
    </w:rPr>
  </w:style>
  <w:style w:type="paragraph" w:customStyle="1" w:styleId="0DED8017539E4A31BBD7BED3EE6C1967">
    <w:name w:val="0DED8017539E4A31BBD7BED3EE6C1967"/>
    <w:rsid w:val="00764F2C"/>
    <w:rPr>
      <w:szCs w:val="20"/>
      <w:lang w:bidi="hi-IN"/>
    </w:rPr>
  </w:style>
  <w:style w:type="paragraph" w:customStyle="1" w:styleId="FC00A166EA694005BF487603509AA2AD">
    <w:name w:val="FC00A166EA694005BF487603509AA2AD"/>
    <w:rsid w:val="00764F2C"/>
    <w:rPr>
      <w:szCs w:val="20"/>
      <w:lang w:bidi="hi-IN"/>
    </w:rPr>
  </w:style>
  <w:style w:type="paragraph" w:customStyle="1" w:styleId="4DBD6A9CA9A2408EBB6991DE473DF6EA">
    <w:name w:val="4DBD6A9CA9A2408EBB6991DE473DF6EA"/>
    <w:rsid w:val="00764F2C"/>
    <w:rPr>
      <w:szCs w:val="20"/>
      <w:lang w:bidi="hi-IN"/>
    </w:rPr>
  </w:style>
  <w:style w:type="paragraph" w:customStyle="1" w:styleId="3FCBBD7F4E524BC4964F63EBBC859613">
    <w:name w:val="3FCBBD7F4E524BC4964F63EBBC859613"/>
    <w:rsid w:val="00624D4A"/>
    <w:rPr>
      <w:szCs w:val="20"/>
      <w:lang w:bidi="hi-IN"/>
    </w:rPr>
  </w:style>
  <w:style w:type="paragraph" w:customStyle="1" w:styleId="CC30AC55D82643FA82D890D9B82EFAC8">
    <w:name w:val="CC30AC55D82643FA82D890D9B82EFAC8"/>
    <w:rsid w:val="00624D4A"/>
    <w:rPr>
      <w:szCs w:val="20"/>
      <w:lang w:bidi="hi-IN"/>
    </w:rPr>
  </w:style>
  <w:style w:type="paragraph" w:customStyle="1" w:styleId="1E83221500C04046880189B7DFEA5ED9">
    <w:name w:val="1E83221500C04046880189B7DFEA5ED9"/>
    <w:rsid w:val="00624D4A"/>
    <w:rPr>
      <w:szCs w:val="20"/>
      <w:lang w:bidi="hi-IN"/>
    </w:rPr>
  </w:style>
  <w:style w:type="paragraph" w:customStyle="1" w:styleId="F16462F1191643C5AAC125A5CA99301C">
    <w:name w:val="F16462F1191643C5AAC125A5CA99301C"/>
    <w:rsid w:val="00624D4A"/>
    <w:rPr>
      <w:szCs w:val="20"/>
      <w:lang w:bidi="hi-IN"/>
    </w:rPr>
  </w:style>
  <w:style w:type="paragraph" w:customStyle="1" w:styleId="A4CF476BF327488B98370436A8F02E24">
    <w:name w:val="A4CF476BF327488B98370436A8F02E24"/>
    <w:rsid w:val="00624D4A"/>
    <w:rPr>
      <w:szCs w:val="20"/>
      <w:lang w:bidi="hi-IN"/>
    </w:rPr>
  </w:style>
  <w:style w:type="paragraph" w:customStyle="1" w:styleId="A667211015AF46769E3C65B04945B552">
    <w:name w:val="A667211015AF46769E3C65B04945B552"/>
    <w:rsid w:val="00624D4A"/>
    <w:rPr>
      <w:szCs w:val="20"/>
      <w:lang w:bidi="hi-IN"/>
    </w:rPr>
  </w:style>
  <w:style w:type="paragraph" w:customStyle="1" w:styleId="64D3C43E6BF940C6B9150132943AC85B">
    <w:name w:val="64D3C43E6BF940C6B9150132943AC85B"/>
    <w:rsid w:val="00D85381"/>
    <w:rPr>
      <w:szCs w:val="20"/>
      <w:lang w:bidi="hi-IN"/>
    </w:rPr>
  </w:style>
  <w:style w:type="paragraph" w:customStyle="1" w:styleId="A0FF94B7B9D1482B90C8CCCC53A70C5C">
    <w:name w:val="A0FF94B7B9D1482B90C8CCCC53A70C5C"/>
    <w:rsid w:val="00D85381"/>
    <w:rPr>
      <w:szCs w:val="20"/>
      <w:lang w:bidi="hi-IN"/>
    </w:rPr>
  </w:style>
  <w:style w:type="paragraph" w:customStyle="1" w:styleId="7BBA99B4D21947619C22AE970D930B5A">
    <w:name w:val="7BBA99B4D21947619C22AE970D930B5A"/>
    <w:rsid w:val="00D85381"/>
    <w:rPr>
      <w:szCs w:val="20"/>
      <w:lang w:bidi="hi-IN"/>
    </w:rPr>
  </w:style>
  <w:style w:type="paragraph" w:customStyle="1" w:styleId="1F5D7105EDAC4B4BB8CE2E114F75F768">
    <w:name w:val="1F5D7105EDAC4B4BB8CE2E114F75F768"/>
    <w:rsid w:val="00D85381"/>
    <w:rPr>
      <w:szCs w:val="20"/>
      <w:lang w:bidi="hi-IN"/>
    </w:rPr>
  </w:style>
  <w:style w:type="paragraph" w:customStyle="1" w:styleId="BCD7838DC2224F36A9E94F4E20A159F6">
    <w:name w:val="BCD7838DC2224F36A9E94F4E20A159F6"/>
    <w:rsid w:val="00D85381"/>
    <w:rPr>
      <w:szCs w:val="20"/>
      <w:lang w:bidi="hi-IN"/>
    </w:rPr>
  </w:style>
  <w:style w:type="paragraph" w:customStyle="1" w:styleId="C1771A2791DE441D83921A9AB8CFCCD0">
    <w:name w:val="C1771A2791DE441D83921A9AB8CFCCD0"/>
    <w:rsid w:val="00D85381"/>
    <w:rPr>
      <w:szCs w:val="20"/>
      <w:lang w:bidi="hi-IN"/>
    </w:rPr>
  </w:style>
  <w:style w:type="paragraph" w:customStyle="1" w:styleId="47B5DF7B244748C2968B6B1C391020B4">
    <w:name w:val="47B5DF7B244748C2968B6B1C391020B4"/>
    <w:rsid w:val="00D85381"/>
    <w:rPr>
      <w:szCs w:val="20"/>
      <w:lang w:bidi="hi-IN"/>
    </w:rPr>
  </w:style>
  <w:style w:type="paragraph" w:customStyle="1" w:styleId="717E78AB06B94F7D8958574E9E9BCDE6">
    <w:name w:val="717E78AB06B94F7D8958574E9E9BCDE6"/>
    <w:rsid w:val="00D85381"/>
    <w:rPr>
      <w:szCs w:val="20"/>
      <w:lang w:bidi="hi-IN"/>
    </w:rPr>
  </w:style>
  <w:style w:type="paragraph" w:customStyle="1" w:styleId="8A0B66CDAE514DD1A2A22D9188CE033F">
    <w:name w:val="8A0B66CDAE514DD1A2A22D9188CE033F"/>
    <w:rsid w:val="00D85381"/>
    <w:rPr>
      <w:szCs w:val="20"/>
      <w:lang w:bidi="hi-IN"/>
    </w:rPr>
  </w:style>
  <w:style w:type="paragraph" w:customStyle="1" w:styleId="CCBE53FF9518440E8CFDCDEA235DB5AF">
    <w:name w:val="CCBE53FF9518440E8CFDCDEA235DB5AF"/>
    <w:rsid w:val="00D85381"/>
    <w:rPr>
      <w:szCs w:val="20"/>
      <w:lang w:bidi="hi-IN"/>
    </w:rPr>
  </w:style>
  <w:style w:type="paragraph" w:customStyle="1" w:styleId="0F8632F728C746FFA709B25C682C85F7">
    <w:name w:val="0F8632F728C746FFA709B25C682C85F7"/>
    <w:rsid w:val="00D85381"/>
    <w:rPr>
      <w:szCs w:val="20"/>
      <w:lang w:bidi="hi-IN"/>
    </w:rPr>
  </w:style>
  <w:style w:type="paragraph" w:customStyle="1" w:styleId="2D472FED8BF245A3ACEBFC6C0718CDCA">
    <w:name w:val="2D472FED8BF245A3ACEBFC6C0718CDCA"/>
    <w:rsid w:val="00D85381"/>
    <w:rPr>
      <w:szCs w:val="20"/>
      <w:lang w:bidi="hi-IN"/>
    </w:rPr>
  </w:style>
  <w:style w:type="paragraph" w:customStyle="1" w:styleId="0A870BF580944966B9ED8D0DAF3C5099">
    <w:name w:val="0A870BF580944966B9ED8D0DAF3C5099"/>
    <w:rsid w:val="00D85381"/>
    <w:rPr>
      <w:szCs w:val="20"/>
      <w:lang w:bidi="hi-IN"/>
    </w:rPr>
  </w:style>
  <w:style w:type="paragraph" w:customStyle="1" w:styleId="7741FA6D492545899CEB444FCB660E8E">
    <w:name w:val="7741FA6D492545899CEB444FCB660E8E"/>
    <w:rsid w:val="00D85381"/>
    <w:rPr>
      <w:szCs w:val="20"/>
      <w:lang w:bidi="hi-IN"/>
    </w:rPr>
  </w:style>
  <w:style w:type="paragraph" w:customStyle="1" w:styleId="9A5F4FD918854A6BAA86814A92DAAD5B">
    <w:name w:val="9A5F4FD918854A6BAA86814A92DAAD5B"/>
    <w:rsid w:val="00D85381"/>
    <w:rPr>
      <w:szCs w:val="20"/>
      <w:lang w:bidi="hi-IN"/>
    </w:rPr>
  </w:style>
  <w:style w:type="paragraph" w:customStyle="1" w:styleId="30EE0E17F71F432B96C1C55F8C7F4BDE">
    <w:name w:val="30EE0E17F71F432B96C1C55F8C7F4BDE"/>
    <w:rsid w:val="00D85381"/>
    <w:rPr>
      <w:szCs w:val="20"/>
      <w:lang w:bidi="hi-IN"/>
    </w:rPr>
  </w:style>
  <w:style w:type="paragraph" w:customStyle="1" w:styleId="E8D09AE9AFF14DB2ACBA46BF2D1EC2A8">
    <w:name w:val="E8D09AE9AFF14DB2ACBA46BF2D1EC2A8"/>
    <w:rsid w:val="00D85381"/>
    <w:rPr>
      <w:szCs w:val="20"/>
      <w:lang w:bidi="hi-IN"/>
    </w:rPr>
  </w:style>
  <w:style w:type="paragraph" w:customStyle="1" w:styleId="431B87FB64A84C9CA07BDCC6FF899390">
    <w:name w:val="431B87FB64A84C9CA07BDCC6FF899390"/>
    <w:rsid w:val="00D85381"/>
    <w:rPr>
      <w:szCs w:val="20"/>
      <w:lang w:bidi="hi-IN"/>
    </w:rPr>
  </w:style>
  <w:style w:type="paragraph" w:customStyle="1" w:styleId="1C8BC3F10A424F7C9FF9C8BCC296D61E">
    <w:name w:val="1C8BC3F10A424F7C9FF9C8BCC296D61E"/>
    <w:rsid w:val="004A6EFC"/>
    <w:rPr>
      <w:szCs w:val="20"/>
      <w:lang w:bidi="hi-IN"/>
    </w:rPr>
  </w:style>
  <w:style w:type="paragraph" w:customStyle="1" w:styleId="AD43E617C94F4613A7CFCD3187B0CA11">
    <w:name w:val="AD43E617C94F4613A7CFCD3187B0CA11"/>
    <w:rsid w:val="004A6EFC"/>
    <w:rPr>
      <w:szCs w:val="20"/>
      <w:lang w:bidi="hi-IN"/>
    </w:rPr>
  </w:style>
  <w:style w:type="paragraph" w:customStyle="1" w:styleId="B6D0F4428B014E058ADFAB429E896237">
    <w:name w:val="B6D0F4428B014E058ADFAB429E896237"/>
    <w:rsid w:val="004A6EFC"/>
    <w:rPr>
      <w:szCs w:val="20"/>
      <w:lang w:bidi="hi-IN"/>
    </w:rPr>
  </w:style>
  <w:style w:type="paragraph" w:customStyle="1" w:styleId="9A3CC669BA074B9D8AAF17AD946679CE">
    <w:name w:val="9A3CC669BA074B9D8AAF17AD946679CE"/>
    <w:rsid w:val="004A6EFC"/>
    <w:rPr>
      <w:szCs w:val="20"/>
      <w:lang w:bidi="hi-IN"/>
    </w:rPr>
  </w:style>
  <w:style w:type="paragraph" w:customStyle="1" w:styleId="4F2CAF8A1AAD44E88285B0CCCFC7046F">
    <w:name w:val="4F2CAF8A1AAD44E88285B0CCCFC7046F"/>
    <w:rsid w:val="004A6EFC"/>
    <w:rPr>
      <w:szCs w:val="20"/>
      <w:lang w:bidi="hi-IN"/>
    </w:rPr>
  </w:style>
  <w:style w:type="paragraph" w:customStyle="1" w:styleId="D2C76554ACD64BB5A801D2D8D835A133">
    <w:name w:val="D2C76554ACD64BB5A801D2D8D835A133"/>
    <w:rsid w:val="004A6EFC"/>
    <w:rPr>
      <w:szCs w:val="20"/>
      <w:lang w:bidi="hi-IN"/>
    </w:rPr>
  </w:style>
  <w:style w:type="paragraph" w:customStyle="1" w:styleId="40271FB3FDEE4591901CC30DF8B80241">
    <w:name w:val="40271FB3FDEE4591901CC30DF8B80241"/>
    <w:rsid w:val="004A6EFC"/>
    <w:rPr>
      <w:szCs w:val="20"/>
      <w:lang w:bidi="hi-IN"/>
    </w:rPr>
  </w:style>
  <w:style w:type="paragraph" w:customStyle="1" w:styleId="39519F56346448C1B642F6D64B567D28">
    <w:name w:val="39519F56346448C1B642F6D64B567D28"/>
    <w:rsid w:val="004A6EFC"/>
    <w:rPr>
      <w:szCs w:val="20"/>
      <w:lang w:bidi="hi-IN"/>
    </w:rPr>
  </w:style>
  <w:style w:type="paragraph" w:customStyle="1" w:styleId="B67B29042D5A4AD5A736A08BA22AAE61">
    <w:name w:val="B67B29042D5A4AD5A736A08BA22AAE61"/>
    <w:rsid w:val="004A6EFC"/>
    <w:rPr>
      <w:szCs w:val="20"/>
      <w:lang w:bidi="hi-IN"/>
    </w:rPr>
  </w:style>
  <w:style w:type="paragraph" w:customStyle="1" w:styleId="C8A0375CC39F4CBEA7668C1A34A190BA">
    <w:name w:val="C8A0375CC39F4CBEA7668C1A34A190BA"/>
    <w:rsid w:val="004A6EFC"/>
    <w:rPr>
      <w:szCs w:val="20"/>
      <w:lang w:bidi="hi-IN"/>
    </w:rPr>
  </w:style>
  <w:style w:type="paragraph" w:customStyle="1" w:styleId="B56682703C7348678DF197355D3D6E5B">
    <w:name w:val="B56682703C7348678DF197355D3D6E5B"/>
    <w:rsid w:val="004A6EFC"/>
    <w:rPr>
      <w:szCs w:val="20"/>
      <w:lang w:bidi="hi-IN"/>
    </w:rPr>
  </w:style>
  <w:style w:type="paragraph" w:customStyle="1" w:styleId="209F1B63D36345A2A119D606289F3B2F">
    <w:name w:val="209F1B63D36345A2A119D606289F3B2F"/>
    <w:rsid w:val="004A6EFC"/>
    <w:rPr>
      <w:szCs w:val="20"/>
      <w:lang w:bidi="hi-IN"/>
    </w:rPr>
  </w:style>
  <w:style w:type="paragraph" w:customStyle="1" w:styleId="FBC21C712A8640D0A8634F8B7C7C8BA1">
    <w:name w:val="FBC21C712A8640D0A8634F8B7C7C8BA1"/>
    <w:rsid w:val="004A6EFC"/>
    <w:rPr>
      <w:szCs w:val="20"/>
      <w:lang w:bidi="hi-IN"/>
    </w:rPr>
  </w:style>
  <w:style w:type="paragraph" w:customStyle="1" w:styleId="4E144A8B38C045C28EA869E63D696D6F">
    <w:name w:val="4E144A8B38C045C28EA869E63D696D6F"/>
    <w:rsid w:val="004A6EFC"/>
    <w:rPr>
      <w:szCs w:val="20"/>
      <w:lang w:bidi="hi-IN"/>
    </w:rPr>
  </w:style>
  <w:style w:type="paragraph" w:customStyle="1" w:styleId="E4066CA8BF4D47D2859B0B939D97BD5D">
    <w:name w:val="E4066CA8BF4D47D2859B0B939D97BD5D"/>
    <w:rsid w:val="004A6EFC"/>
    <w:rPr>
      <w:szCs w:val="20"/>
      <w:lang w:bidi="hi-IN"/>
    </w:rPr>
  </w:style>
  <w:style w:type="paragraph" w:customStyle="1" w:styleId="B0DD08E7EFC14F659633F8F21E000883">
    <w:name w:val="B0DD08E7EFC14F659633F8F21E000883"/>
    <w:rsid w:val="004A6EFC"/>
    <w:rPr>
      <w:szCs w:val="20"/>
      <w:lang w:bidi="hi-IN"/>
    </w:rPr>
  </w:style>
  <w:style w:type="paragraph" w:customStyle="1" w:styleId="330252AA31A744B185735F801D605E29">
    <w:name w:val="330252AA31A744B185735F801D605E29"/>
    <w:rsid w:val="004A6EFC"/>
    <w:rPr>
      <w:szCs w:val="20"/>
      <w:lang w:bidi="hi-IN"/>
    </w:rPr>
  </w:style>
  <w:style w:type="paragraph" w:customStyle="1" w:styleId="48B1DED3CFC142898F22E8EA94652299">
    <w:name w:val="48B1DED3CFC142898F22E8EA94652299"/>
    <w:rsid w:val="004A6EFC"/>
    <w:rPr>
      <w:szCs w:val="20"/>
      <w:lang w:bidi="hi-IN"/>
    </w:rPr>
  </w:style>
  <w:style w:type="paragraph" w:customStyle="1" w:styleId="B303B83059CD4844BC31638119A5D722">
    <w:name w:val="B303B83059CD4844BC31638119A5D722"/>
    <w:rsid w:val="004A6EFC"/>
    <w:rPr>
      <w:szCs w:val="20"/>
      <w:lang w:bidi="hi-IN"/>
    </w:rPr>
  </w:style>
  <w:style w:type="paragraph" w:customStyle="1" w:styleId="989004C717A941938C1D4E3F53DE60CA">
    <w:name w:val="989004C717A941938C1D4E3F53DE60CA"/>
    <w:rsid w:val="004A6EFC"/>
    <w:rPr>
      <w:szCs w:val="20"/>
      <w:lang w:bidi="hi-IN"/>
    </w:rPr>
  </w:style>
  <w:style w:type="paragraph" w:customStyle="1" w:styleId="2C8A80BEE0A240D5ABE87A1E0B4B9457">
    <w:name w:val="2C8A80BEE0A240D5ABE87A1E0B4B9457"/>
    <w:rsid w:val="004A6EFC"/>
    <w:rPr>
      <w:szCs w:val="20"/>
      <w:lang w:bidi="hi-IN"/>
    </w:rPr>
  </w:style>
  <w:style w:type="paragraph" w:customStyle="1" w:styleId="3B007F34A2C448F0A511B097997E80F5">
    <w:name w:val="3B007F34A2C448F0A511B097997E80F5"/>
    <w:rsid w:val="004A6EFC"/>
    <w:rPr>
      <w:szCs w:val="20"/>
      <w:lang w:bidi="hi-IN"/>
    </w:rPr>
  </w:style>
  <w:style w:type="paragraph" w:customStyle="1" w:styleId="FDC717F2415241FD9C8BE759D3C05914">
    <w:name w:val="FDC717F2415241FD9C8BE759D3C05914"/>
    <w:rsid w:val="004A6EFC"/>
    <w:rPr>
      <w:szCs w:val="20"/>
      <w:lang w:bidi="hi-IN"/>
    </w:rPr>
  </w:style>
  <w:style w:type="paragraph" w:customStyle="1" w:styleId="0D57DDAD940041B1B9F13A8FB5A789E3">
    <w:name w:val="0D57DDAD940041B1B9F13A8FB5A789E3"/>
    <w:rsid w:val="004A6EFC"/>
    <w:rPr>
      <w:szCs w:val="20"/>
      <w:lang w:bidi="hi-IN"/>
    </w:rPr>
  </w:style>
  <w:style w:type="paragraph" w:customStyle="1" w:styleId="0B84E8890003448CBE694D441EB8780E">
    <w:name w:val="0B84E8890003448CBE694D441EB8780E"/>
    <w:rsid w:val="004A6EFC"/>
    <w:rPr>
      <w:szCs w:val="20"/>
      <w:lang w:bidi="hi-IN"/>
    </w:rPr>
  </w:style>
  <w:style w:type="paragraph" w:customStyle="1" w:styleId="C14D21285FF442CA8A9A0AE0C3A75C4C">
    <w:name w:val="C14D21285FF442CA8A9A0AE0C3A75C4C"/>
    <w:rsid w:val="004A6EFC"/>
    <w:rPr>
      <w:szCs w:val="20"/>
      <w:lang w:bidi="hi-IN"/>
    </w:rPr>
  </w:style>
  <w:style w:type="paragraph" w:customStyle="1" w:styleId="02FD281F9082480CB72438E0992D9CD4">
    <w:name w:val="02FD281F9082480CB72438E0992D9CD4"/>
    <w:rsid w:val="004A6EFC"/>
    <w:rPr>
      <w:szCs w:val="20"/>
      <w:lang w:bidi="hi-IN"/>
    </w:rPr>
  </w:style>
  <w:style w:type="paragraph" w:customStyle="1" w:styleId="940A4EA749E54A7CA678698328E33ACF">
    <w:name w:val="940A4EA749E54A7CA678698328E33ACF"/>
    <w:rsid w:val="004A6EFC"/>
    <w:rPr>
      <w:szCs w:val="20"/>
      <w:lang w:bidi="hi-IN"/>
    </w:rPr>
  </w:style>
  <w:style w:type="paragraph" w:customStyle="1" w:styleId="07A57DA256B24D839BBAF466FF4C94FE">
    <w:name w:val="07A57DA256B24D839BBAF466FF4C94FE"/>
    <w:rsid w:val="004A6EFC"/>
    <w:rPr>
      <w:szCs w:val="20"/>
      <w:lang w:bidi="hi-IN"/>
    </w:rPr>
  </w:style>
  <w:style w:type="paragraph" w:customStyle="1" w:styleId="3785D215F6404D52A829E8938A94DDA7">
    <w:name w:val="3785D215F6404D52A829E8938A94DDA7"/>
    <w:rsid w:val="004A6EFC"/>
    <w:rPr>
      <w:szCs w:val="20"/>
      <w:lang w:bidi="hi-IN"/>
    </w:rPr>
  </w:style>
  <w:style w:type="paragraph" w:customStyle="1" w:styleId="F3B5A3D7AD4A4BB4BB62A44D7B52978E">
    <w:name w:val="F3B5A3D7AD4A4BB4BB62A44D7B52978E"/>
    <w:rsid w:val="004A6EFC"/>
    <w:rPr>
      <w:szCs w:val="20"/>
      <w:lang w:bidi="hi-IN"/>
    </w:rPr>
  </w:style>
  <w:style w:type="paragraph" w:customStyle="1" w:styleId="8FB980355C53414ABE0EB6F1B303521D">
    <w:name w:val="8FB980355C53414ABE0EB6F1B303521D"/>
    <w:rsid w:val="004A6EFC"/>
    <w:rPr>
      <w:szCs w:val="20"/>
      <w:lang w:bidi="hi-IN"/>
    </w:rPr>
  </w:style>
  <w:style w:type="paragraph" w:customStyle="1" w:styleId="A84E2A375F894DCB82B296B119DDCEEF">
    <w:name w:val="A84E2A375F894DCB82B296B119DDCEEF"/>
    <w:rsid w:val="004A6EFC"/>
    <w:rPr>
      <w:szCs w:val="20"/>
      <w:lang w:bidi="hi-IN"/>
    </w:rPr>
  </w:style>
  <w:style w:type="paragraph" w:customStyle="1" w:styleId="45DFEE76E5EE449B85DA1A3894ADF388">
    <w:name w:val="45DFEE76E5EE449B85DA1A3894ADF388"/>
    <w:rsid w:val="004A6EFC"/>
    <w:rPr>
      <w:szCs w:val="20"/>
      <w:lang w:bidi="hi-IN"/>
    </w:rPr>
  </w:style>
  <w:style w:type="paragraph" w:customStyle="1" w:styleId="3DD9606CADE142688AB110579D8E94CE">
    <w:name w:val="3DD9606CADE142688AB110579D8E94CE"/>
    <w:rsid w:val="004A6EFC"/>
    <w:rPr>
      <w:szCs w:val="20"/>
      <w:lang w:bidi="hi-IN"/>
    </w:rPr>
  </w:style>
  <w:style w:type="paragraph" w:customStyle="1" w:styleId="DEB1DEFC8AC645ADA7067D8EB6342F1C">
    <w:name w:val="DEB1DEFC8AC645ADA7067D8EB6342F1C"/>
    <w:rsid w:val="004A6EFC"/>
    <w:rPr>
      <w:szCs w:val="20"/>
      <w:lang w:bidi="hi-IN"/>
    </w:rPr>
  </w:style>
  <w:style w:type="paragraph" w:customStyle="1" w:styleId="0C30428B84A449048443AE6B940F7E28">
    <w:name w:val="0C30428B84A449048443AE6B940F7E28"/>
    <w:rsid w:val="004A6EFC"/>
    <w:rPr>
      <w:szCs w:val="20"/>
      <w:lang w:bidi="hi-IN"/>
    </w:rPr>
  </w:style>
  <w:style w:type="paragraph" w:customStyle="1" w:styleId="24A827C0AA6640B1B0EFEC1FB9A74A1F">
    <w:name w:val="24A827C0AA6640B1B0EFEC1FB9A74A1F"/>
    <w:rsid w:val="004A6EFC"/>
    <w:rPr>
      <w:szCs w:val="20"/>
      <w:lang w:bidi="hi-IN"/>
    </w:rPr>
  </w:style>
  <w:style w:type="paragraph" w:customStyle="1" w:styleId="714ED4835076490D9FE431FD04B27145">
    <w:name w:val="714ED4835076490D9FE431FD04B27145"/>
    <w:rsid w:val="004A6EFC"/>
    <w:rPr>
      <w:szCs w:val="20"/>
      <w:lang w:bidi="hi-IN"/>
    </w:rPr>
  </w:style>
  <w:style w:type="paragraph" w:customStyle="1" w:styleId="76C8AE5D71B7415E8DD07BAF7C1A79EE">
    <w:name w:val="76C8AE5D71B7415E8DD07BAF7C1A79EE"/>
    <w:rsid w:val="004A6EFC"/>
    <w:rPr>
      <w:szCs w:val="20"/>
      <w:lang w:bidi="hi-IN"/>
    </w:rPr>
  </w:style>
  <w:style w:type="paragraph" w:customStyle="1" w:styleId="A7870B30B8A84EC78CD11A98E2142B69">
    <w:name w:val="A7870B30B8A84EC78CD11A98E2142B69"/>
    <w:rsid w:val="004A6EFC"/>
    <w:rPr>
      <w:szCs w:val="20"/>
      <w:lang w:bidi="hi-IN"/>
    </w:rPr>
  </w:style>
  <w:style w:type="paragraph" w:customStyle="1" w:styleId="A4CBDD9EF9CA4EF7918A1C72BFBA9B1F">
    <w:name w:val="A4CBDD9EF9CA4EF7918A1C72BFBA9B1F"/>
    <w:rsid w:val="004A6EFC"/>
    <w:rPr>
      <w:szCs w:val="20"/>
      <w:lang w:bidi="hi-IN"/>
    </w:rPr>
  </w:style>
  <w:style w:type="paragraph" w:customStyle="1" w:styleId="1F5786CFD38644F0B9CFC6B3AC92178D">
    <w:name w:val="1F5786CFD38644F0B9CFC6B3AC92178D"/>
    <w:rsid w:val="004A6EFC"/>
    <w:rPr>
      <w:szCs w:val="20"/>
      <w:lang w:bidi="hi-IN"/>
    </w:rPr>
  </w:style>
  <w:style w:type="paragraph" w:customStyle="1" w:styleId="BDB9DE75E92444B78D839662D4C94999">
    <w:name w:val="BDB9DE75E92444B78D839662D4C94999"/>
    <w:rsid w:val="004A6EFC"/>
    <w:rPr>
      <w:szCs w:val="20"/>
      <w:lang w:bidi="hi-IN"/>
    </w:rPr>
  </w:style>
  <w:style w:type="paragraph" w:customStyle="1" w:styleId="D1FD5AD3137640128584BAC8DE1E947A">
    <w:name w:val="D1FD5AD3137640128584BAC8DE1E947A"/>
    <w:rsid w:val="004A6EFC"/>
    <w:rPr>
      <w:szCs w:val="20"/>
      <w:lang w:bidi="hi-IN"/>
    </w:rPr>
  </w:style>
  <w:style w:type="paragraph" w:customStyle="1" w:styleId="2C2F5DBC649A418EA8333A36653B6904">
    <w:name w:val="2C2F5DBC649A418EA8333A36653B6904"/>
    <w:rsid w:val="004A6EFC"/>
    <w:rPr>
      <w:szCs w:val="20"/>
      <w:lang w:bidi="hi-IN"/>
    </w:rPr>
  </w:style>
  <w:style w:type="paragraph" w:customStyle="1" w:styleId="797C3E626A9549869F865A85ED0711C6">
    <w:name w:val="797C3E626A9549869F865A85ED0711C6"/>
    <w:rsid w:val="004A6EFC"/>
    <w:rPr>
      <w:szCs w:val="20"/>
      <w:lang w:bidi="hi-IN"/>
    </w:rPr>
  </w:style>
  <w:style w:type="paragraph" w:customStyle="1" w:styleId="2BAC0787808347AA8B2A9CF86CCCA190">
    <w:name w:val="2BAC0787808347AA8B2A9CF86CCCA190"/>
    <w:rsid w:val="004A6EFC"/>
    <w:rPr>
      <w:szCs w:val="20"/>
      <w:lang w:bidi="hi-IN"/>
    </w:rPr>
  </w:style>
  <w:style w:type="paragraph" w:customStyle="1" w:styleId="6ADF620FEAA247938D85C39C24A40382">
    <w:name w:val="6ADF620FEAA247938D85C39C24A40382"/>
    <w:rsid w:val="004A6EFC"/>
    <w:rPr>
      <w:szCs w:val="20"/>
      <w:lang w:bidi="hi-IN"/>
    </w:rPr>
  </w:style>
  <w:style w:type="paragraph" w:customStyle="1" w:styleId="37B7FF1667AB4925B99969A8762C64AD">
    <w:name w:val="37B7FF1667AB4925B99969A8762C64AD"/>
    <w:rsid w:val="004A6EFC"/>
    <w:rPr>
      <w:szCs w:val="20"/>
      <w:lang w:bidi="hi-IN"/>
    </w:rPr>
  </w:style>
  <w:style w:type="paragraph" w:customStyle="1" w:styleId="B0BF65B1FEB3499980B5D47014E696FB">
    <w:name w:val="B0BF65B1FEB3499980B5D47014E696FB"/>
    <w:rsid w:val="004A6EFC"/>
    <w:rPr>
      <w:szCs w:val="20"/>
      <w:lang w:bidi="hi-IN"/>
    </w:rPr>
  </w:style>
  <w:style w:type="paragraph" w:customStyle="1" w:styleId="04B6D2F9997F41BE961CF3DE7065E5B1">
    <w:name w:val="04B6D2F9997F41BE961CF3DE7065E5B1"/>
    <w:rsid w:val="004A6EFC"/>
    <w:rPr>
      <w:szCs w:val="20"/>
      <w:lang w:bidi="hi-IN"/>
    </w:rPr>
  </w:style>
  <w:style w:type="paragraph" w:customStyle="1" w:styleId="D049126F83A34E1CB908B5A0C4CA3689">
    <w:name w:val="D049126F83A34E1CB908B5A0C4CA3689"/>
    <w:rsid w:val="004A6EFC"/>
    <w:rPr>
      <w:szCs w:val="20"/>
      <w:lang w:bidi="hi-IN"/>
    </w:rPr>
  </w:style>
  <w:style w:type="paragraph" w:customStyle="1" w:styleId="9CFAB15C31764663B085A23B83A6B3CF">
    <w:name w:val="9CFAB15C31764663B085A23B83A6B3CF"/>
    <w:rsid w:val="004A6EFC"/>
    <w:rPr>
      <w:szCs w:val="20"/>
      <w:lang w:bidi="hi-IN"/>
    </w:rPr>
  </w:style>
  <w:style w:type="paragraph" w:customStyle="1" w:styleId="6416E4A23DAA4DABBD9F54C442A93805">
    <w:name w:val="6416E4A23DAA4DABBD9F54C442A93805"/>
    <w:rsid w:val="004A6EFC"/>
    <w:rPr>
      <w:szCs w:val="20"/>
      <w:lang w:bidi="hi-IN"/>
    </w:rPr>
  </w:style>
  <w:style w:type="paragraph" w:customStyle="1" w:styleId="13F3D3BBBA024B2C886D4F45B05460E1">
    <w:name w:val="13F3D3BBBA024B2C886D4F45B05460E1"/>
    <w:rsid w:val="004A6EFC"/>
    <w:rPr>
      <w:szCs w:val="20"/>
      <w:lang w:bidi="hi-IN"/>
    </w:rPr>
  </w:style>
  <w:style w:type="paragraph" w:customStyle="1" w:styleId="732A064430E24016962FEA4DCB890C3F">
    <w:name w:val="732A064430E24016962FEA4DCB890C3F"/>
    <w:rsid w:val="004A6EFC"/>
    <w:rPr>
      <w:szCs w:val="20"/>
      <w:lang w:bidi="hi-IN"/>
    </w:rPr>
  </w:style>
  <w:style w:type="paragraph" w:customStyle="1" w:styleId="FC578B3616EF45A0A632160CBE91C0C7">
    <w:name w:val="FC578B3616EF45A0A632160CBE91C0C7"/>
    <w:rsid w:val="004A6EFC"/>
    <w:rPr>
      <w:szCs w:val="20"/>
      <w:lang w:bidi="hi-IN"/>
    </w:rPr>
  </w:style>
  <w:style w:type="paragraph" w:customStyle="1" w:styleId="C4E3EE5A9D2944F6921366178EC0DDE9">
    <w:name w:val="C4E3EE5A9D2944F6921366178EC0DDE9"/>
    <w:rsid w:val="004A6EFC"/>
    <w:rPr>
      <w:szCs w:val="20"/>
      <w:lang w:bidi="hi-IN"/>
    </w:rPr>
  </w:style>
  <w:style w:type="paragraph" w:customStyle="1" w:styleId="3F8B0A142BAE4692A7AB851805E9CC3B">
    <w:name w:val="3F8B0A142BAE4692A7AB851805E9CC3B"/>
    <w:rsid w:val="004A6EFC"/>
    <w:rPr>
      <w:szCs w:val="20"/>
      <w:lang w:bidi="hi-IN"/>
    </w:rPr>
  </w:style>
  <w:style w:type="paragraph" w:customStyle="1" w:styleId="250F5D2277A244EE8FCCB21BD4BDB5CF">
    <w:name w:val="250F5D2277A244EE8FCCB21BD4BDB5CF"/>
    <w:rsid w:val="004A6EFC"/>
    <w:rPr>
      <w:szCs w:val="20"/>
      <w:lang w:bidi="hi-IN"/>
    </w:rPr>
  </w:style>
  <w:style w:type="paragraph" w:customStyle="1" w:styleId="852B2B1ED9F3471583CE4A6B96D5808B">
    <w:name w:val="852B2B1ED9F3471583CE4A6B96D5808B"/>
    <w:rsid w:val="004A6EFC"/>
    <w:rPr>
      <w:szCs w:val="20"/>
      <w:lang w:bidi="hi-IN"/>
    </w:rPr>
  </w:style>
  <w:style w:type="paragraph" w:customStyle="1" w:styleId="8955489900604173B724CEAA07D06537">
    <w:name w:val="8955489900604173B724CEAA07D06537"/>
    <w:rsid w:val="004A6EFC"/>
    <w:rPr>
      <w:szCs w:val="20"/>
      <w:lang w:bidi="hi-IN"/>
    </w:rPr>
  </w:style>
  <w:style w:type="paragraph" w:customStyle="1" w:styleId="628CDE5977A249F8BF876474EE1DB308">
    <w:name w:val="628CDE5977A249F8BF876474EE1DB308"/>
    <w:rsid w:val="004A6EFC"/>
    <w:rPr>
      <w:szCs w:val="20"/>
      <w:lang w:bidi="hi-IN"/>
    </w:rPr>
  </w:style>
  <w:style w:type="paragraph" w:customStyle="1" w:styleId="5CF4E4AB37034E76A167CF364081F75E">
    <w:name w:val="5CF4E4AB37034E76A167CF364081F75E"/>
    <w:rsid w:val="004A6EFC"/>
    <w:rPr>
      <w:szCs w:val="20"/>
      <w:lang w:bidi="hi-IN"/>
    </w:rPr>
  </w:style>
  <w:style w:type="paragraph" w:customStyle="1" w:styleId="EFCD9C0543BA4031A46918C0E5D4ECBC">
    <w:name w:val="EFCD9C0543BA4031A46918C0E5D4ECBC"/>
    <w:rsid w:val="004A6EFC"/>
    <w:rPr>
      <w:szCs w:val="20"/>
      <w:lang w:bidi="hi-IN"/>
    </w:rPr>
  </w:style>
  <w:style w:type="paragraph" w:customStyle="1" w:styleId="BCB1E238B8434DFDB702296ED81C7424">
    <w:name w:val="BCB1E238B8434DFDB702296ED81C7424"/>
    <w:rsid w:val="004A6EFC"/>
    <w:rPr>
      <w:szCs w:val="20"/>
      <w:lang w:bidi="hi-IN"/>
    </w:rPr>
  </w:style>
  <w:style w:type="paragraph" w:customStyle="1" w:styleId="9E6B105298A14E01BE51583E77597179">
    <w:name w:val="9E6B105298A14E01BE51583E77597179"/>
    <w:rsid w:val="004A6EFC"/>
    <w:rPr>
      <w:szCs w:val="20"/>
      <w:lang w:bidi="hi-IN"/>
    </w:rPr>
  </w:style>
  <w:style w:type="paragraph" w:customStyle="1" w:styleId="3478C6A2CC34472CB847F02BE73B9D48">
    <w:name w:val="3478C6A2CC34472CB847F02BE73B9D48"/>
    <w:rsid w:val="004A6EFC"/>
    <w:rPr>
      <w:szCs w:val="20"/>
      <w:lang w:bidi="hi-IN"/>
    </w:rPr>
  </w:style>
  <w:style w:type="paragraph" w:customStyle="1" w:styleId="A82B4AD0EAC747FE8E8F743A8B33A75A">
    <w:name w:val="A82B4AD0EAC747FE8E8F743A8B33A75A"/>
    <w:rsid w:val="004A6EFC"/>
    <w:rPr>
      <w:szCs w:val="20"/>
      <w:lang w:bidi="hi-IN"/>
    </w:rPr>
  </w:style>
  <w:style w:type="paragraph" w:customStyle="1" w:styleId="5FEE3DDB1AF9422D88311814A5325759">
    <w:name w:val="5FEE3DDB1AF9422D88311814A5325759"/>
    <w:rsid w:val="004A6EFC"/>
    <w:rPr>
      <w:szCs w:val="20"/>
      <w:lang w:bidi="hi-IN"/>
    </w:rPr>
  </w:style>
  <w:style w:type="paragraph" w:customStyle="1" w:styleId="0AE07A2DCD1240028B426F6B124B613A">
    <w:name w:val="0AE07A2DCD1240028B426F6B124B613A"/>
    <w:rsid w:val="004A6EFC"/>
    <w:rPr>
      <w:szCs w:val="20"/>
      <w:lang w:bidi="hi-IN"/>
    </w:rPr>
  </w:style>
  <w:style w:type="paragraph" w:customStyle="1" w:styleId="01F1B71D7D0C41AAB3136FA415DD958E">
    <w:name w:val="01F1B71D7D0C41AAB3136FA415DD958E"/>
    <w:rsid w:val="004A6EFC"/>
    <w:rPr>
      <w:szCs w:val="20"/>
      <w:lang w:bidi="hi-IN"/>
    </w:rPr>
  </w:style>
  <w:style w:type="paragraph" w:customStyle="1" w:styleId="B14A8547C46744F4A58293F1340FF35F">
    <w:name w:val="B14A8547C46744F4A58293F1340FF35F"/>
    <w:rsid w:val="004A6EFC"/>
    <w:rPr>
      <w:szCs w:val="20"/>
      <w:lang w:bidi="hi-IN"/>
    </w:rPr>
  </w:style>
  <w:style w:type="paragraph" w:customStyle="1" w:styleId="77096996EF694114801764F0C47BB16F">
    <w:name w:val="77096996EF694114801764F0C47BB16F"/>
    <w:rsid w:val="004A6EFC"/>
    <w:rPr>
      <w:szCs w:val="20"/>
      <w:lang w:bidi="hi-IN"/>
    </w:rPr>
  </w:style>
  <w:style w:type="paragraph" w:customStyle="1" w:styleId="6FE9FC741F024733AD3733603206ACD6">
    <w:name w:val="6FE9FC741F024733AD3733603206ACD6"/>
    <w:rsid w:val="004A6EFC"/>
    <w:rPr>
      <w:szCs w:val="20"/>
      <w:lang w:bidi="hi-IN"/>
    </w:rPr>
  </w:style>
  <w:style w:type="paragraph" w:customStyle="1" w:styleId="8D4FF9AEF9F341C6BCAF61E0A21A5BA0">
    <w:name w:val="8D4FF9AEF9F341C6BCAF61E0A21A5BA0"/>
    <w:rsid w:val="004A6EFC"/>
    <w:rPr>
      <w:szCs w:val="20"/>
      <w:lang w:bidi="hi-IN"/>
    </w:rPr>
  </w:style>
  <w:style w:type="paragraph" w:customStyle="1" w:styleId="414C6428E68043B8935B7B2EF205846B">
    <w:name w:val="414C6428E68043B8935B7B2EF205846B"/>
    <w:rsid w:val="004A6EFC"/>
    <w:rPr>
      <w:szCs w:val="20"/>
      <w:lang w:bidi="hi-IN"/>
    </w:rPr>
  </w:style>
  <w:style w:type="paragraph" w:customStyle="1" w:styleId="C6BCC1C07A2A4E04BF313C90D797B3E1">
    <w:name w:val="C6BCC1C07A2A4E04BF313C90D797B3E1"/>
    <w:rsid w:val="004A6EFC"/>
    <w:rPr>
      <w:szCs w:val="20"/>
      <w:lang w:bidi="hi-IN"/>
    </w:rPr>
  </w:style>
  <w:style w:type="paragraph" w:customStyle="1" w:styleId="2E9359EA81E24CC8829D1879EFE70AF8">
    <w:name w:val="2E9359EA81E24CC8829D1879EFE70AF8"/>
    <w:rsid w:val="004A6EFC"/>
    <w:rPr>
      <w:szCs w:val="20"/>
      <w:lang w:bidi="hi-IN"/>
    </w:rPr>
  </w:style>
  <w:style w:type="paragraph" w:customStyle="1" w:styleId="C70FDBBE15CE48B0A0E477883D0B6626">
    <w:name w:val="C70FDBBE15CE48B0A0E477883D0B6626"/>
    <w:rsid w:val="001373F5"/>
    <w:rPr>
      <w:szCs w:val="20"/>
      <w:lang w:bidi="hi-IN"/>
    </w:rPr>
  </w:style>
  <w:style w:type="paragraph" w:customStyle="1" w:styleId="785788577BF147B687AB774CBBED998E">
    <w:name w:val="785788577BF147B687AB774CBBED998E"/>
    <w:rsid w:val="001373F5"/>
    <w:rPr>
      <w:szCs w:val="20"/>
      <w:lang w:bidi="hi-IN"/>
    </w:rPr>
  </w:style>
  <w:style w:type="paragraph" w:customStyle="1" w:styleId="193D02C7B403461CA366B013F9EE9D05">
    <w:name w:val="193D02C7B403461CA366B013F9EE9D05"/>
    <w:rsid w:val="001373F5"/>
    <w:rPr>
      <w:szCs w:val="20"/>
      <w:lang w:bidi="hi-IN"/>
    </w:rPr>
  </w:style>
  <w:style w:type="paragraph" w:customStyle="1" w:styleId="9E0638448C68416ABED05F0D7F399101">
    <w:name w:val="9E0638448C68416ABED05F0D7F399101"/>
    <w:rsid w:val="001373F5"/>
    <w:rPr>
      <w:szCs w:val="20"/>
      <w:lang w:bidi="hi-IN"/>
    </w:rPr>
  </w:style>
  <w:style w:type="paragraph" w:customStyle="1" w:styleId="F665D5C807304C94A7E66D743356323D">
    <w:name w:val="F665D5C807304C94A7E66D743356323D"/>
    <w:rsid w:val="001373F5"/>
    <w:rPr>
      <w:szCs w:val="20"/>
      <w:lang w:bidi="hi-IN"/>
    </w:rPr>
  </w:style>
  <w:style w:type="paragraph" w:customStyle="1" w:styleId="A48CB89A45CE40ECBC2AF8919D5733D7">
    <w:name w:val="A48CB89A45CE40ECBC2AF8919D5733D7"/>
    <w:rsid w:val="001373F5"/>
    <w:rPr>
      <w:szCs w:val="20"/>
      <w:lang w:bidi="hi-IN"/>
    </w:rPr>
  </w:style>
  <w:style w:type="paragraph" w:customStyle="1" w:styleId="DDD195C4B7234D6DB6BF01B08E8111A6">
    <w:name w:val="DDD195C4B7234D6DB6BF01B08E8111A6"/>
    <w:rsid w:val="00CC588A"/>
    <w:rPr>
      <w:szCs w:val="20"/>
      <w:lang w:bidi="hi-IN"/>
    </w:rPr>
  </w:style>
  <w:style w:type="paragraph" w:customStyle="1" w:styleId="84B8196CA48B4F248630F4369D299CC3">
    <w:name w:val="84B8196CA48B4F248630F4369D299CC3"/>
    <w:rsid w:val="00CC588A"/>
    <w:rPr>
      <w:szCs w:val="20"/>
      <w:lang w:bidi="hi-IN"/>
    </w:rPr>
  </w:style>
  <w:style w:type="paragraph" w:customStyle="1" w:styleId="03E37423AF9F4472839B59F707866EDB">
    <w:name w:val="03E37423AF9F4472839B59F707866EDB"/>
    <w:rsid w:val="00972410"/>
    <w:pPr>
      <w:spacing w:after="160" w:line="259" w:lineRule="auto"/>
    </w:pPr>
  </w:style>
  <w:style w:type="paragraph" w:customStyle="1" w:styleId="2A9A3967EF4149B2B303668A86B76CCE">
    <w:name w:val="2A9A3967EF4149B2B303668A86B76CCE"/>
    <w:rsid w:val="00972410"/>
    <w:pPr>
      <w:spacing w:after="160" w:line="259" w:lineRule="auto"/>
    </w:pPr>
  </w:style>
  <w:style w:type="paragraph" w:customStyle="1" w:styleId="F8C72C9D17A440C99B6E3FC90F8A859D">
    <w:name w:val="F8C72C9D17A440C99B6E3FC90F8A859D"/>
    <w:rsid w:val="00972410"/>
    <w:pPr>
      <w:spacing w:after="160" w:line="259" w:lineRule="auto"/>
    </w:pPr>
  </w:style>
  <w:style w:type="paragraph" w:customStyle="1" w:styleId="83C8C6C198424D16860C22914C750FE5">
    <w:name w:val="83C8C6C198424D16860C22914C750FE5"/>
    <w:rsid w:val="00972410"/>
    <w:pPr>
      <w:spacing w:after="160" w:line="259" w:lineRule="auto"/>
    </w:pPr>
  </w:style>
  <w:style w:type="paragraph" w:customStyle="1" w:styleId="5C73A77A22EA43DBA46DA4079D977A50">
    <w:name w:val="5C73A77A22EA43DBA46DA4079D977A50"/>
    <w:rsid w:val="00972410"/>
    <w:pPr>
      <w:spacing w:after="160" w:line="259" w:lineRule="auto"/>
    </w:pPr>
  </w:style>
  <w:style w:type="paragraph" w:customStyle="1" w:styleId="8E2863D180D04DC78B681E8D23DC7171">
    <w:name w:val="8E2863D180D04DC78B681E8D23DC7171"/>
    <w:rsid w:val="00972410"/>
    <w:pPr>
      <w:spacing w:after="160" w:line="259" w:lineRule="auto"/>
    </w:pPr>
  </w:style>
  <w:style w:type="paragraph" w:customStyle="1" w:styleId="A78F1BADCEA665489775A75B32976B5E">
    <w:name w:val="A78F1BADCEA665489775A75B32976B5E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3A6190E1AF593444A2DB8E371ACCC834">
    <w:name w:val="3A6190E1AF593444A2DB8E371ACCC834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EB430CC6BB2F1F4CB8725613A4196254">
    <w:name w:val="EB430CC6BB2F1F4CB8725613A4196254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C6BAC81E0C8E3B4CB0EC67BAD8EA04CA">
    <w:name w:val="C6BAC81E0C8E3B4CB0EC67BAD8EA04CA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D5824EB51A054A42800A58454F05B53F">
    <w:name w:val="D5824EB51A054A42800A58454F05B53F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7CE4300B5AC95B4E988C9D0348D05963">
    <w:name w:val="7CE4300B5AC95B4E988C9D0348D05963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C3071626B991B04A9C361A5AEDCE7541">
    <w:name w:val="C3071626B991B04A9C361A5AEDCE7541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D45007FA3A68FF47886543EE6DE45A19">
    <w:name w:val="D45007FA3A68FF47886543EE6DE45A19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790C380E3A84954685D1B8632CD06CE1">
    <w:name w:val="790C380E3A84954685D1B8632CD06CE1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9E3F29E25C2C8A458E4332B05F84D063">
    <w:name w:val="9E3F29E25C2C8A458E4332B05F84D063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1B76DB96B9C1564B9F65CA8AEF43059A">
    <w:name w:val="1B76DB96B9C1564B9F65CA8AEF43059A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D20C069EF6479A46ACA1F3E78384E2AD">
    <w:name w:val="D20C069EF6479A46ACA1F3E78384E2AD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A94DD8575D1DFA459B5983D2F822DD79">
    <w:name w:val="A94DD8575D1DFA459B5983D2F822DD79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6FF1282B997B20429CDE5CF610FF43F5">
    <w:name w:val="6FF1282B997B20429CDE5CF610FF43F5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C551787A83EE1746BEF7A32AAC5B2BEA">
    <w:name w:val="C551787A83EE1746BEF7A32AAC5B2BEA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F1EE74FC7377BD45810E69C9E290519B">
    <w:name w:val="F1EE74FC7377BD45810E69C9E290519B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7D305C3C32F6934D8CF32C2952A5858C">
    <w:name w:val="7D305C3C32F6934D8CF32C2952A5858C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E9D9CBE5286B314CA8A8653B03932867">
    <w:name w:val="E9D9CBE5286B314CA8A8653B03932867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09741229FC9F9B4A97FE9685516DA0A1">
    <w:name w:val="09741229FC9F9B4A97FE9685516DA0A1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6AD9C527C54EB945B63EECAAE407DD4F">
    <w:name w:val="6AD9C527C54EB945B63EECAAE407DD4F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4BE9280665BC1042B388176EC146BEE3">
    <w:name w:val="4BE9280665BC1042B388176EC146BEE3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0537D0BD81C2E64AAFED351D8DD16E2B">
    <w:name w:val="0537D0BD81C2E64AAFED351D8DD16E2B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C3CD6B450EEAF14A81CE394D29587A2C">
    <w:name w:val="C3CD6B450EEAF14A81CE394D29587A2C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99DFD4157A38EE4DB1468B41A975D091">
    <w:name w:val="99DFD4157A38EE4DB1468B41A975D091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94788F1845EE53498C082AA3A3FF8540">
    <w:name w:val="94788F1845EE53498C082AA3A3FF8540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190CF195682E064C8FDF1622DB7FB218">
    <w:name w:val="190CF195682E064C8FDF1622DB7FB218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F79DAB38B13C6547868A1DE1079731F8">
    <w:name w:val="F79DAB38B13C6547868A1DE1079731F8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2CF02C2F18D9984E8210B8ED3EA5308D">
    <w:name w:val="2CF02C2F18D9984E8210B8ED3EA5308D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D7E9CA12D051A741A1692BEB5E9141BE">
    <w:name w:val="D7E9CA12D051A741A1692BEB5E9141BE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F549601838940C4299064C20220C5038">
    <w:name w:val="F549601838940C4299064C20220C5038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4B90BFACE2229748B714FFF9589F7B1E">
    <w:name w:val="4B90BFACE2229748B714FFF9589F7B1E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9A0A734A34D0DA43898148903E1D048E">
    <w:name w:val="9A0A734A34D0DA43898148903E1D048E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84EAAA2711B3FA46AE280A07FE73E9DC">
    <w:name w:val="84EAAA2711B3FA46AE280A07FE73E9DC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381F094D7C9B1D4BA1197E121CC9ADC0">
    <w:name w:val="381F094D7C9B1D4BA1197E121CC9ADC0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0CF04D350568504282C55B4D1E910843">
    <w:name w:val="0CF04D350568504282C55B4D1E910843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816BE09120082B46BFF578187A731B05">
    <w:name w:val="816BE09120082B46BFF578187A731B05"/>
    <w:rsid w:val="003A3483"/>
    <w:pPr>
      <w:spacing w:after="0" w:line="240" w:lineRule="auto"/>
    </w:pPr>
    <w:rPr>
      <w:sz w:val="24"/>
      <w:szCs w:val="24"/>
      <w:lang w:val="en-IN" w:eastAsia="en-GB"/>
    </w:rPr>
  </w:style>
  <w:style w:type="paragraph" w:customStyle="1" w:styleId="489E7898B5CC4426BE0AA7120B86AA5F">
    <w:name w:val="489E7898B5CC4426BE0AA7120B86AA5F"/>
    <w:rsid w:val="00EF3B34"/>
    <w:pPr>
      <w:spacing w:after="160" w:line="259" w:lineRule="auto"/>
    </w:pPr>
    <w:rPr>
      <w:lang w:val="en-IN" w:eastAsia="en-IN"/>
    </w:rPr>
  </w:style>
  <w:style w:type="paragraph" w:customStyle="1" w:styleId="EFC90F5C78D9416E8E30981692D21EB9">
    <w:name w:val="EFC90F5C78D9416E8E30981692D21EB9"/>
    <w:rsid w:val="00EF3B34"/>
    <w:pPr>
      <w:spacing w:after="160" w:line="259" w:lineRule="auto"/>
    </w:pPr>
    <w:rPr>
      <w:lang w:val="en-IN" w:eastAsia="en-IN"/>
    </w:rPr>
  </w:style>
  <w:style w:type="paragraph" w:customStyle="1" w:styleId="27978AE7C24341FC82C6CF334DEDE6F2">
    <w:name w:val="27978AE7C24341FC82C6CF334DEDE6F2"/>
    <w:rsid w:val="00EF3B34"/>
    <w:pPr>
      <w:spacing w:after="160" w:line="259" w:lineRule="auto"/>
    </w:pPr>
    <w:rPr>
      <w:lang w:val="en-IN" w:eastAsia="en-IN"/>
    </w:rPr>
  </w:style>
  <w:style w:type="paragraph" w:customStyle="1" w:styleId="D184138C72894344AAD266BBCB323C03">
    <w:name w:val="D184138C72894344AAD266BBCB323C03"/>
    <w:rsid w:val="00EF3B34"/>
    <w:pPr>
      <w:spacing w:after="160" w:line="259" w:lineRule="auto"/>
    </w:pPr>
    <w:rPr>
      <w:lang w:val="en-IN" w:eastAsia="en-IN"/>
    </w:rPr>
  </w:style>
  <w:style w:type="paragraph" w:customStyle="1" w:styleId="BC14A21201B846C3B767CBCA063DF670">
    <w:name w:val="BC14A21201B846C3B767CBCA063DF670"/>
    <w:rsid w:val="00EF3B34"/>
    <w:pPr>
      <w:spacing w:after="160" w:line="259" w:lineRule="auto"/>
    </w:pPr>
    <w:rPr>
      <w:lang w:val="en-IN" w:eastAsia="en-IN"/>
    </w:rPr>
  </w:style>
  <w:style w:type="paragraph" w:customStyle="1" w:styleId="031C7820895245F9BB03638FF64A1558">
    <w:name w:val="031C7820895245F9BB03638FF64A1558"/>
    <w:rsid w:val="00EF3B34"/>
    <w:pPr>
      <w:spacing w:after="160" w:line="259" w:lineRule="auto"/>
    </w:pPr>
    <w:rPr>
      <w:lang w:val="en-IN" w:eastAsia="en-IN"/>
    </w:rPr>
  </w:style>
  <w:style w:type="paragraph" w:customStyle="1" w:styleId="C7A05A81A75A4E24B08449149936ABF9">
    <w:name w:val="C7A05A81A75A4E24B08449149936ABF9"/>
    <w:rsid w:val="00EF3B34"/>
    <w:pPr>
      <w:spacing w:after="160" w:line="259" w:lineRule="auto"/>
    </w:pPr>
    <w:rPr>
      <w:lang w:val="en-IN" w:eastAsia="en-IN"/>
    </w:rPr>
  </w:style>
  <w:style w:type="paragraph" w:customStyle="1" w:styleId="D109714722134B13B973D685D9F3EF62">
    <w:name w:val="D109714722134B13B973D685D9F3EF62"/>
    <w:rsid w:val="00EF3B34"/>
    <w:pPr>
      <w:spacing w:after="160" w:line="259" w:lineRule="auto"/>
    </w:pPr>
    <w:rPr>
      <w:lang w:val="en-IN" w:eastAsia="en-IN"/>
    </w:rPr>
  </w:style>
  <w:style w:type="paragraph" w:customStyle="1" w:styleId="54FBC859B0A5499C9B7ECCA9D00C98AC">
    <w:name w:val="54FBC859B0A5499C9B7ECCA9D00C98AC"/>
    <w:rsid w:val="00EF3B34"/>
    <w:pPr>
      <w:spacing w:after="160" w:line="259" w:lineRule="auto"/>
    </w:pPr>
    <w:rPr>
      <w:lang w:val="en-IN" w:eastAsia="en-IN"/>
    </w:rPr>
  </w:style>
  <w:style w:type="paragraph" w:customStyle="1" w:styleId="F53F49E4838C4351BFE9DD354C9EA31B">
    <w:name w:val="F53F49E4838C4351BFE9DD354C9EA31B"/>
    <w:rsid w:val="00EF3B34"/>
    <w:pPr>
      <w:spacing w:after="160" w:line="259" w:lineRule="auto"/>
    </w:pPr>
    <w:rPr>
      <w:lang w:val="en-IN" w:eastAsia="en-IN"/>
    </w:rPr>
  </w:style>
  <w:style w:type="paragraph" w:customStyle="1" w:styleId="3470C5DCCA6346DDBA50D1D42EDADB85">
    <w:name w:val="3470C5DCCA6346DDBA50D1D42EDADB85"/>
    <w:rsid w:val="00EF3B34"/>
    <w:pPr>
      <w:spacing w:after="160" w:line="259" w:lineRule="auto"/>
    </w:pPr>
    <w:rPr>
      <w:lang w:val="en-IN" w:eastAsia="en-IN"/>
    </w:rPr>
  </w:style>
  <w:style w:type="paragraph" w:customStyle="1" w:styleId="29644ADDAB6241F8A4857F4D311152F5">
    <w:name w:val="29644ADDAB6241F8A4857F4D311152F5"/>
    <w:rsid w:val="00EF3B34"/>
    <w:pPr>
      <w:spacing w:after="160" w:line="259" w:lineRule="auto"/>
    </w:pPr>
    <w:rPr>
      <w:lang w:val="en-IN" w:eastAsia="en-IN"/>
    </w:rPr>
  </w:style>
  <w:style w:type="paragraph" w:customStyle="1" w:styleId="250DFAD16AA04737B639D7042B3E615E">
    <w:name w:val="250DFAD16AA04737B639D7042B3E615E"/>
    <w:rsid w:val="00EF3B34"/>
    <w:pPr>
      <w:spacing w:after="160" w:line="259" w:lineRule="auto"/>
    </w:pPr>
    <w:rPr>
      <w:lang w:val="en-IN" w:eastAsia="en-IN"/>
    </w:rPr>
  </w:style>
  <w:style w:type="paragraph" w:customStyle="1" w:styleId="35BA88DAD4414F71B6D947A6664489DA">
    <w:name w:val="35BA88DAD4414F71B6D947A6664489DA"/>
    <w:rsid w:val="00EF3B34"/>
    <w:pPr>
      <w:spacing w:after="160" w:line="259" w:lineRule="auto"/>
    </w:pPr>
    <w:rPr>
      <w:lang w:val="en-IN" w:eastAsia="en-IN"/>
    </w:rPr>
  </w:style>
  <w:style w:type="paragraph" w:customStyle="1" w:styleId="C63C6BD58DAB4652803DD2EFEB896AE1">
    <w:name w:val="C63C6BD58DAB4652803DD2EFEB896AE1"/>
    <w:rsid w:val="00EF3B34"/>
    <w:pPr>
      <w:spacing w:after="160" w:line="259" w:lineRule="auto"/>
    </w:pPr>
    <w:rPr>
      <w:lang w:val="en-IN" w:eastAsia="en-IN"/>
    </w:rPr>
  </w:style>
  <w:style w:type="paragraph" w:customStyle="1" w:styleId="29033CE48B95474BA5EDFF6C05A5001E">
    <w:name w:val="29033CE48B95474BA5EDFF6C05A5001E"/>
    <w:rsid w:val="00EF3B34"/>
    <w:pPr>
      <w:spacing w:after="160" w:line="259" w:lineRule="auto"/>
    </w:pPr>
    <w:rPr>
      <w:lang w:val="en-IN" w:eastAsia="en-IN"/>
    </w:rPr>
  </w:style>
  <w:style w:type="paragraph" w:customStyle="1" w:styleId="223E81B547324C258248D662E9C831BF">
    <w:name w:val="223E81B547324C258248D662E9C831BF"/>
    <w:rsid w:val="00EF3B34"/>
    <w:pPr>
      <w:spacing w:after="160" w:line="259" w:lineRule="auto"/>
    </w:pPr>
    <w:rPr>
      <w:lang w:val="en-IN" w:eastAsia="en-IN"/>
    </w:rPr>
  </w:style>
  <w:style w:type="paragraph" w:customStyle="1" w:styleId="AEF3FD172CA247DA9C859D138A9B0439">
    <w:name w:val="AEF3FD172CA247DA9C859D138A9B0439"/>
    <w:rsid w:val="00EF3B34"/>
    <w:pPr>
      <w:spacing w:after="160" w:line="259" w:lineRule="auto"/>
    </w:pPr>
    <w:rPr>
      <w:lang w:val="en-IN" w:eastAsia="en-IN"/>
    </w:rPr>
  </w:style>
  <w:style w:type="paragraph" w:customStyle="1" w:styleId="9958CB3C2C99412FB5332D0883D0E6FB">
    <w:name w:val="9958CB3C2C99412FB5332D0883D0E6FB"/>
    <w:rsid w:val="00EF3B34"/>
    <w:pPr>
      <w:spacing w:after="160" w:line="259" w:lineRule="auto"/>
    </w:pPr>
    <w:rPr>
      <w:lang w:val="en-IN" w:eastAsia="en-IN"/>
    </w:rPr>
  </w:style>
  <w:style w:type="paragraph" w:customStyle="1" w:styleId="5BBB65C0F83446F98D0B1545DF224B68">
    <w:name w:val="5BBB65C0F83446F98D0B1545DF224B68"/>
    <w:rsid w:val="00EF3B34"/>
    <w:pPr>
      <w:spacing w:after="160" w:line="259" w:lineRule="auto"/>
    </w:pPr>
    <w:rPr>
      <w:lang w:val="en-IN" w:eastAsia="en-IN"/>
    </w:rPr>
  </w:style>
  <w:style w:type="paragraph" w:customStyle="1" w:styleId="D8B15F6049F647E9AB6D66A28AFCDC84">
    <w:name w:val="D8B15F6049F647E9AB6D66A28AFCDC84"/>
    <w:rsid w:val="00EF3B34"/>
    <w:pPr>
      <w:spacing w:after="160" w:line="259" w:lineRule="auto"/>
    </w:pPr>
    <w:rPr>
      <w:lang w:val="en-IN" w:eastAsia="en-IN"/>
    </w:rPr>
  </w:style>
  <w:style w:type="paragraph" w:customStyle="1" w:styleId="322BD11677F94757AB455F5365143E21">
    <w:name w:val="322BD11677F94757AB455F5365143E21"/>
    <w:rsid w:val="00EF3B34"/>
    <w:pPr>
      <w:spacing w:after="160" w:line="259" w:lineRule="auto"/>
    </w:pPr>
    <w:rPr>
      <w:lang w:val="en-IN" w:eastAsia="en-IN"/>
    </w:rPr>
  </w:style>
  <w:style w:type="paragraph" w:customStyle="1" w:styleId="F303DAF33853457A8B16FC617CBE024B">
    <w:name w:val="F303DAF33853457A8B16FC617CBE024B"/>
    <w:rsid w:val="00EF3B34"/>
    <w:pPr>
      <w:spacing w:after="160" w:line="259" w:lineRule="auto"/>
    </w:pPr>
    <w:rPr>
      <w:lang w:val="en-IN" w:eastAsia="en-IN"/>
    </w:rPr>
  </w:style>
  <w:style w:type="paragraph" w:customStyle="1" w:styleId="24353CDC7E6C488DBB6B504288CB4D88">
    <w:name w:val="24353CDC7E6C488DBB6B504288CB4D88"/>
    <w:rsid w:val="00EF3B34"/>
    <w:pPr>
      <w:spacing w:after="160" w:line="259" w:lineRule="auto"/>
    </w:pPr>
    <w:rPr>
      <w:lang w:val="en-IN" w:eastAsia="en-IN"/>
    </w:rPr>
  </w:style>
  <w:style w:type="paragraph" w:customStyle="1" w:styleId="2AE960EB2A0C4E98B134A8CE8F4EB32F">
    <w:name w:val="2AE960EB2A0C4E98B134A8CE8F4EB32F"/>
    <w:rsid w:val="00EF3B34"/>
    <w:pPr>
      <w:spacing w:after="160" w:line="259" w:lineRule="auto"/>
    </w:pPr>
    <w:rPr>
      <w:lang w:val="en-IN" w:eastAsia="en-IN"/>
    </w:rPr>
  </w:style>
  <w:style w:type="paragraph" w:customStyle="1" w:styleId="6AAAD07484104C3A8B4BEF1B51097473">
    <w:name w:val="6AAAD07484104C3A8B4BEF1B51097473"/>
    <w:rsid w:val="00EF3B34"/>
    <w:pPr>
      <w:spacing w:after="160" w:line="259" w:lineRule="auto"/>
    </w:pPr>
    <w:rPr>
      <w:lang w:val="en-IN" w:eastAsia="en-IN"/>
    </w:rPr>
  </w:style>
  <w:style w:type="paragraph" w:customStyle="1" w:styleId="FC6F959CFBA1488BACF4CB2A96E93FC8">
    <w:name w:val="FC6F959CFBA1488BACF4CB2A96E93FC8"/>
    <w:rsid w:val="00EF3B34"/>
    <w:pPr>
      <w:spacing w:after="160" w:line="259" w:lineRule="auto"/>
    </w:pPr>
    <w:rPr>
      <w:lang w:val="en-IN" w:eastAsia="en-IN"/>
    </w:rPr>
  </w:style>
  <w:style w:type="paragraph" w:customStyle="1" w:styleId="D2259DD9C7B54C059FDBB5E9827660F5">
    <w:name w:val="D2259DD9C7B54C059FDBB5E9827660F5"/>
    <w:rsid w:val="00EF3B34"/>
    <w:pPr>
      <w:spacing w:after="160" w:line="259" w:lineRule="auto"/>
    </w:pPr>
    <w:rPr>
      <w:lang w:val="en-IN" w:eastAsia="en-IN"/>
    </w:rPr>
  </w:style>
  <w:style w:type="paragraph" w:customStyle="1" w:styleId="4DD9A098986841BCBC469F1CD3B16E62">
    <w:name w:val="4DD9A098986841BCBC469F1CD3B16E62"/>
    <w:rsid w:val="00EF3B34"/>
    <w:pPr>
      <w:spacing w:after="160" w:line="259" w:lineRule="auto"/>
    </w:pPr>
    <w:rPr>
      <w:lang w:val="en-IN" w:eastAsia="en-IN"/>
    </w:rPr>
  </w:style>
  <w:style w:type="paragraph" w:customStyle="1" w:styleId="51A56ACABA4748209D96175B950F80F8">
    <w:name w:val="51A56ACABA4748209D96175B950F80F8"/>
    <w:rsid w:val="00EF3B34"/>
    <w:pPr>
      <w:spacing w:after="160" w:line="259" w:lineRule="auto"/>
    </w:pPr>
    <w:rPr>
      <w:lang w:val="en-IN" w:eastAsia="en-IN"/>
    </w:rPr>
  </w:style>
  <w:style w:type="paragraph" w:customStyle="1" w:styleId="5C81C5B97CE64485BDD1B734D14C96DA">
    <w:name w:val="5C81C5B97CE64485BDD1B734D14C96DA"/>
    <w:rsid w:val="00EF3B34"/>
    <w:pPr>
      <w:spacing w:after="160" w:line="259" w:lineRule="auto"/>
    </w:pPr>
    <w:rPr>
      <w:lang w:val="en-IN" w:eastAsia="en-IN"/>
    </w:rPr>
  </w:style>
  <w:style w:type="paragraph" w:customStyle="1" w:styleId="E15BC8C8E4044B77A31E05B0D8B06428">
    <w:name w:val="E15BC8C8E4044B77A31E05B0D8B06428"/>
    <w:rsid w:val="00EF3B34"/>
    <w:pPr>
      <w:spacing w:after="160" w:line="259" w:lineRule="auto"/>
    </w:pPr>
    <w:rPr>
      <w:lang w:val="en-IN" w:eastAsia="en-IN"/>
    </w:rPr>
  </w:style>
  <w:style w:type="paragraph" w:customStyle="1" w:styleId="A160097C87174C72AB2EBE1EB60F1868">
    <w:name w:val="A160097C87174C72AB2EBE1EB60F1868"/>
    <w:rsid w:val="00EF3B34"/>
    <w:pPr>
      <w:spacing w:after="160" w:line="259" w:lineRule="auto"/>
    </w:pPr>
    <w:rPr>
      <w:lang w:val="en-IN" w:eastAsia="en-IN"/>
    </w:rPr>
  </w:style>
  <w:style w:type="paragraph" w:customStyle="1" w:styleId="A6EC091D252B4E08BE7B79EDE99A1D62">
    <w:name w:val="A6EC091D252B4E08BE7B79EDE99A1D62"/>
    <w:rsid w:val="00EF3B34"/>
    <w:pPr>
      <w:spacing w:after="160" w:line="259" w:lineRule="auto"/>
    </w:pPr>
    <w:rPr>
      <w:lang w:val="en-IN" w:eastAsia="en-IN"/>
    </w:rPr>
  </w:style>
  <w:style w:type="paragraph" w:customStyle="1" w:styleId="AAAEFF6A85844A6898DFF5A48E245CDE">
    <w:name w:val="AAAEFF6A85844A6898DFF5A48E245CDE"/>
    <w:rsid w:val="00EF3B34"/>
    <w:pPr>
      <w:spacing w:after="160" w:line="259" w:lineRule="auto"/>
    </w:pPr>
    <w:rPr>
      <w:lang w:val="en-IN" w:eastAsia="en-IN"/>
    </w:rPr>
  </w:style>
  <w:style w:type="paragraph" w:customStyle="1" w:styleId="F9ACBA75F8C44CCE829ECA7AC1761390">
    <w:name w:val="F9ACBA75F8C44CCE829ECA7AC1761390"/>
    <w:rsid w:val="00EF3B34"/>
    <w:pPr>
      <w:spacing w:after="160" w:line="259" w:lineRule="auto"/>
    </w:pPr>
    <w:rPr>
      <w:lang w:val="en-IN" w:eastAsia="en-IN"/>
    </w:rPr>
  </w:style>
  <w:style w:type="paragraph" w:customStyle="1" w:styleId="40753AB0EAB34BC38756F6931DFFE7EF">
    <w:name w:val="40753AB0EAB34BC38756F6931DFFE7EF"/>
    <w:rsid w:val="00EF3B34"/>
    <w:pPr>
      <w:spacing w:after="160" w:line="259" w:lineRule="auto"/>
    </w:pPr>
    <w:rPr>
      <w:lang w:val="en-IN" w:eastAsia="en-IN"/>
    </w:rPr>
  </w:style>
  <w:style w:type="paragraph" w:customStyle="1" w:styleId="6ECAD21E68E2411E9B2D9F32C44941DB">
    <w:name w:val="6ECAD21E68E2411E9B2D9F32C44941DB"/>
    <w:rsid w:val="00EF3B34"/>
    <w:pPr>
      <w:spacing w:after="160" w:line="259" w:lineRule="auto"/>
    </w:pPr>
    <w:rPr>
      <w:lang w:val="en-IN" w:eastAsia="en-IN"/>
    </w:rPr>
  </w:style>
  <w:style w:type="paragraph" w:customStyle="1" w:styleId="35288FB2C07349249D7FA7088AC66EB0">
    <w:name w:val="35288FB2C07349249D7FA7088AC66EB0"/>
    <w:rsid w:val="00EF3B34"/>
    <w:pPr>
      <w:spacing w:after="160" w:line="259" w:lineRule="auto"/>
    </w:pPr>
    <w:rPr>
      <w:lang w:val="en-IN" w:eastAsia="en-IN"/>
    </w:rPr>
  </w:style>
  <w:style w:type="paragraph" w:customStyle="1" w:styleId="8B153B530EA342FCA366B96C66AC9567">
    <w:name w:val="8B153B530EA342FCA366B96C66AC9567"/>
    <w:rsid w:val="00EF3B34"/>
    <w:pPr>
      <w:spacing w:after="160" w:line="259" w:lineRule="auto"/>
    </w:pPr>
    <w:rPr>
      <w:lang w:val="en-IN" w:eastAsia="en-IN"/>
    </w:rPr>
  </w:style>
  <w:style w:type="paragraph" w:customStyle="1" w:styleId="5BB7135FCBD14EEEB6758004BB2B1A4E">
    <w:name w:val="5BB7135FCBD14EEEB6758004BB2B1A4E"/>
    <w:rsid w:val="00EF3B34"/>
    <w:pPr>
      <w:spacing w:after="160" w:line="259" w:lineRule="auto"/>
    </w:pPr>
    <w:rPr>
      <w:lang w:val="en-IN" w:eastAsia="en-IN"/>
    </w:rPr>
  </w:style>
  <w:style w:type="paragraph" w:customStyle="1" w:styleId="6B8E1541DA3341CEB3844C543F776026">
    <w:name w:val="6B8E1541DA3341CEB3844C543F776026"/>
    <w:rsid w:val="00EF3B34"/>
    <w:pPr>
      <w:spacing w:after="160" w:line="259" w:lineRule="auto"/>
    </w:pPr>
    <w:rPr>
      <w:lang w:val="en-IN" w:eastAsia="en-IN"/>
    </w:rPr>
  </w:style>
  <w:style w:type="paragraph" w:customStyle="1" w:styleId="DA38989329114DA89122600BD2355881">
    <w:name w:val="DA38989329114DA89122600BD2355881"/>
    <w:rsid w:val="00EF3B34"/>
    <w:pPr>
      <w:spacing w:after="160" w:line="259" w:lineRule="auto"/>
    </w:pPr>
    <w:rPr>
      <w:lang w:val="en-IN" w:eastAsia="en-IN"/>
    </w:rPr>
  </w:style>
  <w:style w:type="paragraph" w:customStyle="1" w:styleId="C373656A1BEC4D02B9A546EFD435DE05">
    <w:name w:val="C373656A1BEC4D02B9A546EFD435DE05"/>
    <w:rsid w:val="00EF3B34"/>
    <w:pPr>
      <w:spacing w:after="160" w:line="259" w:lineRule="auto"/>
    </w:pPr>
    <w:rPr>
      <w:lang w:val="en-IN" w:eastAsia="en-IN"/>
    </w:rPr>
  </w:style>
  <w:style w:type="paragraph" w:customStyle="1" w:styleId="AF0C4CFC7FC04DFFA10339680738B847">
    <w:name w:val="AF0C4CFC7FC04DFFA10339680738B847"/>
    <w:rsid w:val="00EF3B34"/>
    <w:pPr>
      <w:spacing w:after="160" w:line="259" w:lineRule="auto"/>
    </w:pPr>
    <w:rPr>
      <w:lang w:val="en-IN" w:eastAsia="en-IN"/>
    </w:rPr>
  </w:style>
  <w:style w:type="paragraph" w:customStyle="1" w:styleId="638F0D7AEC254D8E922C32D404456656">
    <w:name w:val="638F0D7AEC254D8E922C32D404456656"/>
    <w:rsid w:val="00EF3B34"/>
    <w:pPr>
      <w:spacing w:after="160" w:line="259" w:lineRule="auto"/>
    </w:pPr>
    <w:rPr>
      <w:lang w:val="en-IN" w:eastAsia="en-IN"/>
    </w:rPr>
  </w:style>
  <w:style w:type="paragraph" w:customStyle="1" w:styleId="AC0D338509974FB9966D7CA109062C01">
    <w:name w:val="AC0D338509974FB9966D7CA109062C01"/>
    <w:rsid w:val="00EF3B34"/>
    <w:pPr>
      <w:spacing w:after="160" w:line="259" w:lineRule="auto"/>
    </w:pPr>
    <w:rPr>
      <w:lang w:val="en-IN" w:eastAsia="en-IN"/>
    </w:rPr>
  </w:style>
  <w:style w:type="paragraph" w:customStyle="1" w:styleId="096D447306AC429BBB38567ADFCCC153">
    <w:name w:val="096D447306AC429BBB38567ADFCCC153"/>
    <w:rsid w:val="00EF3B34"/>
    <w:pPr>
      <w:spacing w:after="160" w:line="259" w:lineRule="auto"/>
    </w:pPr>
    <w:rPr>
      <w:lang w:val="en-IN" w:eastAsia="en-IN"/>
    </w:rPr>
  </w:style>
  <w:style w:type="paragraph" w:customStyle="1" w:styleId="A5BC5F76B1DC4F0B8C31851775BDE6C5">
    <w:name w:val="A5BC5F76B1DC4F0B8C31851775BDE6C5"/>
    <w:rsid w:val="00EF3B34"/>
    <w:pPr>
      <w:spacing w:after="160" w:line="259" w:lineRule="auto"/>
    </w:pPr>
    <w:rPr>
      <w:lang w:val="en-IN" w:eastAsia="en-IN"/>
    </w:rPr>
  </w:style>
  <w:style w:type="paragraph" w:customStyle="1" w:styleId="2D2BE5EA525A42E69F5C752C05C313CC">
    <w:name w:val="2D2BE5EA525A42E69F5C752C05C313CC"/>
    <w:rsid w:val="00EF3B34"/>
    <w:pPr>
      <w:spacing w:after="160" w:line="259" w:lineRule="auto"/>
    </w:pPr>
    <w:rPr>
      <w:lang w:val="en-IN" w:eastAsia="en-IN"/>
    </w:rPr>
  </w:style>
  <w:style w:type="paragraph" w:customStyle="1" w:styleId="73CDB4A037AC478F8FE736A189BF7683">
    <w:name w:val="73CDB4A037AC478F8FE736A189BF7683"/>
    <w:rsid w:val="00EF3B34"/>
    <w:pPr>
      <w:spacing w:after="160" w:line="259" w:lineRule="auto"/>
    </w:pPr>
    <w:rPr>
      <w:lang w:val="en-IN" w:eastAsia="en-IN"/>
    </w:rPr>
  </w:style>
  <w:style w:type="paragraph" w:customStyle="1" w:styleId="CE363A1BAA88418CBFB9199042DC2FB0">
    <w:name w:val="CE363A1BAA88418CBFB9199042DC2FB0"/>
    <w:rsid w:val="00EF3B34"/>
    <w:pPr>
      <w:spacing w:after="160" w:line="259" w:lineRule="auto"/>
    </w:pPr>
    <w:rPr>
      <w:lang w:val="en-IN" w:eastAsia="en-IN"/>
    </w:rPr>
  </w:style>
  <w:style w:type="paragraph" w:customStyle="1" w:styleId="F5E32C38727945668331C380A627C682">
    <w:name w:val="F5E32C38727945668331C380A627C682"/>
    <w:rsid w:val="00EF3B34"/>
    <w:pPr>
      <w:spacing w:after="160" w:line="259" w:lineRule="auto"/>
    </w:pPr>
    <w:rPr>
      <w:lang w:val="en-IN" w:eastAsia="en-IN"/>
    </w:rPr>
  </w:style>
  <w:style w:type="paragraph" w:customStyle="1" w:styleId="E39B3CCF810F47E18AB16A56C572C943">
    <w:name w:val="E39B3CCF810F47E18AB16A56C572C943"/>
    <w:rsid w:val="00EF3B34"/>
    <w:pPr>
      <w:spacing w:after="160" w:line="259" w:lineRule="auto"/>
    </w:pPr>
    <w:rPr>
      <w:lang w:val="en-IN" w:eastAsia="en-IN"/>
    </w:rPr>
  </w:style>
  <w:style w:type="paragraph" w:customStyle="1" w:styleId="8E7B8B44877E4942A6C0E29A96C2C0D5">
    <w:name w:val="8E7B8B44877E4942A6C0E29A96C2C0D5"/>
    <w:rsid w:val="00EF3B34"/>
    <w:pPr>
      <w:spacing w:after="160" w:line="259" w:lineRule="auto"/>
    </w:pPr>
    <w:rPr>
      <w:lang w:val="en-IN" w:eastAsia="en-IN"/>
    </w:rPr>
  </w:style>
  <w:style w:type="paragraph" w:customStyle="1" w:styleId="8C29A7699BCC4790A2239A947FA94340">
    <w:name w:val="8C29A7699BCC4790A2239A947FA94340"/>
    <w:rsid w:val="00EF3B34"/>
    <w:pPr>
      <w:spacing w:after="160" w:line="259" w:lineRule="auto"/>
    </w:pPr>
    <w:rPr>
      <w:lang w:val="en-IN" w:eastAsia="en-IN"/>
    </w:rPr>
  </w:style>
  <w:style w:type="paragraph" w:customStyle="1" w:styleId="4628FA41C3D94FB8AFB5346891D688DF">
    <w:name w:val="4628FA41C3D94FB8AFB5346891D688DF"/>
    <w:rsid w:val="00EF3B34"/>
    <w:pPr>
      <w:spacing w:after="160" w:line="259" w:lineRule="auto"/>
    </w:pPr>
    <w:rPr>
      <w:lang w:val="en-IN" w:eastAsia="en-IN"/>
    </w:rPr>
  </w:style>
  <w:style w:type="paragraph" w:customStyle="1" w:styleId="E3B3C5DD10F741AAA01A9A797926142C">
    <w:name w:val="E3B3C5DD10F741AAA01A9A797926142C"/>
    <w:rsid w:val="00EF3B34"/>
    <w:pPr>
      <w:spacing w:after="160" w:line="259" w:lineRule="auto"/>
    </w:pPr>
    <w:rPr>
      <w:lang w:val="en-IN" w:eastAsia="en-IN"/>
    </w:rPr>
  </w:style>
  <w:style w:type="paragraph" w:customStyle="1" w:styleId="5D244B81D3704E86BB5C6573093F0680">
    <w:name w:val="5D244B81D3704E86BB5C6573093F0680"/>
    <w:rsid w:val="00EF3B34"/>
    <w:pPr>
      <w:spacing w:after="160" w:line="259" w:lineRule="auto"/>
    </w:pPr>
    <w:rPr>
      <w:lang w:val="en-IN" w:eastAsia="en-IN"/>
    </w:rPr>
  </w:style>
  <w:style w:type="paragraph" w:customStyle="1" w:styleId="64B734FFAB22456C8EBDB38A493B67D9">
    <w:name w:val="64B734FFAB22456C8EBDB38A493B67D9"/>
    <w:rsid w:val="00EF3B34"/>
    <w:pPr>
      <w:spacing w:after="160" w:line="259" w:lineRule="auto"/>
    </w:pPr>
    <w:rPr>
      <w:lang w:val="en-IN" w:eastAsia="en-IN"/>
    </w:rPr>
  </w:style>
  <w:style w:type="paragraph" w:customStyle="1" w:styleId="913FD88A04A241BD8AB52A4D34E9E16F">
    <w:name w:val="913FD88A04A241BD8AB52A4D34E9E16F"/>
    <w:rsid w:val="00EF3B34"/>
    <w:pPr>
      <w:spacing w:after="160" w:line="259" w:lineRule="auto"/>
    </w:pPr>
    <w:rPr>
      <w:lang w:val="en-IN" w:eastAsia="en-IN"/>
    </w:rPr>
  </w:style>
  <w:style w:type="paragraph" w:customStyle="1" w:styleId="22E91AD77BC94A1FACE187DA749EEADA">
    <w:name w:val="22E91AD77BC94A1FACE187DA749EEADA"/>
    <w:rsid w:val="00EF3B34"/>
    <w:pPr>
      <w:spacing w:after="160" w:line="259" w:lineRule="auto"/>
    </w:pPr>
    <w:rPr>
      <w:lang w:val="en-IN" w:eastAsia="en-IN"/>
    </w:rPr>
  </w:style>
  <w:style w:type="paragraph" w:customStyle="1" w:styleId="00FD36FC00D642E799E6A86E6D988489">
    <w:name w:val="00FD36FC00D642E799E6A86E6D988489"/>
    <w:rsid w:val="00EF3B34"/>
    <w:pPr>
      <w:spacing w:after="160" w:line="259" w:lineRule="auto"/>
    </w:pPr>
    <w:rPr>
      <w:lang w:val="en-IN" w:eastAsia="en-IN"/>
    </w:rPr>
  </w:style>
  <w:style w:type="paragraph" w:customStyle="1" w:styleId="D608876B55F94A3EA72DA521F69612F3">
    <w:name w:val="D608876B55F94A3EA72DA521F69612F3"/>
    <w:rsid w:val="00EF3B34"/>
    <w:pPr>
      <w:spacing w:after="160" w:line="259" w:lineRule="auto"/>
    </w:pPr>
    <w:rPr>
      <w:lang w:val="en-IN" w:eastAsia="en-IN"/>
    </w:rPr>
  </w:style>
  <w:style w:type="paragraph" w:customStyle="1" w:styleId="7B9F49A576D84C638C946B7BCB1F6D18">
    <w:name w:val="7B9F49A576D84C638C946B7BCB1F6D18"/>
    <w:rsid w:val="00EF3B34"/>
    <w:pPr>
      <w:spacing w:after="160" w:line="259" w:lineRule="auto"/>
    </w:pPr>
    <w:rPr>
      <w:lang w:val="en-IN" w:eastAsia="en-IN"/>
    </w:rPr>
  </w:style>
  <w:style w:type="paragraph" w:customStyle="1" w:styleId="6F7DEE75D36A44E7A9231282819DFDF7">
    <w:name w:val="6F7DEE75D36A44E7A9231282819DFDF7"/>
    <w:rsid w:val="00EF3B34"/>
    <w:pPr>
      <w:spacing w:after="160" w:line="259" w:lineRule="auto"/>
    </w:pPr>
    <w:rPr>
      <w:lang w:val="en-IN" w:eastAsia="en-IN"/>
    </w:rPr>
  </w:style>
  <w:style w:type="paragraph" w:customStyle="1" w:styleId="BEC990ADA7BF4E5DBF85C6A2E9B134DD">
    <w:name w:val="BEC990ADA7BF4E5DBF85C6A2E9B134DD"/>
    <w:rsid w:val="00EF3B34"/>
    <w:pPr>
      <w:spacing w:after="160" w:line="259" w:lineRule="auto"/>
    </w:pPr>
    <w:rPr>
      <w:lang w:val="en-IN" w:eastAsia="en-IN"/>
    </w:rPr>
  </w:style>
  <w:style w:type="paragraph" w:customStyle="1" w:styleId="3AA9197EC9964C7EB8B9BCEFD41ED72A">
    <w:name w:val="3AA9197EC9964C7EB8B9BCEFD41ED72A"/>
    <w:rsid w:val="00EF3B34"/>
    <w:pPr>
      <w:spacing w:after="160" w:line="259" w:lineRule="auto"/>
    </w:pPr>
    <w:rPr>
      <w:lang w:val="en-IN" w:eastAsia="en-IN"/>
    </w:rPr>
  </w:style>
  <w:style w:type="paragraph" w:customStyle="1" w:styleId="B41FDDD3121748BDA8D4ED6E6B02C7B9">
    <w:name w:val="B41FDDD3121748BDA8D4ED6E6B02C7B9"/>
    <w:rsid w:val="00EF3B34"/>
    <w:pPr>
      <w:spacing w:after="160" w:line="259" w:lineRule="auto"/>
    </w:pPr>
    <w:rPr>
      <w:lang w:val="en-IN" w:eastAsia="en-IN"/>
    </w:rPr>
  </w:style>
  <w:style w:type="paragraph" w:customStyle="1" w:styleId="3180C58C2ADF499680B1790FF3E5DD3C">
    <w:name w:val="3180C58C2ADF499680B1790FF3E5DD3C"/>
    <w:rsid w:val="00EF3B34"/>
    <w:pPr>
      <w:spacing w:after="160" w:line="259" w:lineRule="auto"/>
    </w:pPr>
    <w:rPr>
      <w:lang w:val="en-IN" w:eastAsia="en-IN"/>
    </w:rPr>
  </w:style>
  <w:style w:type="paragraph" w:customStyle="1" w:styleId="9A2C8B4EF6F947F58CA7BD065DE8A85C">
    <w:name w:val="9A2C8B4EF6F947F58CA7BD065DE8A85C"/>
    <w:rsid w:val="00EF3B34"/>
    <w:pPr>
      <w:spacing w:after="160" w:line="259" w:lineRule="auto"/>
    </w:pPr>
    <w:rPr>
      <w:lang w:val="en-IN" w:eastAsia="en-IN"/>
    </w:rPr>
  </w:style>
  <w:style w:type="paragraph" w:customStyle="1" w:styleId="64227187B2C5426292440A1C15584ADA">
    <w:name w:val="64227187B2C5426292440A1C15584ADA"/>
    <w:rsid w:val="00EF3B34"/>
    <w:pPr>
      <w:spacing w:after="160" w:line="259" w:lineRule="auto"/>
    </w:pPr>
    <w:rPr>
      <w:lang w:val="en-IN" w:eastAsia="en-IN"/>
    </w:rPr>
  </w:style>
  <w:style w:type="paragraph" w:customStyle="1" w:styleId="74F94E78554A4897BC631A750B0378ED">
    <w:name w:val="74F94E78554A4897BC631A750B0378ED"/>
    <w:rsid w:val="00EF3B34"/>
    <w:pPr>
      <w:spacing w:after="160" w:line="259" w:lineRule="auto"/>
    </w:pPr>
    <w:rPr>
      <w:lang w:val="en-IN" w:eastAsia="en-IN"/>
    </w:rPr>
  </w:style>
  <w:style w:type="paragraph" w:customStyle="1" w:styleId="9245DE335FD141F1B874A3D60D545136">
    <w:name w:val="9245DE335FD141F1B874A3D60D545136"/>
    <w:rsid w:val="00EF3B34"/>
    <w:pPr>
      <w:spacing w:after="160" w:line="259" w:lineRule="auto"/>
    </w:pPr>
    <w:rPr>
      <w:lang w:val="en-IN" w:eastAsia="en-IN"/>
    </w:rPr>
  </w:style>
  <w:style w:type="paragraph" w:customStyle="1" w:styleId="925CC94D2AB64081A1BF7A8645122F65">
    <w:name w:val="925CC94D2AB64081A1BF7A8645122F65"/>
    <w:rsid w:val="00EF3B34"/>
    <w:pPr>
      <w:spacing w:after="160" w:line="259" w:lineRule="auto"/>
    </w:pPr>
    <w:rPr>
      <w:lang w:val="en-IN" w:eastAsia="en-IN"/>
    </w:rPr>
  </w:style>
  <w:style w:type="paragraph" w:customStyle="1" w:styleId="D42AF93244634E5E8840FC07B7D9016F">
    <w:name w:val="D42AF93244634E5E8840FC07B7D9016F"/>
    <w:rsid w:val="00EF3B34"/>
    <w:pPr>
      <w:spacing w:after="160" w:line="259" w:lineRule="auto"/>
    </w:pPr>
    <w:rPr>
      <w:lang w:val="en-IN" w:eastAsia="en-IN"/>
    </w:rPr>
  </w:style>
  <w:style w:type="paragraph" w:customStyle="1" w:styleId="142683A18EB34A6EB0F40EEA1B31ACCF">
    <w:name w:val="142683A18EB34A6EB0F40EEA1B31ACCF"/>
    <w:rsid w:val="00EF3B34"/>
    <w:pPr>
      <w:spacing w:after="160" w:line="259" w:lineRule="auto"/>
    </w:pPr>
    <w:rPr>
      <w:lang w:val="en-IN" w:eastAsia="en-IN"/>
    </w:rPr>
  </w:style>
  <w:style w:type="paragraph" w:customStyle="1" w:styleId="405DF030BECD4CA8BC0485874C5B69E8">
    <w:name w:val="405DF030BECD4CA8BC0485874C5B69E8"/>
    <w:rsid w:val="00EF3B34"/>
    <w:pPr>
      <w:spacing w:after="160" w:line="259" w:lineRule="auto"/>
    </w:pPr>
    <w:rPr>
      <w:lang w:val="en-IN" w:eastAsia="en-IN"/>
    </w:rPr>
  </w:style>
  <w:style w:type="paragraph" w:customStyle="1" w:styleId="6FE0FAEA82B9411B8AA1DBAC85543334">
    <w:name w:val="6FE0FAEA82B9411B8AA1DBAC85543334"/>
    <w:rsid w:val="00EF3B34"/>
    <w:pPr>
      <w:spacing w:after="160" w:line="259" w:lineRule="auto"/>
    </w:pPr>
    <w:rPr>
      <w:lang w:val="en-IN" w:eastAsia="en-IN"/>
    </w:rPr>
  </w:style>
  <w:style w:type="paragraph" w:customStyle="1" w:styleId="45107B184A6149568F2DFCBE49787CD1">
    <w:name w:val="45107B184A6149568F2DFCBE49787CD1"/>
    <w:rsid w:val="00EF3B34"/>
    <w:pPr>
      <w:spacing w:after="160" w:line="259" w:lineRule="auto"/>
    </w:pPr>
    <w:rPr>
      <w:lang w:val="en-IN" w:eastAsia="en-IN"/>
    </w:rPr>
  </w:style>
  <w:style w:type="paragraph" w:customStyle="1" w:styleId="92A115F591D04F43A8DD2014C8F38569">
    <w:name w:val="92A115F591D04F43A8DD2014C8F38569"/>
    <w:rsid w:val="00EF3B34"/>
    <w:pPr>
      <w:spacing w:after="160" w:line="259" w:lineRule="auto"/>
    </w:pPr>
    <w:rPr>
      <w:lang w:val="en-IN" w:eastAsia="en-IN"/>
    </w:rPr>
  </w:style>
  <w:style w:type="paragraph" w:customStyle="1" w:styleId="474605541B4F4CD6B14D3C5372A10140">
    <w:name w:val="474605541B4F4CD6B14D3C5372A10140"/>
    <w:rsid w:val="00EF3B34"/>
    <w:pPr>
      <w:spacing w:after="160" w:line="259" w:lineRule="auto"/>
    </w:pPr>
    <w:rPr>
      <w:lang w:val="en-IN" w:eastAsia="en-IN"/>
    </w:rPr>
  </w:style>
  <w:style w:type="paragraph" w:customStyle="1" w:styleId="B14F33CB449B4479942C19CBCD3B6C3A">
    <w:name w:val="B14F33CB449B4479942C19CBCD3B6C3A"/>
    <w:rsid w:val="00EF3B34"/>
    <w:pPr>
      <w:spacing w:after="160" w:line="259" w:lineRule="auto"/>
    </w:pPr>
    <w:rPr>
      <w:lang w:val="en-IN" w:eastAsia="en-IN"/>
    </w:rPr>
  </w:style>
  <w:style w:type="paragraph" w:customStyle="1" w:styleId="DBD8C15399EF42859E0FCCCA596B760E">
    <w:name w:val="DBD8C15399EF42859E0FCCCA596B760E"/>
    <w:rsid w:val="00EF3B34"/>
    <w:pPr>
      <w:spacing w:after="160" w:line="259" w:lineRule="auto"/>
    </w:pPr>
    <w:rPr>
      <w:lang w:val="en-IN" w:eastAsia="en-IN"/>
    </w:rPr>
  </w:style>
  <w:style w:type="paragraph" w:customStyle="1" w:styleId="BCA7214E2AC04911A4D6886BBF8256E0">
    <w:name w:val="BCA7214E2AC04911A4D6886BBF8256E0"/>
    <w:rsid w:val="00EF3B34"/>
    <w:pPr>
      <w:spacing w:after="160" w:line="259" w:lineRule="auto"/>
    </w:pPr>
    <w:rPr>
      <w:lang w:val="en-IN" w:eastAsia="en-IN"/>
    </w:rPr>
  </w:style>
  <w:style w:type="paragraph" w:customStyle="1" w:styleId="7ED861F3361C486FBD3391E41B65DAC8">
    <w:name w:val="7ED861F3361C486FBD3391E41B65DAC8"/>
    <w:rsid w:val="00EF3B34"/>
    <w:pPr>
      <w:spacing w:after="160" w:line="259" w:lineRule="auto"/>
    </w:pPr>
    <w:rPr>
      <w:lang w:val="en-IN" w:eastAsia="en-IN"/>
    </w:rPr>
  </w:style>
  <w:style w:type="paragraph" w:customStyle="1" w:styleId="28F61A2D08C640D0B34C2753AB3E666F">
    <w:name w:val="28F61A2D08C640D0B34C2753AB3E666F"/>
    <w:rsid w:val="00EF3B34"/>
    <w:pPr>
      <w:spacing w:after="160" w:line="259" w:lineRule="auto"/>
    </w:pPr>
    <w:rPr>
      <w:lang w:val="en-IN" w:eastAsia="en-IN"/>
    </w:rPr>
  </w:style>
  <w:style w:type="paragraph" w:customStyle="1" w:styleId="D8500FE1284F4C509C0C2CA194162ECD">
    <w:name w:val="D8500FE1284F4C509C0C2CA194162ECD"/>
    <w:rsid w:val="00EF3B34"/>
    <w:pPr>
      <w:spacing w:after="160" w:line="259" w:lineRule="auto"/>
    </w:pPr>
    <w:rPr>
      <w:lang w:val="en-IN" w:eastAsia="en-IN"/>
    </w:rPr>
  </w:style>
  <w:style w:type="paragraph" w:customStyle="1" w:styleId="581165143B994C56A3A9181AEC3DD1DE">
    <w:name w:val="581165143B994C56A3A9181AEC3DD1DE"/>
    <w:rsid w:val="00EF3B34"/>
    <w:pPr>
      <w:spacing w:after="160" w:line="259" w:lineRule="auto"/>
    </w:pPr>
    <w:rPr>
      <w:lang w:val="en-IN" w:eastAsia="en-IN"/>
    </w:rPr>
  </w:style>
  <w:style w:type="paragraph" w:customStyle="1" w:styleId="69AF2F89BD4C455095B036434A5602CB">
    <w:name w:val="69AF2F89BD4C455095B036434A5602CB"/>
    <w:rsid w:val="00EF3B34"/>
    <w:pPr>
      <w:spacing w:after="160" w:line="259" w:lineRule="auto"/>
    </w:pPr>
    <w:rPr>
      <w:lang w:val="en-IN" w:eastAsia="en-IN"/>
    </w:rPr>
  </w:style>
  <w:style w:type="paragraph" w:customStyle="1" w:styleId="4E3FC3F089A345BC8C8CED3A35BA5FD8">
    <w:name w:val="4E3FC3F089A345BC8C8CED3A35BA5FD8"/>
    <w:rsid w:val="00EF3B34"/>
    <w:pPr>
      <w:spacing w:after="160" w:line="259" w:lineRule="auto"/>
    </w:pPr>
    <w:rPr>
      <w:lang w:val="en-IN" w:eastAsia="en-IN"/>
    </w:rPr>
  </w:style>
  <w:style w:type="paragraph" w:customStyle="1" w:styleId="6C796794AEC842C8B2D3962F4EE30A3B">
    <w:name w:val="6C796794AEC842C8B2D3962F4EE30A3B"/>
    <w:rsid w:val="00EF3B34"/>
    <w:pPr>
      <w:spacing w:after="160" w:line="259" w:lineRule="auto"/>
    </w:pPr>
    <w:rPr>
      <w:lang w:val="en-IN" w:eastAsia="en-IN"/>
    </w:rPr>
  </w:style>
  <w:style w:type="paragraph" w:customStyle="1" w:styleId="39336FE85A814146B423C0EFD8B716E4">
    <w:name w:val="39336FE85A814146B423C0EFD8B716E4"/>
    <w:rsid w:val="00EF3B34"/>
    <w:pPr>
      <w:spacing w:after="160" w:line="259" w:lineRule="auto"/>
    </w:pPr>
    <w:rPr>
      <w:lang w:val="en-IN" w:eastAsia="en-IN"/>
    </w:rPr>
  </w:style>
  <w:style w:type="paragraph" w:customStyle="1" w:styleId="83AB18851CE741789DE877128CC582AF">
    <w:name w:val="83AB18851CE741789DE877128CC582AF"/>
    <w:rsid w:val="00EF3B34"/>
    <w:pPr>
      <w:spacing w:after="160" w:line="259" w:lineRule="auto"/>
    </w:pPr>
    <w:rPr>
      <w:lang w:val="en-IN" w:eastAsia="en-IN"/>
    </w:rPr>
  </w:style>
  <w:style w:type="paragraph" w:customStyle="1" w:styleId="6162451BEB0647C5B0FB7382F10ED885">
    <w:name w:val="6162451BEB0647C5B0FB7382F10ED885"/>
    <w:rsid w:val="00EF3B34"/>
    <w:pPr>
      <w:spacing w:after="160" w:line="259" w:lineRule="auto"/>
    </w:pPr>
    <w:rPr>
      <w:lang w:val="en-IN" w:eastAsia="en-IN"/>
    </w:rPr>
  </w:style>
  <w:style w:type="paragraph" w:customStyle="1" w:styleId="1D9F25AC6F1545DCAF7226291A90F639">
    <w:name w:val="1D9F25AC6F1545DCAF7226291A90F639"/>
    <w:rsid w:val="00EF3B34"/>
    <w:pPr>
      <w:spacing w:after="160" w:line="259" w:lineRule="auto"/>
    </w:pPr>
    <w:rPr>
      <w:lang w:val="en-IN" w:eastAsia="en-IN"/>
    </w:rPr>
  </w:style>
  <w:style w:type="paragraph" w:customStyle="1" w:styleId="B16871B3FFC74E768A521D769B5541C7">
    <w:name w:val="B16871B3FFC74E768A521D769B5541C7"/>
    <w:rsid w:val="00EF3B34"/>
    <w:pPr>
      <w:spacing w:after="160" w:line="259" w:lineRule="auto"/>
    </w:pPr>
    <w:rPr>
      <w:lang w:val="en-IN" w:eastAsia="en-IN"/>
    </w:rPr>
  </w:style>
  <w:style w:type="paragraph" w:customStyle="1" w:styleId="633EAE27219D4E0FA446F7E0657DEEB3">
    <w:name w:val="633EAE27219D4E0FA446F7E0657DEEB3"/>
    <w:rsid w:val="00EF3B34"/>
    <w:pPr>
      <w:spacing w:after="160" w:line="259" w:lineRule="auto"/>
    </w:pPr>
    <w:rPr>
      <w:lang w:val="en-IN" w:eastAsia="en-IN"/>
    </w:rPr>
  </w:style>
  <w:style w:type="paragraph" w:customStyle="1" w:styleId="CCC6D476E2F141D7B19894D75541CA0A">
    <w:name w:val="CCC6D476E2F141D7B19894D75541CA0A"/>
    <w:rsid w:val="00EF3B34"/>
    <w:pPr>
      <w:spacing w:after="160" w:line="259" w:lineRule="auto"/>
    </w:pPr>
    <w:rPr>
      <w:lang w:val="en-IN" w:eastAsia="en-IN"/>
    </w:rPr>
  </w:style>
  <w:style w:type="paragraph" w:customStyle="1" w:styleId="67BD86EBD1B8466DAC934CF285779F1D">
    <w:name w:val="67BD86EBD1B8466DAC934CF285779F1D"/>
    <w:rsid w:val="00EF3B34"/>
    <w:pPr>
      <w:spacing w:after="160" w:line="259" w:lineRule="auto"/>
    </w:pPr>
    <w:rPr>
      <w:lang w:val="en-IN" w:eastAsia="en-IN"/>
    </w:rPr>
  </w:style>
  <w:style w:type="paragraph" w:customStyle="1" w:styleId="EBA5E3EE310D45A1AD58B40D40549DCE">
    <w:name w:val="EBA5E3EE310D45A1AD58B40D40549DCE"/>
    <w:rsid w:val="00EF3B34"/>
    <w:pPr>
      <w:spacing w:after="160" w:line="259" w:lineRule="auto"/>
    </w:pPr>
    <w:rPr>
      <w:lang w:val="en-IN" w:eastAsia="en-IN"/>
    </w:rPr>
  </w:style>
  <w:style w:type="paragraph" w:customStyle="1" w:styleId="F38E11B0733048D1A312DB48C3E5102E">
    <w:name w:val="F38E11B0733048D1A312DB48C3E5102E"/>
    <w:rsid w:val="00EF3B34"/>
    <w:pPr>
      <w:spacing w:after="160" w:line="259" w:lineRule="auto"/>
    </w:pPr>
    <w:rPr>
      <w:lang w:val="en-IN" w:eastAsia="en-IN"/>
    </w:rPr>
  </w:style>
  <w:style w:type="paragraph" w:customStyle="1" w:styleId="22CF620002194CE5BC282608E8B5E150">
    <w:name w:val="22CF620002194CE5BC282608E8B5E150"/>
    <w:rsid w:val="00EF3B34"/>
    <w:pPr>
      <w:spacing w:after="160" w:line="259" w:lineRule="auto"/>
    </w:pPr>
    <w:rPr>
      <w:lang w:val="en-IN" w:eastAsia="en-IN"/>
    </w:rPr>
  </w:style>
  <w:style w:type="paragraph" w:customStyle="1" w:styleId="310647A51C954A79B6044CE67F98351C">
    <w:name w:val="310647A51C954A79B6044CE67F98351C"/>
    <w:rsid w:val="00EF3B34"/>
    <w:pPr>
      <w:spacing w:after="160" w:line="259" w:lineRule="auto"/>
    </w:pPr>
    <w:rPr>
      <w:lang w:val="en-IN" w:eastAsia="en-IN"/>
    </w:rPr>
  </w:style>
  <w:style w:type="paragraph" w:customStyle="1" w:styleId="490AD2B5E79944CCB485722A34B2C586">
    <w:name w:val="490AD2B5E79944CCB485722A34B2C586"/>
    <w:rsid w:val="00EF3B34"/>
    <w:pPr>
      <w:spacing w:after="160" w:line="259" w:lineRule="auto"/>
    </w:pPr>
    <w:rPr>
      <w:lang w:val="en-IN" w:eastAsia="en-IN"/>
    </w:rPr>
  </w:style>
  <w:style w:type="paragraph" w:customStyle="1" w:styleId="516BEC5A756D43D4804E961636BE793F">
    <w:name w:val="516BEC5A756D43D4804E961636BE793F"/>
    <w:rsid w:val="00EF3B34"/>
    <w:pPr>
      <w:spacing w:after="160" w:line="259" w:lineRule="auto"/>
    </w:pPr>
    <w:rPr>
      <w:lang w:val="en-IN" w:eastAsia="en-IN"/>
    </w:rPr>
  </w:style>
  <w:style w:type="paragraph" w:customStyle="1" w:styleId="252FEDB789F5432DA59006F3D9008738">
    <w:name w:val="252FEDB789F5432DA59006F3D9008738"/>
    <w:rsid w:val="00EF3B34"/>
    <w:pPr>
      <w:spacing w:after="160" w:line="259" w:lineRule="auto"/>
    </w:pPr>
    <w:rPr>
      <w:lang w:val="en-IN" w:eastAsia="en-IN"/>
    </w:rPr>
  </w:style>
  <w:style w:type="paragraph" w:customStyle="1" w:styleId="51F55900DF634DA0A448EF0D56F6447C">
    <w:name w:val="51F55900DF634DA0A448EF0D56F6447C"/>
    <w:rsid w:val="00EF3B34"/>
    <w:pPr>
      <w:spacing w:after="160" w:line="259" w:lineRule="auto"/>
    </w:pPr>
    <w:rPr>
      <w:lang w:val="en-IN" w:eastAsia="en-IN"/>
    </w:rPr>
  </w:style>
  <w:style w:type="paragraph" w:customStyle="1" w:styleId="C1A4E9371B3446DD9DF7F65E00F810EF">
    <w:name w:val="C1A4E9371B3446DD9DF7F65E00F810EF"/>
    <w:rsid w:val="00803F11"/>
    <w:pPr>
      <w:spacing w:after="160" w:line="259" w:lineRule="auto"/>
    </w:pPr>
    <w:rPr>
      <w:lang w:val="en-IN" w:eastAsia="en-IN"/>
    </w:rPr>
  </w:style>
  <w:style w:type="paragraph" w:customStyle="1" w:styleId="246B5476D7D1460E953EAB24F0A945EB">
    <w:name w:val="246B5476D7D1460E953EAB24F0A945EB"/>
    <w:rsid w:val="00803F11"/>
    <w:pPr>
      <w:spacing w:after="160" w:line="259" w:lineRule="auto"/>
    </w:pPr>
    <w:rPr>
      <w:lang w:val="en-IN" w:eastAsia="en-IN"/>
    </w:rPr>
  </w:style>
  <w:style w:type="paragraph" w:customStyle="1" w:styleId="42D10C02AC794982AC29EF93A4FB47BF">
    <w:name w:val="42D10C02AC794982AC29EF93A4FB47BF"/>
    <w:rsid w:val="00517A8C"/>
    <w:pPr>
      <w:spacing w:after="160" w:line="259" w:lineRule="auto"/>
    </w:pPr>
    <w:rPr>
      <w:lang w:val="en-IN" w:eastAsia="en-IN"/>
    </w:rPr>
  </w:style>
  <w:style w:type="paragraph" w:customStyle="1" w:styleId="C0A99E1787F241FEAB94337449F0B836">
    <w:name w:val="C0A99E1787F241FEAB94337449F0B836"/>
    <w:rsid w:val="00517A8C"/>
    <w:pPr>
      <w:spacing w:after="160" w:line="259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luxe">
      <a:maj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楷体_GB2312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94609B6-4274-D146-9F59-CF99D01EA7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F26A1B-11AC-4436-9823-0F93C6E088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ChronologicalResume.dotx</Template>
  <TotalTime>1564</TotalTime>
  <Pages>2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(Minimalist design)</vt:lpstr>
    </vt:vector>
  </TitlesOfParts>
  <Company>Sapient</Company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(Minimalist design)</dc:title>
  <dc:creator>PRAVEEN Purohit</dc:creator>
  <cp:lastModifiedBy>Purohit, Praveen</cp:lastModifiedBy>
  <cp:revision>84</cp:revision>
  <cp:lastPrinted>2020-08-03T20:36:00Z</cp:lastPrinted>
  <dcterms:created xsi:type="dcterms:W3CDTF">2018-09-03T07:09:00Z</dcterms:created>
  <dcterms:modified xsi:type="dcterms:W3CDTF">2020-08-04T14:50:00Z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TC101686509990</vt:lpwstr>
  </property>
</Properties>
</file>